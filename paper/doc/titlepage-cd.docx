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866D8" w14:textId="2A913230" w:rsidR="005613BB" w:rsidRPr="00231C18" w:rsidRDefault="00B829C2" w:rsidP="00231C18">
      <w:pPr>
        <w:jc w:val="right"/>
        <w:rPr>
          <w:sz w:val="18"/>
        </w:rPr>
      </w:pPr>
      <w:r w:rsidRPr="00231C18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CB6775" wp14:editId="54E08E00">
                <wp:simplePos x="0" y="0"/>
                <wp:positionH relativeFrom="page">
                  <wp:posOffset>-1905</wp:posOffset>
                </wp:positionH>
                <wp:positionV relativeFrom="page">
                  <wp:posOffset>-1905</wp:posOffset>
                </wp:positionV>
                <wp:extent cx="791845" cy="1271905"/>
                <wp:effectExtent l="0" t="0" r="0" b="0"/>
                <wp:wrapNone/>
                <wp:docPr id="1" name="Group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91845" cy="1271905"/>
                          <a:chOff x="347" y="392"/>
                          <a:chExt cx="1265" cy="2032"/>
                        </a:xfrm>
                      </wpg:grpSpPr>
                      <wps:wsp>
                        <wps:cNvPr id="2" name="AutoShape 40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47" y="392"/>
                            <a:ext cx="1265" cy="20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55"/>
                        <wpg:cNvGrpSpPr>
                          <a:grpSpLocks/>
                        </wpg:cNvGrpSpPr>
                        <wpg:grpSpPr bwMode="auto">
                          <a:xfrm>
                            <a:off x="347" y="392"/>
                            <a:ext cx="1265" cy="2008"/>
                            <a:chOff x="347" y="392"/>
                            <a:chExt cx="1265" cy="2008"/>
                          </a:xfrm>
                        </wpg:grpSpPr>
                        <wps:wsp>
                          <wps:cNvPr id="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" y="392"/>
                              <a:ext cx="1265" cy="200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565" y="1293"/>
                              <a:ext cx="861" cy="847"/>
                            </a:xfrm>
                            <a:custGeom>
                              <a:avLst/>
                              <a:gdLst>
                                <a:gd name="T0" fmla="*/ 5496 w 7749"/>
                                <a:gd name="T1" fmla="*/ 288 h 6771"/>
                                <a:gd name="T2" fmla="*/ 6080 w 7749"/>
                                <a:gd name="T3" fmla="*/ 569 h 6771"/>
                                <a:gd name="T4" fmla="*/ 6606 w 7749"/>
                                <a:gd name="T5" fmla="*/ 1615 h 6771"/>
                                <a:gd name="T6" fmla="*/ 7101 w 7749"/>
                                <a:gd name="T7" fmla="*/ 2513 h 6771"/>
                                <a:gd name="T8" fmla="*/ 7248 w 7749"/>
                                <a:gd name="T9" fmla="*/ 3522 h 6771"/>
                                <a:gd name="T10" fmla="*/ 7019 w 7749"/>
                                <a:gd name="T11" fmla="*/ 4524 h 6771"/>
                                <a:gd name="T12" fmla="*/ 6442 w 7749"/>
                                <a:gd name="T13" fmla="*/ 5397 h 6771"/>
                                <a:gd name="T14" fmla="*/ 5507 w 7749"/>
                                <a:gd name="T15" fmla="*/ 6097 h 6771"/>
                                <a:gd name="T16" fmla="*/ 4263 w 7749"/>
                                <a:gd name="T17" fmla="*/ 6474 h 6771"/>
                                <a:gd name="T18" fmla="*/ 3145 w 7749"/>
                                <a:gd name="T19" fmla="*/ 6442 h 6771"/>
                                <a:gd name="T20" fmla="*/ 2039 w 7749"/>
                                <a:gd name="T21" fmla="*/ 6057 h 6771"/>
                                <a:gd name="T22" fmla="*/ 1175 w 7749"/>
                                <a:gd name="T23" fmla="*/ 5391 h 6771"/>
                                <a:gd name="T24" fmla="*/ 598 w 7749"/>
                                <a:gd name="T25" fmla="*/ 4510 h 6771"/>
                                <a:gd name="T26" fmla="*/ 375 w 7749"/>
                                <a:gd name="T27" fmla="*/ 3508 h 6771"/>
                                <a:gd name="T28" fmla="*/ 536 w 7749"/>
                                <a:gd name="T29" fmla="*/ 2476 h 6771"/>
                                <a:gd name="T30" fmla="*/ 1080 w 7749"/>
                                <a:gd name="T31" fmla="*/ 1540 h 6771"/>
                                <a:gd name="T32" fmla="*/ 1992 w 7749"/>
                                <a:gd name="T33" fmla="*/ 793 h 6771"/>
                                <a:gd name="T34" fmla="*/ 3055 w 7749"/>
                                <a:gd name="T35" fmla="*/ 398 h 6771"/>
                                <a:gd name="T36" fmla="*/ 3972 w 7749"/>
                                <a:gd name="T37" fmla="*/ 382 h 6771"/>
                                <a:gd name="T38" fmla="*/ 2957 w 7749"/>
                                <a:gd name="T39" fmla="*/ 451 h 6771"/>
                                <a:gd name="T40" fmla="*/ 1930 w 7749"/>
                                <a:gd name="T41" fmla="*/ 895 h 6771"/>
                                <a:gd name="T42" fmla="*/ 1134 w 7749"/>
                                <a:gd name="T43" fmla="*/ 1568 h 6771"/>
                                <a:gd name="T44" fmla="*/ 601 w 7749"/>
                                <a:gd name="T45" fmla="*/ 2476 h 6771"/>
                                <a:gd name="T46" fmla="*/ 436 w 7749"/>
                                <a:gd name="T47" fmla="*/ 3475 h 6771"/>
                                <a:gd name="T48" fmla="*/ 647 w 7749"/>
                                <a:gd name="T49" fmla="*/ 4467 h 6771"/>
                                <a:gd name="T50" fmla="*/ 1200 w 7749"/>
                                <a:gd name="T51" fmla="*/ 5330 h 6771"/>
                                <a:gd name="T52" fmla="*/ 2037 w 7749"/>
                                <a:gd name="T53" fmla="*/ 5991 h 6771"/>
                                <a:gd name="T54" fmla="*/ 3089 w 7749"/>
                                <a:gd name="T55" fmla="*/ 6374 h 6771"/>
                                <a:gd name="T56" fmla="*/ 4200 w 7749"/>
                                <a:gd name="T57" fmla="*/ 6424 h 6771"/>
                                <a:gd name="T58" fmla="*/ 5444 w 7749"/>
                                <a:gd name="T59" fmla="*/ 6066 h 6771"/>
                                <a:gd name="T60" fmla="*/ 6296 w 7749"/>
                                <a:gd name="T61" fmla="*/ 5461 h 6771"/>
                                <a:gd name="T62" fmla="*/ 6892 w 7749"/>
                                <a:gd name="T63" fmla="*/ 4654 h 6771"/>
                                <a:gd name="T64" fmla="*/ 7178 w 7749"/>
                                <a:gd name="T65" fmla="*/ 3650 h 6771"/>
                                <a:gd name="T66" fmla="*/ 7596 w 7749"/>
                                <a:gd name="T67" fmla="*/ 2573 h 6771"/>
                                <a:gd name="T68" fmla="*/ 6912 w 7749"/>
                                <a:gd name="T69" fmla="*/ 2145 h 6771"/>
                                <a:gd name="T70" fmla="*/ 6256 w 7749"/>
                                <a:gd name="T71" fmla="*/ 1322 h 6771"/>
                                <a:gd name="T72" fmla="*/ 5334 w 7749"/>
                                <a:gd name="T73" fmla="*/ 706 h 6771"/>
                                <a:gd name="T74" fmla="*/ 5747 w 7749"/>
                                <a:gd name="T75" fmla="*/ 1397 h 6771"/>
                                <a:gd name="T76" fmla="*/ 4397 w 7749"/>
                                <a:gd name="T77" fmla="*/ 802 h 6771"/>
                                <a:gd name="T78" fmla="*/ 2880 w 7749"/>
                                <a:gd name="T79" fmla="*/ 884 h 6771"/>
                                <a:gd name="T80" fmla="*/ 1617 w 7749"/>
                                <a:gd name="T81" fmla="*/ 1625 h 6771"/>
                                <a:gd name="T82" fmla="*/ 920 w 7749"/>
                                <a:gd name="T83" fmla="*/ 2823 h 6771"/>
                                <a:gd name="T84" fmla="*/ 976 w 7749"/>
                                <a:gd name="T85" fmla="*/ 4187 h 6771"/>
                                <a:gd name="T86" fmla="*/ 1769 w 7749"/>
                                <a:gd name="T87" fmla="*/ 5339 h 6771"/>
                                <a:gd name="T88" fmla="*/ 3086 w 7749"/>
                                <a:gd name="T89" fmla="*/ 5994 h 6771"/>
                                <a:gd name="T90" fmla="*/ 4607 w 7749"/>
                                <a:gd name="T91" fmla="*/ 5978 h 6771"/>
                                <a:gd name="T92" fmla="*/ 5906 w 7749"/>
                                <a:gd name="T93" fmla="*/ 5293 h 6771"/>
                                <a:gd name="T94" fmla="*/ 6667 w 7749"/>
                                <a:gd name="T95" fmla="*/ 4126 h 6771"/>
                                <a:gd name="T96" fmla="*/ 6686 w 7749"/>
                                <a:gd name="T97" fmla="*/ 2760 h 6771"/>
                                <a:gd name="T98" fmla="*/ 5957 w 7749"/>
                                <a:gd name="T99" fmla="*/ 1577 h 6771"/>
                                <a:gd name="T100" fmla="*/ 6101 w 7749"/>
                                <a:gd name="T101" fmla="*/ 1637 h 6771"/>
                                <a:gd name="T102" fmla="*/ 6779 w 7749"/>
                                <a:gd name="T103" fmla="*/ 2875 h 6771"/>
                                <a:gd name="T104" fmla="*/ 6685 w 7749"/>
                                <a:gd name="T105" fmla="*/ 4267 h 6771"/>
                                <a:gd name="T106" fmla="*/ 5843 w 7749"/>
                                <a:gd name="T107" fmla="*/ 5424 h 6771"/>
                                <a:gd name="T108" fmla="*/ 4481 w 7749"/>
                                <a:gd name="T109" fmla="*/ 6063 h 6771"/>
                                <a:gd name="T110" fmla="*/ 2930 w 7749"/>
                                <a:gd name="T111" fmla="*/ 6013 h 6771"/>
                                <a:gd name="T112" fmla="*/ 1621 w 7749"/>
                                <a:gd name="T113" fmla="*/ 5285 h 6771"/>
                                <a:gd name="T114" fmla="*/ 877 w 7749"/>
                                <a:gd name="T115" fmla="*/ 4077 h 6771"/>
                                <a:gd name="T116" fmla="*/ 896 w 7749"/>
                                <a:gd name="T117" fmla="*/ 2683 h 6771"/>
                                <a:gd name="T118" fmla="*/ 1674 w 7749"/>
                                <a:gd name="T119" fmla="*/ 1492 h 6771"/>
                                <a:gd name="T120" fmla="*/ 3000 w 7749"/>
                                <a:gd name="T121" fmla="*/ 793 h 6771"/>
                                <a:gd name="T122" fmla="*/ 4552 w 7749"/>
                                <a:gd name="T123" fmla="*/ 776 h 67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49" h="6771">
                                  <a:moveTo>
                                    <a:pt x="3812" y="323"/>
                                  </a:moveTo>
                                  <a:lnTo>
                                    <a:pt x="3866" y="324"/>
                                  </a:lnTo>
                                  <a:lnTo>
                                    <a:pt x="3921" y="325"/>
                                  </a:lnTo>
                                  <a:lnTo>
                                    <a:pt x="3974" y="327"/>
                                  </a:lnTo>
                                  <a:lnTo>
                                    <a:pt x="4028" y="329"/>
                                  </a:lnTo>
                                  <a:lnTo>
                                    <a:pt x="4082" y="333"/>
                                  </a:lnTo>
                                  <a:lnTo>
                                    <a:pt x="4135" y="337"/>
                                  </a:lnTo>
                                  <a:lnTo>
                                    <a:pt x="4188" y="342"/>
                                  </a:lnTo>
                                  <a:lnTo>
                                    <a:pt x="4241" y="347"/>
                                  </a:lnTo>
                                  <a:lnTo>
                                    <a:pt x="4292" y="353"/>
                                  </a:lnTo>
                                  <a:lnTo>
                                    <a:pt x="4342" y="360"/>
                                  </a:lnTo>
                                  <a:lnTo>
                                    <a:pt x="4392" y="367"/>
                                  </a:lnTo>
                                  <a:lnTo>
                                    <a:pt x="4442" y="375"/>
                                  </a:lnTo>
                                  <a:lnTo>
                                    <a:pt x="4491" y="384"/>
                                  </a:lnTo>
                                  <a:lnTo>
                                    <a:pt x="4541" y="393"/>
                                  </a:lnTo>
                                  <a:lnTo>
                                    <a:pt x="4590" y="403"/>
                                  </a:lnTo>
                                  <a:lnTo>
                                    <a:pt x="4638" y="413"/>
                                  </a:lnTo>
                                  <a:lnTo>
                                    <a:pt x="4864" y="25"/>
                                  </a:lnTo>
                                  <a:lnTo>
                                    <a:pt x="4879" y="0"/>
                                  </a:lnTo>
                                  <a:lnTo>
                                    <a:pt x="4905" y="13"/>
                                  </a:lnTo>
                                  <a:lnTo>
                                    <a:pt x="5496" y="288"/>
                                  </a:lnTo>
                                  <a:lnTo>
                                    <a:pt x="5524" y="301"/>
                                  </a:lnTo>
                                  <a:lnTo>
                                    <a:pt x="5509" y="325"/>
                                  </a:lnTo>
                                  <a:lnTo>
                                    <a:pt x="5327" y="640"/>
                                  </a:lnTo>
                                  <a:lnTo>
                                    <a:pt x="5355" y="653"/>
                                  </a:lnTo>
                                  <a:lnTo>
                                    <a:pt x="5384" y="666"/>
                                  </a:lnTo>
                                  <a:lnTo>
                                    <a:pt x="5412" y="679"/>
                                  </a:lnTo>
                                  <a:lnTo>
                                    <a:pt x="5440" y="692"/>
                                  </a:lnTo>
                                  <a:lnTo>
                                    <a:pt x="5468" y="707"/>
                                  </a:lnTo>
                                  <a:lnTo>
                                    <a:pt x="5496" y="721"/>
                                  </a:lnTo>
                                  <a:lnTo>
                                    <a:pt x="5524" y="735"/>
                                  </a:lnTo>
                                  <a:lnTo>
                                    <a:pt x="5552" y="749"/>
                                  </a:lnTo>
                                  <a:lnTo>
                                    <a:pt x="5579" y="764"/>
                                  </a:lnTo>
                                  <a:lnTo>
                                    <a:pt x="5607" y="780"/>
                                  </a:lnTo>
                                  <a:lnTo>
                                    <a:pt x="5635" y="795"/>
                                  </a:lnTo>
                                  <a:lnTo>
                                    <a:pt x="5662" y="811"/>
                                  </a:lnTo>
                                  <a:lnTo>
                                    <a:pt x="5690" y="827"/>
                                  </a:lnTo>
                                  <a:lnTo>
                                    <a:pt x="5717" y="843"/>
                                  </a:lnTo>
                                  <a:lnTo>
                                    <a:pt x="5744" y="859"/>
                                  </a:lnTo>
                                  <a:lnTo>
                                    <a:pt x="5771" y="875"/>
                                  </a:lnTo>
                                  <a:lnTo>
                                    <a:pt x="6060" y="590"/>
                                  </a:lnTo>
                                  <a:lnTo>
                                    <a:pt x="6080" y="569"/>
                                  </a:lnTo>
                                  <a:lnTo>
                                    <a:pt x="6104" y="588"/>
                                  </a:lnTo>
                                  <a:lnTo>
                                    <a:pt x="6596" y="990"/>
                                  </a:lnTo>
                                  <a:lnTo>
                                    <a:pt x="6619" y="1008"/>
                                  </a:lnTo>
                                  <a:lnTo>
                                    <a:pt x="6598" y="1029"/>
                                  </a:lnTo>
                                  <a:lnTo>
                                    <a:pt x="6321" y="1303"/>
                                  </a:lnTo>
                                  <a:lnTo>
                                    <a:pt x="6340" y="1321"/>
                                  </a:lnTo>
                                  <a:lnTo>
                                    <a:pt x="6359" y="1340"/>
                                  </a:lnTo>
                                  <a:lnTo>
                                    <a:pt x="6376" y="1358"/>
                                  </a:lnTo>
                                  <a:lnTo>
                                    <a:pt x="6395" y="1377"/>
                                  </a:lnTo>
                                  <a:lnTo>
                                    <a:pt x="6413" y="1396"/>
                                  </a:lnTo>
                                  <a:lnTo>
                                    <a:pt x="6432" y="1415"/>
                                  </a:lnTo>
                                  <a:lnTo>
                                    <a:pt x="6450" y="1434"/>
                                  </a:lnTo>
                                  <a:lnTo>
                                    <a:pt x="6468" y="1454"/>
                                  </a:lnTo>
                                  <a:lnTo>
                                    <a:pt x="6486" y="1474"/>
                                  </a:lnTo>
                                  <a:lnTo>
                                    <a:pt x="6504" y="1494"/>
                                  </a:lnTo>
                                  <a:lnTo>
                                    <a:pt x="6521" y="1514"/>
                                  </a:lnTo>
                                  <a:lnTo>
                                    <a:pt x="6539" y="1534"/>
                                  </a:lnTo>
                                  <a:lnTo>
                                    <a:pt x="6555" y="1554"/>
                                  </a:lnTo>
                                  <a:lnTo>
                                    <a:pt x="6572" y="1574"/>
                                  </a:lnTo>
                                  <a:lnTo>
                                    <a:pt x="6589" y="1594"/>
                                  </a:lnTo>
                                  <a:lnTo>
                                    <a:pt x="6606" y="1615"/>
                                  </a:lnTo>
                                  <a:lnTo>
                                    <a:pt x="7004" y="1437"/>
                                  </a:lnTo>
                                  <a:lnTo>
                                    <a:pt x="7032" y="1425"/>
                                  </a:lnTo>
                                  <a:lnTo>
                                    <a:pt x="7046" y="1451"/>
                                  </a:lnTo>
                                  <a:lnTo>
                                    <a:pt x="7340" y="1986"/>
                                  </a:lnTo>
                                  <a:lnTo>
                                    <a:pt x="7355" y="2011"/>
                                  </a:lnTo>
                                  <a:lnTo>
                                    <a:pt x="7327" y="2023"/>
                                  </a:lnTo>
                                  <a:lnTo>
                                    <a:pt x="6966" y="2183"/>
                                  </a:lnTo>
                                  <a:lnTo>
                                    <a:pt x="6977" y="2207"/>
                                  </a:lnTo>
                                  <a:lnTo>
                                    <a:pt x="6988" y="2230"/>
                                  </a:lnTo>
                                  <a:lnTo>
                                    <a:pt x="6998" y="2253"/>
                                  </a:lnTo>
                                  <a:lnTo>
                                    <a:pt x="7009" y="2276"/>
                                  </a:lnTo>
                                  <a:lnTo>
                                    <a:pt x="7019" y="2299"/>
                                  </a:lnTo>
                                  <a:lnTo>
                                    <a:pt x="7029" y="2322"/>
                                  </a:lnTo>
                                  <a:lnTo>
                                    <a:pt x="7038" y="2346"/>
                                  </a:lnTo>
                                  <a:lnTo>
                                    <a:pt x="7048" y="2369"/>
                                  </a:lnTo>
                                  <a:lnTo>
                                    <a:pt x="7057" y="2392"/>
                                  </a:lnTo>
                                  <a:lnTo>
                                    <a:pt x="7066" y="2416"/>
                                  </a:lnTo>
                                  <a:lnTo>
                                    <a:pt x="7075" y="2440"/>
                                  </a:lnTo>
                                  <a:lnTo>
                                    <a:pt x="7084" y="2465"/>
                                  </a:lnTo>
                                  <a:lnTo>
                                    <a:pt x="7093" y="2489"/>
                                  </a:lnTo>
                                  <a:lnTo>
                                    <a:pt x="7101" y="2513"/>
                                  </a:lnTo>
                                  <a:lnTo>
                                    <a:pt x="7110" y="2537"/>
                                  </a:lnTo>
                                  <a:lnTo>
                                    <a:pt x="7118" y="2561"/>
                                  </a:lnTo>
                                  <a:lnTo>
                                    <a:pt x="7621" y="2515"/>
                                  </a:lnTo>
                                  <a:lnTo>
                                    <a:pt x="7651" y="2512"/>
                                  </a:lnTo>
                                  <a:lnTo>
                                    <a:pt x="7654" y="2540"/>
                                  </a:lnTo>
                                  <a:lnTo>
                                    <a:pt x="7722" y="3134"/>
                                  </a:lnTo>
                                  <a:lnTo>
                                    <a:pt x="7726" y="3161"/>
                                  </a:lnTo>
                                  <a:lnTo>
                                    <a:pt x="7695" y="3164"/>
                                  </a:lnTo>
                                  <a:lnTo>
                                    <a:pt x="7243" y="3207"/>
                                  </a:lnTo>
                                  <a:lnTo>
                                    <a:pt x="7244" y="3229"/>
                                  </a:lnTo>
                                  <a:lnTo>
                                    <a:pt x="7246" y="3251"/>
                                  </a:lnTo>
                                  <a:lnTo>
                                    <a:pt x="7247" y="3274"/>
                                  </a:lnTo>
                                  <a:lnTo>
                                    <a:pt x="7248" y="3296"/>
                                  </a:lnTo>
                                  <a:lnTo>
                                    <a:pt x="7249" y="3325"/>
                                  </a:lnTo>
                                  <a:lnTo>
                                    <a:pt x="7249" y="3354"/>
                                  </a:lnTo>
                                  <a:lnTo>
                                    <a:pt x="7251" y="3383"/>
                                  </a:lnTo>
                                  <a:lnTo>
                                    <a:pt x="7251" y="3412"/>
                                  </a:lnTo>
                                  <a:lnTo>
                                    <a:pt x="7251" y="3439"/>
                                  </a:lnTo>
                                  <a:lnTo>
                                    <a:pt x="7249" y="3468"/>
                                  </a:lnTo>
                                  <a:lnTo>
                                    <a:pt x="7249" y="3495"/>
                                  </a:lnTo>
                                  <a:lnTo>
                                    <a:pt x="7248" y="3522"/>
                                  </a:lnTo>
                                  <a:lnTo>
                                    <a:pt x="7247" y="3544"/>
                                  </a:lnTo>
                                  <a:lnTo>
                                    <a:pt x="7246" y="3566"/>
                                  </a:lnTo>
                                  <a:lnTo>
                                    <a:pt x="7245" y="3588"/>
                                  </a:lnTo>
                                  <a:lnTo>
                                    <a:pt x="7244" y="3609"/>
                                  </a:lnTo>
                                  <a:lnTo>
                                    <a:pt x="7719" y="3725"/>
                                  </a:lnTo>
                                  <a:lnTo>
                                    <a:pt x="7749" y="3732"/>
                                  </a:lnTo>
                                  <a:lnTo>
                                    <a:pt x="7741" y="3759"/>
                                  </a:lnTo>
                                  <a:lnTo>
                                    <a:pt x="7568" y="4335"/>
                                  </a:lnTo>
                                  <a:lnTo>
                                    <a:pt x="7559" y="4362"/>
                                  </a:lnTo>
                                  <a:lnTo>
                                    <a:pt x="7530" y="4355"/>
                                  </a:lnTo>
                                  <a:lnTo>
                                    <a:pt x="7120" y="4255"/>
                                  </a:lnTo>
                                  <a:lnTo>
                                    <a:pt x="7111" y="4283"/>
                                  </a:lnTo>
                                  <a:lnTo>
                                    <a:pt x="7102" y="4310"/>
                                  </a:lnTo>
                                  <a:lnTo>
                                    <a:pt x="7092" y="4337"/>
                                  </a:lnTo>
                                  <a:lnTo>
                                    <a:pt x="7083" y="4363"/>
                                  </a:lnTo>
                                  <a:lnTo>
                                    <a:pt x="7073" y="4390"/>
                                  </a:lnTo>
                                  <a:lnTo>
                                    <a:pt x="7063" y="4417"/>
                                  </a:lnTo>
                                  <a:lnTo>
                                    <a:pt x="7053" y="4444"/>
                                  </a:lnTo>
                                  <a:lnTo>
                                    <a:pt x="7042" y="4471"/>
                                  </a:lnTo>
                                  <a:lnTo>
                                    <a:pt x="7030" y="4498"/>
                                  </a:lnTo>
                                  <a:lnTo>
                                    <a:pt x="7019" y="4524"/>
                                  </a:lnTo>
                                  <a:lnTo>
                                    <a:pt x="7008" y="4550"/>
                                  </a:lnTo>
                                  <a:lnTo>
                                    <a:pt x="6996" y="4577"/>
                                  </a:lnTo>
                                  <a:lnTo>
                                    <a:pt x="6983" y="4603"/>
                                  </a:lnTo>
                                  <a:lnTo>
                                    <a:pt x="6971" y="4629"/>
                                  </a:lnTo>
                                  <a:lnTo>
                                    <a:pt x="6959" y="4655"/>
                                  </a:lnTo>
                                  <a:lnTo>
                                    <a:pt x="6945" y="4681"/>
                                  </a:lnTo>
                                  <a:lnTo>
                                    <a:pt x="7317" y="4849"/>
                                  </a:lnTo>
                                  <a:lnTo>
                                    <a:pt x="7345" y="4861"/>
                                  </a:lnTo>
                                  <a:lnTo>
                                    <a:pt x="7330" y="4886"/>
                                  </a:lnTo>
                                  <a:lnTo>
                                    <a:pt x="7032" y="5419"/>
                                  </a:lnTo>
                                  <a:lnTo>
                                    <a:pt x="7018" y="5444"/>
                                  </a:lnTo>
                                  <a:lnTo>
                                    <a:pt x="6990" y="5432"/>
                                  </a:lnTo>
                                  <a:lnTo>
                                    <a:pt x="6577" y="5245"/>
                                  </a:lnTo>
                                  <a:lnTo>
                                    <a:pt x="6560" y="5265"/>
                                  </a:lnTo>
                                  <a:lnTo>
                                    <a:pt x="6544" y="5284"/>
                                  </a:lnTo>
                                  <a:lnTo>
                                    <a:pt x="6527" y="5303"/>
                                  </a:lnTo>
                                  <a:lnTo>
                                    <a:pt x="6511" y="5322"/>
                                  </a:lnTo>
                                  <a:lnTo>
                                    <a:pt x="6494" y="5341"/>
                                  </a:lnTo>
                                  <a:lnTo>
                                    <a:pt x="6477" y="5360"/>
                                  </a:lnTo>
                                  <a:lnTo>
                                    <a:pt x="6460" y="5378"/>
                                  </a:lnTo>
                                  <a:lnTo>
                                    <a:pt x="6442" y="5397"/>
                                  </a:lnTo>
                                  <a:lnTo>
                                    <a:pt x="6408" y="5433"/>
                                  </a:lnTo>
                                  <a:lnTo>
                                    <a:pt x="6373" y="5470"/>
                                  </a:lnTo>
                                  <a:lnTo>
                                    <a:pt x="6336" y="5505"/>
                                  </a:lnTo>
                                  <a:lnTo>
                                    <a:pt x="6299" y="5541"/>
                                  </a:lnTo>
                                  <a:lnTo>
                                    <a:pt x="6573" y="5842"/>
                                  </a:lnTo>
                                  <a:lnTo>
                                    <a:pt x="6593" y="5864"/>
                                  </a:lnTo>
                                  <a:lnTo>
                                    <a:pt x="6569" y="5881"/>
                                  </a:lnTo>
                                  <a:lnTo>
                                    <a:pt x="6053" y="6259"/>
                                  </a:lnTo>
                                  <a:lnTo>
                                    <a:pt x="6029" y="6276"/>
                                  </a:lnTo>
                                  <a:lnTo>
                                    <a:pt x="6010" y="6255"/>
                                  </a:lnTo>
                                  <a:lnTo>
                                    <a:pt x="5746" y="5963"/>
                                  </a:lnTo>
                                  <a:lnTo>
                                    <a:pt x="5723" y="5978"/>
                                  </a:lnTo>
                                  <a:lnTo>
                                    <a:pt x="5699" y="5992"/>
                                  </a:lnTo>
                                  <a:lnTo>
                                    <a:pt x="5676" y="6006"/>
                                  </a:lnTo>
                                  <a:lnTo>
                                    <a:pt x="5652" y="6019"/>
                                  </a:lnTo>
                                  <a:lnTo>
                                    <a:pt x="5629" y="6033"/>
                                  </a:lnTo>
                                  <a:lnTo>
                                    <a:pt x="5604" y="6046"/>
                                  </a:lnTo>
                                  <a:lnTo>
                                    <a:pt x="5581" y="6059"/>
                                  </a:lnTo>
                                  <a:lnTo>
                                    <a:pt x="5556" y="6072"/>
                                  </a:lnTo>
                                  <a:lnTo>
                                    <a:pt x="5531" y="6085"/>
                                  </a:lnTo>
                                  <a:lnTo>
                                    <a:pt x="5507" y="6097"/>
                                  </a:lnTo>
                                  <a:lnTo>
                                    <a:pt x="5482" y="6110"/>
                                  </a:lnTo>
                                  <a:lnTo>
                                    <a:pt x="5458" y="6122"/>
                                  </a:lnTo>
                                  <a:lnTo>
                                    <a:pt x="5433" y="6134"/>
                                  </a:lnTo>
                                  <a:lnTo>
                                    <a:pt x="5408" y="6146"/>
                                  </a:lnTo>
                                  <a:lnTo>
                                    <a:pt x="5383" y="6158"/>
                                  </a:lnTo>
                                  <a:lnTo>
                                    <a:pt x="5358" y="6169"/>
                                  </a:lnTo>
                                  <a:lnTo>
                                    <a:pt x="5479" y="6541"/>
                                  </a:lnTo>
                                  <a:lnTo>
                                    <a:pt x="5488" y="6568"/>
                                  </a:lnTo>
                                  <a:lnTo>
                                    <a:pt x="5458" y="6576"/>
                                  </a:lnTo>
                                  <a:lnTo>
                                    <a:pt x="4819" y="6744"/>
                                  </a:lnTo>
                                  <a:lnTo>
                                    <a:pt x="4789" y="6752"/>
                                  </a:lnTo>
                                  <a:lnTo>
                                    <a:pt x="4781" y="6725"/>
                                  </a:lnTo>
                                  <a:lnTo>
                                    <a:pt x="4676" y="6401"/>
                                  </a:lnTo>
                                  <a:lnTo>
                                    <a:pt x="4625" y="6413"/>
                                  </a:lnTo>
                                  <a:lnTo>
                                    <a:pt x="4575" y="6423"/>
                                  </a:lnTo>
                                  <a:lnTo>
                                    <a:pt x="4523" y="6433"/>
                                  </a:lnTo>
                                  <a:lnTo>
                                    <a:pt x="4472" y="6443"/>
                                  </a:lnTo>
                                  <a:lnTo>
                                    <a:pt x="4419" y="6452"/>
                                  </a:lnTo>
                                  <a:lnTo>
                                    <a:pt x="4368" y="6459"/>
                                  </a:lnTo>
                                  <a:lnTo>
                                    <a:pt x="4315" y="6468"/>
                                  </a:lnTo>
                                  <a:lnTo>
                                    <a:pt x="4263" y="6474"/>
                                  </a:lnTo>
                                  <a:lnTo>
                                    <a:pt x="4207" y="6481"/>
                                  </a:lnTo>
                                  <a:lnTo>
                                    <a:pt x="4151" y="6486"/>
                                  </a:lnTo>
                                  <a:lnTo>
                                    <a:pt x="4095" y="6491"/>
                                  </a:lnTo>
                                  <a:lnTo>
                                    <a:pt x="4039" y="6494"/>
                                  </a:lnTo>
                                  <a:lnTo>
                                    <a:pt x="3982" y="6497"/>
                                  </a:lnTo>
                                  <a:lnTo>
                                    <a:pt x="3926" y="6499"/>
                                  </a:lnTo>
                                  <a:lnTo>
                                    <a:pt x="3869" y="6501"/>
                                  </a:lnTo>
                                  <a:lnTo>
                                    <a:pt x="3812" y="6501"/>
                                  </a:lnTo>
                                  <a:lnTo>
                                    <a:pt x="3759" y="6501"/>
                                  </a:lnTo>
                                  <a:lnTo>
                                    <a:pt x="3705" y="6500"/>
                                  </a:lnTo>
                                  <a:lnTo>
                                    <a:pt x="3651" y="6498"/>
                                  </a:lnTo>
                                  <a:lnTo>
                                    <a:pt x="3599" y="6495"/>
                                  </a:lnTo>
                                  <a:lnTo>
                                    <a:pt x="3546" y="6492"/>
                                  </a:lnTo>
                                  <a:lnTo>
                                    <a:pt x="3494" y="6488"/>
                                  </a:lnTo>
                                  <a:lnTo>
                                    <a:pt x="3441" y="6483"/>
                                  </a:lnTo>
                                  <a:lnTo>
                                    <a:pt x="3390" y="6478"/>
                                  </a:lnTo>
                                  <a:lnTo>
                                    <a:pt x="3339" y="6472"/>
                                  </a:lnTo>
                                  <a:lnTo>
                                    <a:pt x="3290" y="6465"/>
                                  </a:lnTo>
                                  <a:lnTo>
                                    <a:pt x="3242" y="6458"/>
                                  </a:lnTo>
                                  <a:lnTo>
                                    <a:pt x="3193" y="6450"/>
                                  </a:lnTo>
                                  <a:lnTo>
                                    <a:pt x="3145" y="6442"/>
                                  </a:lnTo>
                                  <a:lnTo>
                                    <a:pt x="3097" y="6433"/>
                                  </a:lnTo>
                                  <a:lnTo>
                                    <a:pt x="3049" y="6423"/>
                                  </a:lnTo>
                                  <a:lnTo>
                                    <a:pt x="3002" y="6413"/>
                                  </a:lnTo>
                                  <a:lnTo>
                                    <a:pt x="2873" y="6745"/>
                                  </a:lnTo>
                                  <a:lnTo>
                                    <a:pt x="2863" y="6771"/>
                                  </a:lnTo>
                                  <a:lnTo>
                                    <a:pt x="2833" y="6762"/>
                                  </a:lnTo>
                                  <a:lnTo>
                                    <a:pt x="2206" y="6565"/>
                                  </a:lnTo>
                                  <a:lnTo>
                                    <a:pt x="2176" y="6556"/>
                                  </a:lnTo>
                                  <a:lnTo>
                                    <a:pt x="2187" y="6530"/>
                                  </a:lnTo>
                                  <a:lnTo>
                                    <a:pt x="2318" y="6192"/>
                                  </a:lnTo>
                                  <a:lnTo>
                                    <a:pt x="2292" y="6181"/>
                                  </a:lnTo>
                                  <a:lnTo>
                                    <a:pt x="2266" y="6169"/>
                                  </a:lnTo>
                                  <a:lnTo>
                                    <a:pt x="2241" y="6158"/>
                                  </a:lnTo>
                                  <a:lnTo>
                                    <a:pt x="2215" y="6146"/>
                                  </a:lnTo>
                                  <a:lnTo>
                                    <a:pt x="2189" y="6134"/>
                                  </a:lnTo>
                                  <a:lnTo>
                                    <a:pt x="2165" y="6121"/>
                                  </a:lnTo>
                                  <a:lnTo>
                                    <a:pt x="2139" y="6109"/>
                                  </a:lnTo>
                                  <a:lnTo>
                                    <a:pt x="2114" y="6096"/>
                                  </a:lnTo>
                                  <a:lnTo>
                                    <a:pt x="2090" y="6083"/>
                                  </a:lnTo>
                                  <a:lnTo>
                                    <a:pt x="2064" y="6070"/>
                                  </a:lnTo>
                                  <a:lnTo>
                                    <a:pt x="2039" y="6057"/>
                                  </a:lnTo>
                                  <a:lnTo>
                                    <a:pt x="2015" y="6043"/>
                                  </a:lnTo>
                                  <a:lnTo>
                                    <a:pt x="1990" y="6030"/>
                                  </a:lnTo>
                                  <a:lnTo>
                                    <a:pt x="1966" y="6016"/>
                                  </a:lnTo>
                                  <a:lnTo>
                                    <a:pt x="1942" y="6002"/>
                                  </a:lnTo>
                                  <a:lnTo>
                                    <a:pt x="1917" y="5988"/>
                                  </a:lnTo>
                                  <a:lnTo>
                                    <a:pt x="1601" y="6271"/>
                                  </a:lnTo>
                                  <a:lnTo>
                                    <a:pt x="1579" y="6290"/>
                                  </a:lnTo>
                                  <a:lnTo>
                                    <a:pt x="1558" y="6270"/>
                                  </a:lnTo>
                                  <a:lnTo>
                                    <a:pt x="1088" y="5847"/>
                                  </a:lnTo>
                                  <a:lnTo>
                                    <a:pt x="1067" y="5827"/>
                                  </a:lnTo>
                                  <a:lnTo>
                                    <a:pt x="1088" y="5808"/>
                                  </a:lnTo>
                                  <a:lnTo>
                                    <a:pt x="1355" y="5570"/>
                                  </a:lnTo>
                                  <a:lnTo>
                                    <a:pt x="1334" y="5550"/>
                                  </a:lnTo>
                                  <a:lnTo>
                                    <a:pt x="1314" y="5531"/>
                                  </a:lnTo>
                                  <a:lnTo>
                                    <a:pt x="1293" y="5512"/>
                                  </a:lnTo>
                                  <a:lnTo>
                                    <a:pt x="1273" y="5492"/>
                                  </a:lnTo>
                                  <a:lnTo>
                                    <a:pt x="1253" y="5472"/>
                                  </a:lnTo>
                                  <a:lnTo>
                                    <a:pt x="1233" y="5452"/>
                                  </a:lnTo>
                                  <a:lnTo>
                                    <a:pt x="1214" y="5432"/>
                                  </a:lnTo>
                                  <a:lnTo>
                                    <a:pt x="1194" y="5411"/>
                                  </a:lnTo>
                                  <a:lnTo>
                                    <a:pt x="1175" y="5391"/>
                                  </a:lnTo>
                                  <a:lnTo>
                                    <a:pt x="1156" y="5370"/>
                                  </a:lnTo>
                                  <a:lnTo>
                                    <a:pt x="1137" y="5349"/>
                                  </a:lnTo>
                                  <a:lnTo>
                                    <a:pt x="1118" y="5328"/>
                                  </a:lnTo>
                                  <a:lnTo>
                                    <a:pt x="1099" y="5307"/>
                                  </a:lnTo>
                                  <a:lnTo>
                                    <a:pt x="1080" y="5285"/>
                                  </a:lnTo>
                                  <a:lnTo>
                                    <a:pt x="1062" y="5263"/>
                                  </a:lnTo>
                                  <a:lnTo>
                                    <a:pt x="1044" y="5241"/>
                                  </a:lnTo>
                                  <a:lnTo>
                                    <a:pt x="720" y="5398"/>
                                  </a:lnTo>
                                  <a:lnTo>
                                    <a:pt x="693" y="5411"/>
                                  </a:lnTo>
                                  <a:lnTo>
                                    <a:pt x="679" y="5386"/>
                                  </a:lnTo>
                                  <a:lnTo>
                                    <a:pt x="363" y="4861"/>
                                  </a:lnTo>
                                  <a:lnTo>
                                    <a:pt x="348" y="4837"/>
                                  </a:lnTo>
                                  <a:lnTo>
                                    <a:pt x="375" y="4824"/>
                                  </a:lnTo>
                                  <a:lnTo>
                                    <a:pt x="677" y="4677"/>
                                  </a:lnTo>
                                  <a:lnTo>
                                    <a:pt x="664" y="4654"/>
                                  </a:lnTo>
                                  <a:lnTo>
                                    <a:pt x="653" y="4630"/>
                                  </a:lnTo>
                                  <a:lnTo>
                                    <a:pt x="642" y="4607"/>
                                  </a:lnTo>
                                  <a:lnTo>
                                    <a:pt x="631" y="4583"/>
                                  </a:lnTo>
                                  <a:lnTo>
                                    <a:pt x="620" y="4559"/>
                                  </a:lnTo>
                                  <a:lnTo>
                                    <a:pt x="609" y="4535"/>
                                  </a:lnTo>
                                  <a:lnTo>
                                    <a:pt x="598" y="4510"/>
                                  </a:lnTo>
                                  <a:lnTo>
                                    <a:pt x="588" y="4486"/>
                                  </a:lnTo>
                                  <a:lnTo>
                                    <a:pt x="578" y="4461"/>
                                  </a:lnTo>
                                  <a:lnTo>
                                    <a:pt x="568" y="4435"/>
                                  </a:lnTo>
                                  <a:lnTo>
                                    <a:pt x="558" y="4410"/>
                                  </a:lnTo>
                                  <a:lnTo>
                                    <a:pt x="549" y="4386"/>
                                  </a:lnTo>
                                  <a:lnTo>
                                    <a:pt x="539" y="4361"/>
                                  </a:lnTo>
                                  <a:lnTo>
                                    <a:pt x="530" y="4335"/>
                                  </a:lnTo>
                                  <a:lnTo>
                                    <a:pt x="522" y="4310"/>
                                  </a:lnTo>
                                  <a:lnTo>
                                    <a:pt x="514" y="4285"/>
                                  </a:lnTo>
                                  <a:lnTo>
                                    <a:pt x="71" y="4307"/>
                                  </a:lnTo>
                                  <a:lnTo>
                                    <a:pt x="41" y="4308"/>
                                  </a:lnTo>
                                  <a:lnTo>
                                    <a:pt x="38" y="4281"/>
                                  </a:lnTo>
                                  <a:lnTo>
                                    <a:pt x="3" y="3684"/>
                                  </a:lnTo>
                                  <a:lnTo>
                                    <a:pt x="0" y="3656"/>
                                  </a:lnTo>
                                  <a:lnTo>
                                    <a:pt x="32" y="3654"/>
                                  </a:lnTo>
                                  <a:lnTo>
                                    <a:pt x="383" y="3637"/>
                                  </a:lnTo>
                                  <a:lnTo>
                                    <a:pt x="380" y="3614"/>
                                  </a:lnTo>
                                  <a:lnTo>
                                    <a:pt x="379" y="3589"/>
                                  </a:lnTo>
                                  <a:lnTo>
                                    <a:pt x="377" y="3565"/>
                                  </a:lnTo>
                                  <a:lnTo>
                                    <a:pt x="376" y="3540"/>
                                  </a:lnTo>
                                  <a:lnTo>
                                    <a:pt x="375" y="3508"/>
                                  </a:lnTo>
                                  <a:lnTo>
                                    <a:pt x="374" y="3477"/>
                                  </a:lnTo>
                                  <a:lnTo>
                                    <a:pt x="374" y="3444"/>
                                  </a:lnTo>
                                  <a:lnTo>
                                    <a:pt x="373" y="3412"/>
                                  </a:lnTo>
                                  <a:lnTo>
                                    <a:pt x="374" y="3382"/>
                                  </a:lnTo>
                                  <a:lnTo>
                                    <a:pt x="374" y="3353"/>
                                  </a:lnTo>
                                  <a:lnTo>
                                    <a:pt x="375" y="3324"/>
                                  </a:lnTo>
                                  <a:lnTo>
                                    <a:pt x="376" y="3295"/>
                                  </a:lnTo>
                                  <a:lnTo>
                                    <a:pt x="377" y="3272"/>
                                  </a:lnTo>
                                  <a:lnTo>
                                    <a:pt x="378" y="3249"/>
                                  </a:lnTo>
                                  <a:lnTo>
                                    <a:pt x="379" y="3226"/>
                                  </a:lnTo>
                                  <a:lnTo>
                                    <a:pt x="382" y="3202"/>
                                  </a:lnTo>
                                  <a:lnTo>
                                    <a:pt x="64" y="3166"/>
                                  </a:lnTo>
                                  <a:lnTo>
                                    <a:pt x="33" y="3163"/>
                                  </a:lnTo>
                                  <a:lnTo>
                                    <a:pt x="37" y="3135"/>
                                  </a:lnTo>
                                  <a:lnTo>
                                    <a:pt x="120" y="2543"/>
                                  </a:lnTo>
                                  <a:lnTo>
                                    <a:pt x="124" y="2516"/>
                                  </a:lnTo>
                                  <a:lnTo>
                                    <a:pt x="155" y="2519"/>
                                  </a:lnTo>
                                  <a:lnTo>
                                    <a:pt x="507" y="2560"/>
                                  </a:lnTo>
                                  <a:lnTo>
                                    <a:pt x="516" y="2531"/>
                                  </a:lnTo>
                                  <a:lnTo>
                                    <a:pt x="526" y="2503"/>
                                  </a:lnTo>
                                  <a:lnTo>
                                    <a:pt x="536" y="2476"/>
                                  </a:lnTo>
                                  <a:lnTo>
                                    <a:pt x="546" y="2447"/>
                                  </a:lnTo>
                                  <a:lnTo>
                                    <a:pt x="556" y="2419"/>
                                  </a:lnTo>
                                  <a:lnTo>
                                    <a:pt x="567" y="2391"/>
                                  </a:lnTo>
                                  <a:lnTo>
                                    <a:pt x="577" y="2364"/>
                                  </a:lnTo>
                                  <a:lnTo>
                                    <a:pt x="590" y="2336"/>
                                  </a:lnTo>
                                  <a:lnTo>
                                    <a:pt x="601" y="2309"/>
                                  </a:lnTo>
                                  <a:lnTo>
                                    <a:pt x="612" y="2282"/>
                                  </a:lnTo>
                                  <a:lnTo>
                                    <a:pt x="624" y="2255"/>
                                  </a:lnTo>
                                  <a:lnTo>
                                    <a:pt x="636" y="2228"/>
                                  </a:lnTo>
                                  <a:lnTo>
                                    <a:pt x="650" y="2201"/>
                                  </a:lnTo>
                                  <a:lnTo>
                                    <a:pt x="662" y="2174"/>
                                  </a:lnTo>
                                  <a:lnTo>
                                    <a:pt x="676" y="2147"/>
                                  </a:lnTo>
                                  <a:lnTo>
                                    <a:pt x="689" y="2121"/>
                                  </a:lnTo>
                                  <a:lnTo>
                                    <a:pt x="369" y="1970"/>
                                  </a:lnTo>
                                  <a:lnTo>
                                    <a:pt x="342" y="1957"/>
                                  </a:lnTo>
                                  <a:lnTo>
                                    <a:pt x="356" y="1931"/>
                                  </a:lnTo>
                                  <a:lnTo>
                                    <a:pt x="667" y="1403"/>
                                  </a:lnTo>
                                  <a:lnTo>
                                    <a:pt x="681" y="1379"/>
                                  </a:lnTo>
                                  <a:lnTo>
                                    <a:pt x="708" y="1391"/>
                                  </a:lnTo>
                                  <a:lnTo>
                                    <a:pt x="1062" y="1560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097" y="1520"/>
                                  </a:lnTo>
                                  <a:lnTo>
                                    <a:pt x="1115" y="1500"/>
                                  </a:lnTo>
                                  <a:lnTo>
                                    <a:pt x="1133" y="1480"/>
                                  </a:lnTo>
                                  <a:lnTo>
                                    <a:pt x="1151" y="1460"/>
                                  </a:lnTo>
                                  <a:lnTo>
                                    <a:pt x="1169" y="1439"/>
                                  </a:lnTo>
                                  <a:lnTo>
                                    <a:pt x="1186" y="1420"/>
                                  </a:lnTo>
                                  <a:lnTo>
                                    <a:pt x="1205" y="1401"/>
                                  </a:lnTo>
                                  <a:lnTo>
                                    <a:pt x="1242" y="1362"/>
                                  </a:lnTo>
                                  <a:lnTo>
                                    <a:pt x="1280" y="1325"/>
                                  </a:lnTo>
                                  <a:lnTo>
                                    <a:pt x="1319" y="1288"/>
                                  </a:lnTo>
                                  <a:lnTo>
                                    <a:pt x="1359" y="1251"/>
                                  </a:lnTo>
                                  <a:lnTo>
                                    <a:pt x="1131" y="981"/>
                                  </a:lnTo>
                                  <a:lnTo>
                                    <a:pt x="1113" y="958"/>
                                  </a:lnTo>
                                  <a:lnTo>
                                    <a:pt x="1137" y="941"/>
                                  </a:lnTo>
                                  <a:lnTo>
                                    <a:pt x="1666" y="580"/>
                                  </a:lnTo>
                                  <a:lnTo>
                                    <a:pt x="1691" y="563"/>
                                  </a:lnTo>
                                  <a:lnTo>
                                    <a:pt x="1710" y="585"/>
                                  </a:lnTo>
                                  <a:lnTo>
                                    <a:pt x="1920" y="835"/>
                                  </a:lnTo>
                                  <a:lnTo>
                                    <a:pt x="1944" y="821"/>
                                  </a:lnTo>
                                  <a:lnTo>
                                    <a:pt x="1968" y="807"/>
                                  </a:lnTo>
                                  <a:lnTo>
                                    <a:pt x="1992" y="793"/>
                                  </a:lnTo>
                                  <a:lnTo>
                                    <a:pt x="2017" y="779"/>
                                  </a:lnTo>
                                  <a:lnTo>
                                    <a:pt x="2042" y="766"/>
                                  </a:lnTo>
                                  <a:lnTo>
                                    <a:pt x="2066" y="753"/>
                                  </a:lnTo>
                                  <a:lnTo>
                                    <a:pt x="2092" y="739"/>
                                  </a:lnTo>
                                  <a:lnTo>
                                    <a:pt x="2116" y="726"/>
                                  </a:lnTo>
                                  <a:lnTo>
                                    <a:pt x="2142" y="714"/>
                                  </a:lnTo>
                                  <a:lnTo>
                                    <a:pt x="2168" y="701"/>
                                  </a:lnTo>
                                  <a:lnTo>
                                    <a:pt x="2194" y="688"/>
                                  </a:lnTo>
                                  <a:lnTo>
                                    <a:pt x="2219" y="675"/>
                                  </a:lnTo>
                                  <a:lnTo>
                                    <a:pt x="2245" y="663"/>
                                  </a:lnTo>
                                  <a:lnTo>
                                    <a:pt x="2271" y="651"/>
                                  </a:lnTo>
                                  <a:lnTo>
                                    <a:pt x="2296" y="640"/>
                                  </a:lnTo>
                                  <a:lnTo>
                                    <a:pt x="2323" y="628"/>
                                  </a:lnTo>
                                  <a:lnTo>
                                    <a:pt x="2210" y="302"/>
                                  </a:lnTo>
                                  <a:lnTo>
                                    <a:pt x="2201" y="276"/>
                                  </a:lnTo>
                                  <a:lnTo>
                                    <a:pt x="2232" y="268"/>
                                  </a:lnTo>
                                  <a:lnTo>
                                    <a:pt x="2867" y="90"/>
                                  </a:lnTo>
                                  <a:lnTo>
                                    <a:pt x="2896" y="82"/>
                                  </a:lnTo>
                                  <a:lnTo>
                                    <a:pt x="2905" y="109"/>
                                  </a:lnTo>
                                  <a:lnTo>
                                    <a:pt x="3008" y="408"/>
                                  </a:lnTo>
                                  <a:lnTo>
                                    <a:pt x="3055" y="398"/>
                                  </a:lnTo>
                                  <a:lnTo>
                                    <a:pt x="3102" y="389"/>
                                  </a:lnTo>
                                  <a:lnTo>
                                    <a:pt x="3150" y="381"/>
                                  </a:lnTo>
                                  <a:lnTo>
                                    <a:pt x="3199" y="372"/>
                                  </a:lnTo>
                                  <a:lnTo>
                                    <a:pt x="3247" y="365"/>
                                  </a:lnTo>
                                  <a:lnTo>
                                    <a:pt x="3295" y="358"/>
                                  </a:lnTo>
                                  <a:lnTo>
                                    <a:pt x="3343" y="352"/>
                                  </a:lnTo>
                                  <a:lnTo>
                                    <a:pt x="3392" y="346"/>
                                  </a:lnTo>
                                  <a:lnTo>
                                    <a:pt x="3443" y="341"/>
                                  </a:lnTo>
                                  <a:lnTo>
                                    <a:pt x="3496" y="336"/>
                                  </a:lnTo>
                                  <a:lnTo>
                                    <a:pt x="3547" y="332"/>
                                  </a:lnTo>
                                  <a:lnTo>
                                    <a:pt x="3600" y="329"/>
                                  </a:lnTo>
                                  <a:lnTo>
                                    <a:pt x="3652" y="327"/>
                                  </a:lnTo>
                                  <a:lnTo>
                                    <a:pt x="3706" y="325"/>
                                  </a:lnTo>
                                  <a:lnTo>
                                    <a:pt x="3759" y="324"/>
                                  </a:lnTo>
                                  <a:lnTo>
                                    <a:pt x="3812" y="323"/>
                                  </a:lnTo>
                                  <a:close/>
                                  <a:moveTo>
                                    <a:pt x="4234" y="402"/>
                                  </a:moveTo>
                                  <a:lnTo>
                                    <a:pt x="4182" y="397"/>
                                  </a:lnTo>
                                  <a:lnTo>
                                    <a:pt x="4130" y="392"/>
                                  </a:lnTo>
                                  <a:lnTo>
                                    <a:pt x="4077" y="388"/>
                                  </a:lnTo>
                                  <a:lnTo>
                                    <a:pt x="4025" y="385"/>
                                  </a:lnTo>
                                  <a:lnTo>
                                    <a:pt x="3972" y="382"/>
                                  </a:lnTo>
                                  <a:lnTo>
                                    <a:pt x="3918" y="380"/>
                                  </a:lnTo>
                                  <a:lnTo>
                                    <a:pt x="3865" y="379"/>
                                  </a:lnTo>
                                  <a:lnTo>
                                    <a:pt x="3812" y="379"/>
                                  </a:lnTo>
                                  <a:lnTo>
                                    <a:pt x="3760" y="379"/>
                                  </a:lnTo>
                                  <a:lnTo>
                                    <a:pt x="3707" y="380"/>
                                  </a:lnTo>
                                  <a:lnTo>
                                    <a:pt x="3656" y="382"/>
                                  </a:lnTo>
                                  <a:lnTo>
                                    <a:pt x="3604" y="384"/>
                                  </a:lnTo>
                                  <a:lnTo>
                                    <a:pt x="3552" y="388"/>
                                  </a:lnTo>
                                  <a:lnTo>
                                    <a:pt x="3501" y="392"/>
                                  </a:lnTo>
                                  <a:lnTo>
                                    <a:pt x="3450" y="396"/>
                                  </a:lnTo>
                                  <a:lnTo>
                                    <a:pt x="3400" y="401"/>
                                  </a:lnTo>
                                  <a:lnTo>
                                    <a:pt x="3347" y="407"/>
                                  </a:lnTo>
                                  <a:lnTo>
                                    <a:pt x="3296" y="414"/>
                                  </a:lnTo>
                                  <a:lnTo>
                                    <a:pt x="3245" y="421"/>
                                  </a:lnTo>
                                  <a:lnTo>
                                    <a:pt x="3195" y="429"/>
                                  </a:lnTo>
                                  <a:lnTo>
                                    <a:pt x="3144" y="438"/>
                                  </a:lnTo>
                                  <a:lnTo>
                                    <a:pt x="3095" y="449"/>
                                  </a:lnTo>
                                  <a:lnTo>
                                    <a:pt x="3044" y="459"/>
                                  </a:lnTo>
                                  <a:lnTo>
                                    <a:pt x="2995" y="469"/>
                                  </a:lnTo>
                                  <a:lnTo>
                                    <a:pt x="2966" y="476"/>
                                  </a:lnTo>
                                  <a:lnTo>
                                    <a:pt x="2957" y="451"/>
                                  </a:lnTo>
                                  <a:lnTo>
                                    <a:pt x="2855" y="152"/>
                                  </a:lnTo>
                                  <a:lnTo>
                                    <a:pt x="2280" y="312"/>
                                  </a:lnTo>
                                  <a:lnTo>
                                    <a:pt x="2390" y="635"/>
                                  </a:lnTo>
                                  <a:lnTo>
                                    <a:pt x="2398" y="658"/>
                                  </a:lnTo>
                                  <a:lnTo>
                                    <a:pt x="2374" y="668"/>
                                  </a:lnTo>
                                  <a:lnTo>
                                    <a:pt x="2346" y="681"/>
                                  </a:lnTo>
                                  <a:lnTo>
                                    <a:pt x="2317" y="693"/>
                                  </a:lnTo>
                                  <a:lnTo>
                                    <a:pt x="2287" y="707"/>
                                  </a:lnTo>
                                  <a:lnTo>
                                    <a:pt x="2260" y="720"/>
                                  </a:lnTo>
                                  <a:lnTo>
                                    <a:pt x="2232" y="733"/>
                                  </a:lnTo>
                                  <a:lnTo>
                                    <a:pt x="2203" y="747"/>
                                  </a:lnTo>
                                  <a:lnTo>
                                    <a:pt x="2176" y="761"/>
                                  </a:lnTo>
                                  <a:lnTo>
                                    <a:pt x="2148" y="774"/>
                                  </a:lnTo>
                                  <a:lnTo>
                                    <a:pt x="2120" y="789"/>
                                  </a:lnTo>
                                  <a:lnTo>
                                    <a:pt x="2093" y="803"/>
                                  </a:lnTo>
                                  <a:lnTo>
                                    <a:pt x="2065" y="818"/>
                                  </a:lnTo>
                                  <a:lnTo>
                                    <a:pt x="2038" y="833"/>
                                  </a:lnTo>
                                  <a:lnTo>
                                    <a:pt x="2010" y="848"/>
                                  </a:lnTo>
                                  <a:lnTo>
                                    <a:pt x="1983" y="864"/>
                                  </a:lnTo>
                                  <a:lnTo>
                                    <a:pt x="1957" y="879"/>
                                  </a:lnTo>
                                  <a:lnTo>
                                    <a:pt x="1930" y="895"/>
                                  </a:lnTo>
                                  <a:lnTo>
                                    <a:pt x="1906" y="910"/>
                                  </a:lnTo>
                                  <a:lnTo>
                                    <a:pt x="1888" y="889"/>
                                  </a:lnTo>
                                  <a:lnTo>
                                    <a:pt x="1679" y="641"/>
                                  </a:lnTo>
                                  <a:lnTo>
                                    <a:pt x="1199" y="969"/>
                                  </a:lnTo>
                                  <a:lnTo>
                                    <a:pt x="1425" y="1237"/>
                                  </a:lnTo>
                                  <a:lnTo>
                                    <a:pt x="1441" y="1256"/>
                                  </a:lnTo>
                                  <a:lnTo>
                                    <a:pt x="1422" y="1273"/>
                                  </a:lnTo>
                                  <a:lnTo>
                                    <a:pt x="1400" y="1293"/>
                                  </a:lnTo>
                                  <a:lnTo>
                                    <a:pt x="1379" y="1313"/>
                                  </a:lnTo>
                                  <a:lnTo>
                                    <a:pt x="1356" y="1333"/>
                                  </a:lnTo>
                                  <a:lnTo>
                                    <a:pt x="1335" y="1353"/>
                                  </a:lnTo>
                                  <a:lnTo>
                                    <a:pt x="1314" y="1374"/>
                                  </a:lnTo>
                                  <a:lnTo>
                                    <a:pt x="1294" y="1395"/>
                                  </a:lnTo>
                                  <a:lnTo>
                                    <a:pt x="1273" y="1416"/>
                                  </a:lnTo>
                                  <a:lnTo>
                                    <a:pt x="1252" y="1437"/>
                                  </a:lnTo>
                                  <a:lnTo>
                                    <a:pt x="1232" y="1459"/>
                                  </a:lnTo>
                                  <a:lnTo>
                                    <a:pt x="1212" y="1480"/>
                                  </a:lnTo>
                                  <a:lnTo>
                                    <a:pt x="1192" y="1502"/>
                                  </a:lnTo>
                                  <a:lnTo>
                                    <a:pt x="1173" y="1524"/>
                                  </a:lnTo>
                                  <a:lnTo>
                                    <a:pt x="1153" y="1546"/>
                                  </a:lnTo>
                                  <a:lnTo>
                                    <a:pt x="1134" y="1568"/>
                                  </a:lnTo>
                                  <a:lnTo>
                                    <a:pt x="1115" y="1590"/>
                                  </a:lnTo>
                                  <a:lnTo>
                                    <a:pt x="1097" y="1612"/>
                                  </a:lnTo>
                                  <a:lnTo>
                                    <a:pt x="1080" y="1631"/>
                                  </a:lnTo>
                                  <a:lnTo>
                                    <a:pt x="1057" y="1620"/>
                                  </a:lnTo>
                                  <a:lnTo>
                                    <a:pt x="707" y="1454"/>
                                  </a:lnTo>
                                  <a:lnTo>
                                    <a:pt x="425" y="1933"/>
                                  </a:lnTo>
                                  <a:lnTo>
                                    <a:pt x="744" y="2084"/>
                                  </a:lnTo>
                                  <a:lnTo>
                                    <a:pt x="771" y="2097"/>
                                  </a:lnTo>
                                  <a:lnTo>
                                    <a:pt x="757" y="2121"/>
                                  </a:lnTo>
                                  <a:lnTo>
                                    <a:pt x="743" y="2150"/>
                                  </a:lnTo>
                                  <a:lnTo>
                                    <a:pt x="728" y="2178"/>
                                  </a:lnTo>
                                  <a:lnTo>
                                    <a:pt x="714" y="2208"/>
                                  </a:lnTo>
                                  <a:lnTo>
                                    <a:pt x="699" y="2238"/>
                                  </a:lnTo>
                                  <a:lnTo>
                                    <a:pt x="686" y="2267"/>
                                  </a:lnTo>
                                  <a:lnTo>
                                    <a:pt x="672" y="2296"/>
                                  </a:lnTo>
                                  <a:lnTo>
                                    <a:pt x="660" y="2326"/>
                                  </a:lnTo>
                                  <a:lnTo>
                                    <a:pt x="648" y="2355"/>
                                  </a:lnTo>
                                  <a:lnTo>
                                    <a:pt x="635" y="2385"/>
                                  </a:lnTo>
                                  <a:lnTo>
                                    <a:pt x="623" y="2415"/>
                                  </a:lnTo>
                                  <a:lnTo>
                                    <a:pt x="612" y="2445"/>
                                  </a:lnTo>
                                  <a:lnTo>
                                    <a:pt x="601" y="2476"/>
                                  </a:lnTo>
                                  <a:lnTo>
                                    <a:pt x="590" y="2506"/>
                                  </a:lnTo>
                                  <a:lnTo>
                                    <a:pt x="579" y="2536"/>
                                  </a:lnTo>
                                  <a:lnTo>
                                    <a:pt x="569" y="2567"/>
                                  </a:lnTo>
                                  <a:lnTo>
                                    <a:pt x="559" y="2597"/>
                                  </a:lnTo>
                                  <a:lnTo>
                                    <a:pt x="553" y="2621"/>
                                  </a:lnTo>
                                  <a:lnTo>
                                    <a:pt x="526" y="2617"/>
                                  </a:lnTo>
                                  <a:lnTo>
                                    <a:pt x="178" y="2578"/>
                                  </a:lnTo>
                                  <a:lnTo>
                                    <a:pt x="102" y="3115"/>
                                  </a:lnTo>
                                  <a:lnTo>
                                    <a:pt x="418" y="3151"/>
                                  </a:lnTo>
                                  <a:lnTo>
                                    <a:pt x="448" y="3154"/>
                                  </a:lnTo>
                                  <a:lnTo>
                                    <a:pt x="445" y="3180"/>
                                  </a:lnTo>
                                  <a:lnTo>
                                    <a:pt x="443" y="3211"/>
                                  </a:lnTo>
                                  <a:lnTo>
                                    <a:pt x="441" y="3240"/>
                                  </a:lnTo>
                                  <a:lnTo>
                                    <a:pt x="439" y="3269"/>
                                  </a:lnTo>
                                  <a:lnTo>
                                    <a:pt x="437" y="3297"/>
                                  </a:lnTo>
                                  <a:lnTo>
                                    <a:pt x="436" y="3326"/>
                                  </a:lnTo>
                                  <a:lnTo>
                                    <a:pt x="436" y="3355"/>
                                  </a:lnTo>
                                  <a:lnTo>
                                    <a:pt x="435" y="3383"/>
                                  </a:lnTo>
                                  <a:lnTo>
                                    <a:pt x="435" y="3412"/>
                                  </a:lnTo>
                                  <a:lnTo>
                                    <a:pt x="435" y="3443"/>
                                  </a:lnTo>
                                  <a:lnTo>
                                    <a:pt x="436" y="3475"/>
                                  </a:lnTo>
                                  <a:lnTo>
                                    <a:pt x="436" y="3506"/>
                                  </a:lnTo>
                                  <a:lnTo>
                                    <a:pt x="439" y="3538"/>
                                  </a:lnTo>
                                  <a:lnTo>
                                    <a:pt x="440" y="3568"/>
                                  </a:lnTo>
                                  <a:lnTo>
                                    <a:pt x="442" y="3599"/>
                                  </a:lnTo>
                                  <a:lnTo>
                                    <a:pt x="444" y="3630"/>
                                  </a:lnTo>
                                  <a:lnTo>
                                    <a:pt x="448" y="3662"/>
                                  </a:lnTo>
                                  <a:lnTo>
                                    <a:pt x="450" y="3690"/>
                                  </a:lnTo>
                                  <a:lnTo>
                                    <a:pt x="417" y="3692"/>
                                  </a:lnTo>
                                  <a:lnTo>
                                    <a:pt x="66" y="3709"/>
                                  </a:lnTo>
                                  <a:lnTo>
                                    <a:pt x="99" y="4250"/>
                                  </a:lnTo>
                                  <a:lnTo>
                                    <a:pt x="535" y="4229"/>
                                  </a:lnTo>
                                  <a:lnTo>
                                    <a:pt x="559" y="4227"/>
                                  </a:lnTo>
                                  <a:lnTo>
                                    <a:pt x="566" y="4249"/>
                                  </a:lnTo>
                                  <a:lnTo>
                                    <a:pt x="575" y="4277"/>
                                  </a:lnTo>
                                  <a:lnTo>
                                    <a:pt x="585" y="4304"/>
                                  </a:lnTo>
                                  <a:lnTo>
                                    <a:pt x="594" y="4331"/>
                                  </a:lnTo>
                                  <a:lnTo>
                                    <a:pt x="604" y="4359"/>
                                  </a:lnTo>
                                  <a:lnTo>
                                    <a:pt x="614" y="4386"/>
                                  </a:lnTo>
                                  <a:lnTo>
                                    <a:pt x="624" y="4412"/>
                                  </a:lnTo>
                                  <a:lnTo>
                                    <a:pt x="635" y="4439"/>
                                  </a:lnTo>
                                  <a:lnTo>
                                    <a:pt x="647" y="4467"/>
                                  </a:lnTo>
                                  <a:lnTo>
                                    <a:pt x="658" y="4493"/>
                                  </a:lnTo>
                                  <a:lnTo>
                                    <a:pt x="669" y="4520"/>
                                  </a:lnTo>
                                  <a:lnTo>
                                    <a:pt x="681" y="4547"/>
                                  </a:lnTo>
                                  <a:lnTo>
                                    <a:pt x="693" y="4573"/>
                                  </a:lnTo>
                                  <a:lnTo>
                                    <a:pt x="706" y="4599"/>
                                  </a:lnTo>
                                  <a:lnTo>
                                    <a:pt x="718" y="4626"/>
                                  </a:lnTo>
                                  <a:lnTo>
                                    <a:pt x="731" y="4652"/>
                                  </a:lnTo>
                                  <a:lnTo>
                                    <a:pt x="745" y="4678"/>
                                  </a:lnTo>
                                  <a:lnTo>
                                    <a:pt x="757" y="4701"/>
                                  </a:lnTo>
                                  <a:lnTo>
                                    <a:pt x="731" y="4715"/>
                                  </a:lnTo>
                                  <a:lnTo>
                                    <a:pt x="432" y="4859"/>
                                  </a:lnTo>
                                  <a:lnTo>
                                    <a:pt x="718" y="5336"/>
                                  </a:lnTo>
                                  <a:lnTo>
                                    <a:pt x="1039" y="5180"/>
                                  </a:lnTo>
                                  <a:lnTo>
                                    <a:pt x="1062" y="5169"/>
                                  </a:lnTo>
                                  <a:lnTo>
                                    <a:pt x="1078" y="5188"/>
                                  </a:lnTo>
                                  <a:lnTo>
                                    <a:pt x="1098" y="5213"/>
                                  </a:lnTo>
                                  <a:lnTo>
                                    <a:pt x="1117" y="5237"/>
                                  </a:lnTo>
                                  <a:lnTo>
                                    <a:pt x="1137" y="5260"/>
                                  </a:lnTo>
                                  <a:lnTo>
                                    <a:pt x="1157" y="5284"/>
                                  </a:lnTo>
                                  <a:lnTo>
                                    <a:pt x="1179" y="5307"/>
                                  </a:lnTo>
                                  <a:lnTo>
                                    <a:pt x="1200" y="5330"/>
                                  </a:lnTo>
                                  <a:lnTo>
                                    <a:pt x="1221" y="5353"/>
                                  </a:lnTo>
                                  <a:lnTo>
                                    <a:pt x="1242" y="5375"/>
                                  </a:lnTo>
                                  <a:lnTo>
                                    <a:pt x="1264" y="5398"/>
                                  </a:lnTo>
                                  <a:lnTo>
                                    <a:pt x="1286" y="5421"/>
                                  </a:lnTo>
                                  <a:lnTo>
                                    <a:pt x="1307" y="5443"/>
                                  </a:lnTo>
                                  <a:lnTo>
                                    <a:pt x="1330" y="5465"/>
                                  </a:lnTo>
                                  <a:lnTo>
                                    <a:pt x="1352" y="5487"/>
                                  </a:lnTo>
                                  <a:lnTo>
                                    <a:pt x="1375" y="5508"/>
                                  </a:lnTo>
                                  <a:lnTo>
                                    <a:pt x="1398" y="5530"/>
                                  </a:lnTo>
                                  <a:lnTo>
                                    <a:pt x="1421" y="5550"/>
                                  </a:lnTo>
                                  <a:lnTo>
                                    <a:pt x="1442" y="5570"/>
                                  </a:lnTo>
                                  <a:lnTo>
                                    <a:pt x="1421" y="5589"/>
                                  </a:lnTo>
                                  <a:lnTo>
                                    <a:pt x="1154" y="5828"/>
                                  </a:lnTo>
                                  <a:lnTo>
                                    <a:pt x="1580" y="6211"/>
                                  </a:lnTo>
                                  <a:lnTo>
                                    <a:pt x="1892" y="5932"/>
                                  </a:lnTo>
                                  <a:lnTo>
                                    <a:pt x="1910" y="5915"/>
                                  </a:lnTo>
                                  <a:lnTo>
                                    <a:pt x="1931" y="5928"/>
                                  </a:lnTo>
                                  <a:lnTo>
                                    <a:pt x="1958" y="5944"/>
                                  </a:lnTo>
                                  <a:lnTo>
                                    <a:pt x="1983" y="5960"/>
                                  </a:lnTo>
                                  <a:lnTo>
                                    <a:pt x="2010" y="5976"/>
                                  </a:lnTo>
                                  <a:lnTo>
                                    <a:pt x="2037" y="5991"/>
                                  </a:lnTo>
                                  <a:lnTo>
                                    <a:pt x="2064" y="6005"/>
                                  </a:lnTo>
                                  <a:lnTo>
                                    <a:pt x="2091" y="6020"/>
                                  </a:lnTo>
                                  <a:lnTo>
                                    <a:pt x="2118" y="6034"/>
                                  </a:lnTo>
                                  <a:lnTo>
                                    <a:pt x="2146" y="6048"/>
                                  </a:lnTo>
                                  <a:lnTo>
                                    <a:pt x="2172" y="6062"/>
                                  </a:lnTo>
                                  <a:lnTo>
                                    <a:pt x="2200" y="6076"/>
                                  </a:lnTo>
                                  <a:lnTo>
                                    <a:pt x="2228" y="6089"/>
                                  </a:lnTo>
                                  <a:lnTo>
                                    <a:pt x="2256" y="6102"/>
                                  </a:lnTo>
                                  <a:lnTo>
                                    <a:pt x="2284" y="6115"/>
                                  </a:lnTo>
                                  <a:lnTo>
                                    <a:pt x="2312" y="6128"/>
                                  </a:lnTo>
                                  <a:lnTo>
                                    <a:pt x="2340" y="6140"/>
                                  </a:lnTo>
                                  <a:lnTo>
                                    <a:pt x="2369" y="6153"/>
                                  </a:lnTo>
                                  <a:lnTo>
                                    <a:pt x="2395" y="6163"/>
                                  </a:lnTo>
                                  <a:lnTo>
                                    <a:pt x="2385" y="6187"/>
                                  </a:lnTo>
                                  <a:lnTo>
                                    <a:pt x="2255" y="6522"/>
                                  </a:lnTo>
                                  <a:lnTo>
                                    <a:pt x="2824" y="6699"/>
                                  </a:lnTo>
                                  <a:lnTo>
                                    <a:pt x="2953" y="6371"/>
                                  </a:lnTo>
                                  <a:lnTo>
                                    <a:pt x="2962" y="6347"/>
                                  </a:lnTo>
                                  <a:lnTo>
                                    <a:pt x="2988" y="6353"/>
                                  </a:lnTo>
                                  <a:lnTo>
                                    <a:pt x="3039" y="6364"/>
                                  </a:lnTo>
                                  <a:lnTo>
                                    <a:pt x="3089" y="6374"/>
                                  </a:lnTo>
                                  <a:lnTo>
                                    <a:pt x="3139" y="6384"/>
                                  </a:lnTo>
                                  <a:lnTo>
                                    <a:pt x="3191" y="6393"/>
                                  </a:lnTo>
                                  <a:lnTo>
                                    <a:pt x="3241" y="6401"/>
                                  </a:lnTo>
                                  <a:lnTo>
                                    <a:pt x="3292" y="6409"/>
                                  </a:lnTo>
                                  <a:lnTo>
                                    <a:pt x="3345" y="6415"/>
                                  </a:lnTo>
                                  <a:lnTo>
                                    <a:pt x="3396" y="6421"/>
                                  </a:lnTo>
                                  <a:lnTo>
                                    <a:pt x="3448" y="6427"/>
                                  </a:lnTo>
                                  <a:lnTo>
                                    <a:pt x="3499" y="6432"/>
                                  </a:lnTo>
                                  <a:lnTo>
                                    <a:pt x="3551" y="6435"/>
                                  </a:lnTo>
                                  <a:lnTo>
                                    <a:pt x="3602" y="6439"/>
                                  </a:lnTo>
                                  <a:lnTo>
                                    <a:pt x="3655" y="6441"/>
                                  </a:lnTo>
                                  <a:lnTo>
                                    <a:pt x="3707" y="6443"/>
                                  </a:lnTo>
                                  <a:lnTo>
                                    <a:pt x="3760" y="6444"/>
                                  </a:lnTo>
                                  <a:lnTo>
                                    <a:pt x="3812" y="6444"/>
                                  </a:lnTo>
                                  <a:lnTo>
                                    <a:pt x="3868" y="6444"/>
                                  </a:lnTo>
                                  <a:lnTo>
                                    <a:pt x="3924" y="6443"/>
                                  </a:lnTo>
                                  <a:lnTo>
                                    <a:pt x="3980" y="6441"/>
                                  </a:lnTo>
                                  <a:lnTo>
                                    <a:pt x="4036" y="6438"/>
                                  </a:lnTo>
                                  <a:lnTo>
                                    <a:pt x="4091" y="6434"/>
                                  </a:lnTo>
                                  <a:lnTo>
                                    <a:pt x="4145" y="6430"/>
                                  </a:lnTo>
                                  <a:lnTo>
                                    <a:pt x="4200" y="6424"/>
                                  </a:lnTo>
                                  <a:lnTo>
                                    <a:pt x="4255" y="6418"/>
                                  </a:lnTo>
                                  <a:lnTo>
                                    <a:pt x="4310" y="6412"/>
                                  </a:lnTo>
                                  <a:lnTo>
                                    <a:pt x="4364" y="6404"/>
                                  </a:lnTo>
                                  <a:lnTo>
                                    <a:pt x="4419" y="6395"/>
                                  </a:lnTo>
                                  <a:lnTo>
                                    <a:pt x="4474" y="6386"/>
                                  </a:lnTo>
                                  <a:lnTo>
                                    <a:pt x="4529" y="6376"/>
                                  </a:lnTo>
                                  <a:lnTo>
                                    <a:pt x="4582" y="6365"/>
                                  </a:lnTo>
                                  <a:lnTo>
                                    <a:pt x="4636" y="6353"/>
                                  </a:lnTo>
                                  <a:lnTo>
                                    <a:pt x="4689" y="6341"/>
                                  </a:lnTo>
                                  <a:lnTo>
                                    <a:pt x="4719" y="6333"/>
                                  </a:lnTo>
                                  <a:lnTo>
                                    <a:pt x="4727" y="6360"/>
                                  </a:lnTo>
                                  <a:lnTo>
                                    <a:pt x="4832" y="6682"/>
                                  </a:lnTo>
                                  <a:lnTo>
                                    <a:pt x="5411" y="6530"/>
                                  </a:lnTo>
                                  <a:lnTo>
                                    <a:pt x="5291" y="6163"/>
                                  </a:lnTo>
                                  <a:lnTo>
                                    <a:pt x="5283" y="6140"/>
                                  </a:lnTo>
                                  <a:lnTo>
                                    <a:pt x="5307" y="6130"/>
                                  </a:lnTo>
                                  <a:lnTo>
                                    <a:pt x="5335" y="6118"/>
                                  </a:lnTo>
                                  <a:lnTo>
                                    <a:pt x="5363" y="6105"/>
                                  </a:lnTo>
                                  <a:lnTo>
                                    <a:pt x="5389" y="6092"/>
                                  </a:lnTo>
                                  <a:lnTo>
                                    <a:pt x="5416" y="6079"/>
                                  </a:lnTo>
                                  <a:lnTo>
                                    <a:pt x="5444" y="6066"/>
                                  </a:lnTo>
                                  <a:lnTo>
                                    <a:pt x="5471" y="6052"/>
                                  </a:lnTo>
                                  <a:lnTo>
                                    <a:pt x="5498" y="6038"/>
                                  </a:lnTo>
                                  <a:lnTo>
                                    <a:pt x="5525" y="6024"/>
                                  </a:lnTo>
                                  <a:lnTo>
                                    <a:pt x="5552" y="6010"/>
                                  </a:lnTo>
                                  <a:lnTo>
                                    <a:pt x="5578" y="5995"/>
                                  </a:lnTo>
                                  <a:lnTo>
                                    <a:pt x="5604" y="5981"/>
                                  </a:lnTo>
                                  <a:lnTo>
                                    <a:pt x="5631" y="5966"/>
                                  </a:lnTo>
                                  <a:lnTo>
                                    <a:pt x="5657" y="5950"/>
                                  </a:lnTo>
                                  <a:lnTo>
                                    <a:pt x="5682" y="5934"/>
                                  </a:lnTo>
                                  <a:lnTo>
                                    <a:pt x="5708" y="5919"/>
                                  </a:lnTo>
                                  <a:lnTo>
                                    <a:pt x="5734" y="5903"/>
                                  </a:lnTo>
                                  <a:lnTo>
                                    <a:pt x="5758" y="5888"/>
                                  </a:lnTo>
                                  <a:lnTo>
                                    <a:pt x="5776" y="5908"/>
                                  </a:lnTo>
                                  <a:lnTo>
                                    <a:pt x="6038" y="6197"/>
                                  </a:lnTo>
                                  <a:lnTo>
                                    <a:pt x="6506" y="5856"/>
                                  </a:lnTo>
                                  <a:lnTo>
                                    <a:pt x="6235" y="5557"/>
                                  </a:lnTo>
                                  <a:lnTo>
                                    <a:pt x="6218" y="5537"/>
                                  </a:lnTo>
                                  <a:lnTo>
                                    <a:pt x="6237" y="5520"/>
                                  </a:lnTo>
                                  <a:lnTo>
                                    <a:pt x="6257" y="5501"/>
                                  </a:lnTo>
                                  <a:lnTo>
                                    <a:pt x="6277" y="5482"/>
                                  </a:lnTo>
                                  <a:lnTo>
                                    <a:pt x="6296" y="5461"/>
                                  </a:lnTo>
                                  <a:lnTo>
                                    <a:pt x="6316" y="5442"/>
                                  </a:lnTo>
                                  <a:lnTo>
                                    <a:pt x="6336" y="5422"/>
                                  </a:lnTo>
                                  <a:lnTo>
                                    <a:pt x="6356" y="5402"/>
                                  </a:lnTo>
                                  <a:lnTo>
                                    <a:pt x="6375" y="5382"/>
                                  </a:lnTo>
                                  <a:lnTo>
                                    <a:pt x="6395" y="5361"/>
                                  </a:lnTo>
                                  <a:lnTo>
                                    <a:pt x="6414" y="5341"/>
                                  </a:lnTo>
                                  <a:lnTo>
                                    <a:pt x="6433" y="5320"/>
                                  </a:lnTo>
                                  <a:lnTo>
                                    <a:pt x="6451" y="5299"/>
                                  </a:lnTo>
                                  <a:lnTo>
                                    <a:pt x="6470" y="5279"/>
                                  </a:lnTo>
                                  <a:lnTo>
                                    <a:pt x="6488" y="5258"/>
                                  </a:lnTo>
                                  <a:lnTo>
                                    <a:pt x="6506" y="5236"/>
                                  </a:lnTo>
                                  <a:lnTo>
                                    <a:pt x="6524" y="5215"/>
                                  </a:lnTo>
                                  <a:lnTo>
                                    <a:pt x="6542" y="5193"/>
                                  </a:lnTo>
                                  <a:lnTo>
                                    <a:pt x="6558" y="5174"/>
                                  </a:lnTo>
                                  <a:lnTo>
                                    <a:pt x="6581" y="5184"/>
                                  </a:lnTo>
                                  <a:lnTo>
                                    <a:pt x="6990" y="5370"/>
                                  </a:lnTo>
                                  <a:lnTo>
                                    <a:pt x="7261" y="4886"/>
                                  </a:lnTo>
                                  <a:lnTo>
                                    <a:pt x="6891" y="4719"/>
                                  </a:lnTo>
                                  <a:lnTo>
                                    <a:pt x="6864" y="4706"/>
                                  </a:lnTo>
                                  <a:lnTo>
                                    <a:pt x="6877" y="4682"/>
                                  </a:lnTo>
                                  <a:lnTo>
                                    <a:pt x="6892" y="4654"/>
                                  </a:lnTo>
                                  <a:lnTo>
                                    <a:pt x="6905" y="4625"/>
                                  </a:lnTo>
                                  <a:lnTo>
                                    <a:pt x="6919" y="4597"/>
                                  </a:lnTo>
                                  <a:lnTo>
                                    <a:pt x="6933" y="4568"/>
                                  </a:lnTo>
                                  <a:lnTo>
                                    <a:pt x="6945" y="4539"/>
                                  </a:lnTo>
                                  <a:lnTo>
                                    <a:pt x="6959" y="4510"/>
                                  </a:lnTo>
                                  <a:lnTo>
                                    <a:pt x="6971" y="4481"/>
                                  </a:lnTo>
                                  <a:lnTo>
                                    <a:pt x="6983" y="4451"/>
                                  </a:lnTo>
                                  <a:lnTo>
                                    <a:pt x="6995" y="4422"/>
                                  </a:lnTo>
                                  <a:lnTo>
                                    <a:pt x="7007" y="4393"/>
                                  </a:lnTo>
                                  <a:lnTo>
                                    <a:pt x="7017" y="4363"/>
                                  </a:lnTo>
                                  <a:lnTo>
                                    <a:pt x="7028" y="4334"/>
                                  </a:lnTo>
                                  <a:lnTo>
                                    <a:pt x="7038" y="4304"/>
                                  </a:lnTo>
                                  <a:lnTo>
                                    <a:pt x="7048" y="4274"/>
                                  </a:lnTo>
                                  <a:lnTo>
                                    <a:pt x="7058" y="4244"/>
                                  </a:lnTo>
                                  <a:lnTo>
                                    <a:pt x="7068" y="4214"/>
                                  </a:lnTo>
                                  <a:lnTo>
                                    <a:pt x="7076" y="4186"/>
                                  </a:lnTo>
                                  <a:lnTo>
                                    <a:pt x="7106" y="4194"/>
                                  </a:lnTo>
                                  <a:lnTo>
                                    <a:pt x="7516" y="4294"/>
                                  </a:lnTo>
                                  <a:lnTo>
                                    <a:pt x="7673" y="3771"/>
                                  </a:lnTo>
                                  <a:lnTo>
                                    <a:pt x="7203" y="3656"/>
                                  </a:lnTo>
                                  <a:lnTo>
                                    <a:pt x="7178" y="3650"/>
                                  </a:lnTo>
                                  <a:lnTo>
                                    <a:pt x="7180" y="3627"/>
                                  </a:lnTo>
                                  <a:lnTo>
                                    <a:pt x="7181" y="3600"/>
                                  </a:lnTo>
                                  <a:lnTo>
                                    <a:pt x="7184" y="3573"/>
                                  </a:lnTo>
                                  <a:lnTo>
                                    <a:pt x="7185" y="3547"/>
                                  </a:lnTo>
                                  <a:lnTo>
                                    <a:pt x="7186" y="3520"/>
                                  </a:lnTo>
                                  <a:lnTo>
                                    <a:pt x="7187" y="3493"/>
                                  </a:lnTo>
                                  <a:lnTo>
                                    <a:pt x="7188" y="3466"/>
                                  </a:lnTo>
                                  <a:lnTo>
                                    <a:pt x="7188" y="3439"/>
                                  </a:lnTo>
                                  <a:lnTo>
                                    <a:pt x="7188" y="3412"/>
                                  </a:lnTo>
                                  <a:lnTo>
                                    <a:pt x="7188" y="3383"/>
                                  </a:lnTo>
                                  <a:lnTo>
                                    <a:pt x="7188" y="3355"/>
                                  </a:lnTo>
                                  <a:lnTo>
                                    <a:pt x="7187" y="3327"/>
                                  </a:lnTo>
                                  <a:lnTo>
                                    <a:pt x="7186" y="3298"/>
                                  </a:lnTo>
                                  <a:lnTo>
                                    <a:pt x="7185" y="3270"/>
                                  </a:lnTo>
                                  <a:lnTo>
                                    <a:pt x="7182" y="3242"/>
                                  </a:lnTo>
                                  <a:lnTo>
                                    <a:pt x="7181" y="3213"/>
                                  </a:lnTo>
                                  <a:lnTo>
                                    <a:pt x="7179" y="3183"/>
                                  </a:lnTo>
                                  <a:lnTo>
                                    <a:pt x="7177" y="3156"/>
                                  </a:lnTo>
                                  <a:lnTo>
                                    <a:pt x="7207" y="3153"/>
                                  </a:lnTo>
                                  <a:lnTo>
                                    <a:pt x="7657" y="3112"/>
                                  </a:lnTo>
                                  <a:lnTo>
                                    <a:pt x="7596" y="2573"/>
                                  </a:lnTo>
                                  <a:lnTo>
                                    <a:pt x="7097" y="2619"/>
                                  </a:lnTo>
                                  <a:lnTo>
                                    <a:pt x="7072" y="2621"/>
                                  </a:lnTo>
                                  <a:lnTo>
                                    <a:pt x="7065" y="2599"/>
                                  </a:lnTo>
                                  <a:lnTo>
                                    <a:pt x="7056" y="2572"/>
                                  </a:lnTo>
                                  <a:lnTo>
                                    <a:pt x="7047" y="2546"/>
                                  </a:lnTo>
                                  <a:lnTo>
                                    <a:pt x="7038" y="2520"/>
                                  </a:lnTo>
                                  <a:lnTo>
                                    <a:pt x="7029" y="2493"/>
                                  </a:lnTo>
                                  <a:lnTo>
                                    <a:pt x="7020" y="2467"/>
                                  </a:lnTo>
                                  <a:lnTo>
                                    <a:pt x="7010" y="2440"/>
                                  </a:lnTo>
                                  <a:lnTo>
                                    <a:pt x="7000" y="2414"/>
                                  </a:lnTo>
                                  <a:lnTo>
                                    <a:pt x="6990" y="2387"/>
                                  </a:lnTo>
                                  <a:lnTo>
                                    <a:pt x="6979" y="2361"/>
                                  </a:lnTo>
                                  <a:lnTo>
                                    <a:pt x="6968" y="2335"/>
                                  </a:lnTo>
                                  <a:lnTo>
                                    <a:pt x="6957" y="2309"/>
                                  </a:lnTo>
                                  <a:lnTo>
                                    <a:pt x="6945" y="2283"/>
                                  </a:lnTo>
                                  <a:lnTo>
                                    <a:pt x="6933" y="2258"/>
                                  </a:lnTo>
                                  <a:lnTo>
                                    <a:pt x="6922" y="2232"/>
                                  </a:lnTo>
                                  <a:lnTo>
                                    <a:pt x="6910" y="2207"/>
                                  </a:lnTo>
                                  <a:lnTo>
                                    <a:pt x="6897" y="2181"/>
                                  </a:lnTo>
                                  <a:lnTo>
                                    <a:pt x="6885" y="2157"/>
                                  </a:lnTo>
                                  <a:lnTo>
                                    <a:pt x="6912" y="2145"/>
                                  </a:lnTo>
                                  <a:lnTo>
                                    <a:pt x="7272" y="1986"/>
                                  </a:lnTo>
                                  <a:lnTo>
                                    <a:pt x="7004" y="1500"/>
                                  </a:lnTo>
                                  <a:lnTo>
                                    <a:pt x="6610" y="1675"/>
                                  </a:lnTo>
                                  <a:lnTo>
                                    <a:pt x="6586" y="1685"/>
                                  </a:lnTo>
                                  <a:lnTo>
                                    <a:pt x="6571" y="1666"/>
                                  </a:lnTo>
                                  <a:lnTo>
                                    <a:pt x="6552" y="1643"/>
                                  </a:lnTo>
                                  <a:lnTo>
                                    <a:pt x="6534" y="1621"/>
                                  </a:lnTo>
                                  <a:lnTo>
                                    <a:pt x="6515" y="1598"/>
                                  </a:lnTo>
                                  <a:lnTo>
                                    <a:pt x="6497" y="1576"/>
                                  </a:lnTo>
                                  <a:lnTo>
                                    <a:pt x="6478" y="1554"/>
                                  </a:lnTo>
                                  <a:lnTo>
                                    <a:pt x="6459" y="1532"/>
                                  </a:lnTo>
                                  <a:lnTo>
                                    <a:pt x="6439" y="1511"/>
                                  </a:lnTo>
                                  <a:lnTo>
                                    <a:pt x="6420" y="1489"/>
                                  </a:lnTo>
                                  <a:lnTo>
                                    <a:pt x="6400" y="1468"/>
                                  </a:lnTo>
                                  <a:lnTo>
                                    <a:pt x="6380" y="1446"/>
                                  </a:lnTo>
                                  <a:lnTo>
                                    <a:pt x="6360" y="1425"/>
                                  </a:lnTo>
                                  <a:lnTo>
                                    <a:pt x="6340" y="1404"/>
                                  </a:lnTo>
                                  <a:lnTo>
                                    <a:pt x="6319" y="1384"/>
                                  </a:lnTo>
                                  <a:lnTo>
                                    <a:pt x="6298" y="1363"/>
                                  </a:lnTo>
                                  <a:lnTo>
                                    <a:pt x="6277" y="1343"/>
                                  </a:lnTo>
                                  <a:lnTo>
                                    <a:pt x="6256" y="1322"/>
                                  </a:lnTo>
                                  <a:lnTo>
                                    <a:pt x="6236" y="1304"/>
                                  </a:lnTo>
                                  <a:lnTo>
                                    <a:pt x="6256" y="1285"/>
                                  </a:lnTo>
                                  <a:lnTo>
                                    <a:pt x="6531" y="1012"/>
                                  </a:lnTo>
                                  <a:lnTo>
                                    <a:pt x="6085" y="648"/>
                                  </a:lnTo>
                                  <a:lnTo>
                                    <a:pt x="5799" y="931"/>
                                  </a:lnTo>
                                  <a:lnTo>
                                    <a:pt x="5780" y="950"/>
                                  </a:lnTo>
                                  <a:lnTo>
                                    <a:pt x="5757" y="935"/>
                                  </a:lnTo>
                                  <a:lnTo>
                                    <a:pt x="5728" y="917"/>
                                  </a:lnTo>
                                  <a:lnTo>
                                    <a:pt x="5699" y="899"/>
                                  </a:lnTo>
                                  <a:lnTo>
                                    <a:pt x="5669" y="881"/>
                                  </a:lnTo>
                                  <a:lnTo>
                                    <a:pt x="5640" y="864"/>
                                  </a:lnTo>
                                  <a:lnTo>
                                    <a:pt x="5610" y="847"/>
                                  </a:lnTo>
                                  <a:lnTo>
                                    <a:pt x="5579" y="830"/>
                                  </a:lnTo>
                                  <a:lnTo>
                                    <a:pt x="5550" y="813"/>
                                  </a:lnTo>
                                  <a:lnTo>
                                    <a:pt x="5520" y="797"/>
                                  </a:lnTo>
                                  <a:lnTo>
                                    <a:pt x="5489" y="781"/>
                                  </a:lnTo>
                                  <a:lnTo>
                                    <a:pt x="5459" y="766"/>
                                  </a:lnTo>
                                  <a:lnTo>
                                    <a:pt x="5427" y="750"/>
                                  </a:lnTo>
                                  <a:lnTo>
                                    <a:pt x="5397" y="735"/>
                                  </a:lnTo>
                                  <a:lnTo>
                                    <a:pt x="5366" y="721"/>
                                  </a:lnTo>
                                  <a:lnTo>
                                    <a:pt x="5334" y="706"/>
                                  </a:lnTo>
                                  <a:lnTo>
                                    <a:pt x="5302" y="691"/>
                                  </a:lnTo>
                                  <a:lnTo>
                                    <a:pt x="5271" y="677"/>
                                  </a:lnTo>
                                  <a:lnTo>
                                    <a:pt x="5242" y="665"/>
                                  </a:lnTo>
                                  <a:lnTo>
                                    <a:pt x="5256" y="639"/>
                                  </a:lnTo>
                                  <a:lnTo>
                                    <a:pt x="5440" y="324"/>
                                  </a:lnTo>
                                  <a:lnTo>
                                    <a:pt x="4904" y="75"/>
                                  </a:lnTo>
                                  <a:lnTo>
                                    <a:pt x="4682" y="459"/>
                                  </a:lnTo>
                                  <a:lnTo>
                                    <a:pt x="4671" y="479"/>
                                  </a:lnTo>
                                  <a:lnTo>
                                    <a:pt x="4647" y="473"/>
                                  </a:lnTo>
                                  <a:lnTo>
                                    <a:pt x="4596" y="462"/>
                                  </a:lnTo>
                                  <a:lnTo>
                                    <a:pt x="4545" y="452"/>
                                  </a:lnTo>
                                  <a:lnTo>
                                    <a:pt x="4494" y="441"/>
                                  </a:lnTo>
                                  <a:lnTo>
                                    <a:pt x="4443" y="432"/>
                                  </a:lnTo>
                                  <a:lnTo>
                                    <a:pt x="4390" y="423"/>
                                  </a:lnTo>
                                  <a:lnTo>
                                    <a:pt x="4339" y="416"/>
                                  </a:lnTo>
                                  <a:lnTo>
                                    <a:pt x="4286" y="409"/>
                                  </a:lnTo>
                                  <a:lnTo>
                                    <a:pt x="4234" y="402"/>
                                  </a:lnTo>
                                  <a:close/>
                                  <a:moveTo>
                                    <a:pt x="5906" y="1531"/>
                                  </a:moveTo>
                                  <a:lnTo>
                                    <a:pt x="5854" y="1486"/>
                                  </a:lnTo>
                                  <a:lnTo>
                                    <a:pt x="5801" y="1440"/>
                                  </a:lnTo>
                                  <a:lnTo>
                                    <a:pt x="5747" y="1397"/>
                                  </a:lnTo>
                                  <a:lnTo>
                                    <a:pt x="5691" y="1355"/>
                                  </a:lnTo>
                                  <a:lnTo>
                                    <a:pt x="5634" y="1315"/>
                                  </a:lnTo>
                                  <a:lnTo>
                                    <a:pt x="5577" y="1275"/>
                                  </a:lnTo>
                                  <a:lnTo>
                                    <a:pt x="5518" y="1237"/>
                                  </a:lnTo>
                                  <a:lnTo>
                                    <a:pt x="5458" y="1200"/>
                                  </a:lnTo>
                                  <a:lnTo>
                                    <a:pt x="5397" y="1163"/>
                                  </a:lnTo>
                                  <a:lnTo>
                                    <a:pt x="5335" y="1129"/>
                                  </a:lnTo>
                                  <a:lnTo>
                                    <a:pt x="5272" y="1096"/>
                                  </a:lnTo>
                                  <a:lnTo>
                                    <a:pt x="5208" y="1064"/>
                                  </a:lnTo>
                                  <a:lnTo>
                                    <a:pt x="5144" y="1034"/>
                                  </a:lnTo>
                                  <a:lnTo>
                                    <a:pt x="5078" y="1005"/>
                                  </a:lnTo>
                                  <a:lnTo>
                                    <a:pt x="5010" y="978"/>
                                  </a:lnTo>
                                  <a:lnTo>
                                    <a:pt x="4943" y="952"/>
                                  </a:lnTo>
                                  <a:lnTo>
                                    <a:pt x="4877" y="927"/>
                                  </a:lnTo>
                                  <a:lnTo>
                                    <a:pt x="4810" y="905"/>
                                  </a:lnTo>
                                  <a:lnTo>
                                    <a:pt x="4743" y="884"/>
                                  </a:lnTo>
                                  <a:lnTo>
                                    <a:pt x="4675" y="865"/>
                                  </a:lnTo>
                                  <a:lnTo>
                                    <a:pt x="4607" y="847"/>
                                  </a:lnTo>
                                  <a:lnTo>
                                    <a:pt x="4538" y="830"/>
                                  </a:lnTo>
                                  <a:lnTo>
                                    <a:pt x="4467" y="815"/>
                                  </a:lnTo>
                                  <a:lnTo>
                                    <a:pt x="4397" y="802"/>
                                  </a:lnTo>
                                  <a:lnTo>
                                    <a:pt x="4325" y="790"/>
                                  </a:lnTo>
                                  <a:lnTo>
                                    <a:pt x="4254" y="779"/>
                                  </a:lnTo>
                                  <a:lnTo>
                                    <a:pt x="4181" y="770"/>
                                  </a:lnTo>
                                  <a:lnTo>
                                    <a:pt x="4108" y="763"/>
                                  </a:lnTo>
                                  <a:lnTo>
                                    <a:pt x="4035" y="757"/>
                                  </a:lnTo>
                                  <a:lnTo>
                                    <a:pt x="3961" y="753"/>
                                  </a:lnTo>
                                  <a:lnTo>
                                    <a:pt x="3887" y="750"/>
                                  </a:lnTo>
                                  <a:lnTo>
                                    <a:pt x="3812" y="749"/>
                                  </a:lnTo>
                                  <a:lnTo>
                                    <a:pt x="3737" y="750"/>
                                  </a:lnTo>
                                  <a:lnTo>
                                    <a:pt x="3662" y="753"/>
                                  </a:lnTo>
                                  <a:lnTo>
                                    <a:pt x="3589" y="757"/>
                                  </a:lnTo>
                                  <a:lnTo>
                                    <a:pt x="3515" y="763"/>
                                  </a:lnTo>
                                  <a:lnTo>
                                    <a:pt x="3442" y="770"/>
                                  </a:lnTo>
                                  <a:lnTo>
                                    <a:pt x="3370" y="779"/>
                                  </a:lnTo>
                                  <a:lnTo>
                                    <a:pt x="3298" y="790"/>
                                  </a:lnTo>
                                  <a:lnTo>
                                    <a:pt x="3226" y="802"/>
                                  </a:lnTo>
                                  <a:lnTo>
                                    <a:pt x="3156" y="815"/>
                                  </a:lnTo>
                                  <a:lnTo>
                                    <a:pt x="3086" y="830"/>
                                  </a:lnTo>
                                  <a:lnTo>
                                    <a:pt x="3016" y="847"/>
                                  </a:lnTo>
                                  <a:lnTo>
                                    <a:pt x="2948" y="865"/>
                                  </a:lnTo>
                                  <a:lnTo>
                                    <a:pt x="2880" y="884"/>
                                  </a:lnTo>
                                  <a:lnTo>
                                    <a:pt x="2813" y="905"/>
                                  </a:lnTo>
                                  <a:lnTo>
                                    <a:pt x="2746" y="927"/>
                                  </a:lnTo>
                                  <a:lnTo>
                                    <a:pt x="2681" y="952"/>
                                  </a:lnTo>
                                  <a:lnTo>
                                    <a:pt x="2613" y="978"/>
                                  </a:lnTo>
                                  <a:lnTo>
                                    <a:pt x="2546" y="1005"/>
                                  </a:lnTo>
                                  <a:lnTo>
                                    <a:pt x="2480" y="1034"/>
                                  </a:lnTo>
                                  <a:lnTo>
                                    <a:pt x="2415" y="1064"/>
                                  </a:lnTo>
                                  <a:lnTo>
                                    <a:pt x="2351" y="1096"/>
                                  </a:lnTo>
                                  <a:lnTo>
                                    <a:pt x="2289" y="1129"/>
                                  </a:lnTo>
                                  <a:lnTo>
                                    <a:pt x="2226" y="1163"/>
                                  </a:lnTo>
                                  <a:lnTo>
                                    <a:pt x="2166" y="1200"/>
                                  </a:lnTo>
                                  <a:lnTo>
                                    <a:pt x="2105" y="1237"/>
                                  </a:lnTo>
                                  <a:lnTo>
                                    <a:pt x="2047" y="1275"/>
                                  </a:lnTo>
                                  <a:lnTo>
                                    <a:pt x="1989" y="1315"/>
                                  </a:lnTo>
                                  <a:lnTo>
                                    <a:pt x="1932" y="1355"/>
                                  </a:lnTo>
                                  <a:lnTo>
                                    <a:pt x="1877" y="1397"/>
                                  </a:lnTo>
                                  <a:lnTo>
                                    <a:pt x="1822" y="1440"/>
                                  </a:lnTo>
                                  <a:lnTo>
                                    <a:pt x="1769" y="1486"/>
                                  </a:lnTo>
                                  <a:lnTo>
                                    <a:pt x="1717" y="1531"/>
                                  </a:lnTo>
                                  <a:lnTo>
                                    <a:pt x="1667" y="1577"/>
                                  </a:lnTo>
                                  <a:lnTo>
                                    <a:pt x="1617" y="1625"/>
                                  </a:lnTo>
                                  <a:lnTo>
                                    <a:pt x="1569" y="1674"/>
                                  </a:lnTo>
                                  <a:lnTo>
                                    <a:pt x="1523" y="1724"/>
                                  </a:lnTo>
                                  <a:lnTo>
                                    <a:pt x="1477" y="1775"/>
                                  </a:lnTo>
                                  <a:lnTo>
                                    <a:pt x="1432" y="1827"/>
                                  </a:lnTo>
                                  <a:lnTo>
                                    <a:pt x="1390" y="1879"/>
                                  </a:lnTo>
                                  <a:lnTo>
                                    <a:pt x="1349" y="1933"/>
                                  </a:lnTo>
                                  <a:lnTo>
                                    <a:pt x="1308" y="1988"/>
                                  </a:lnTo>
                                  <a:lnTo>
                                    <a:pt x="1270" y="2044"/>
                                  </a:lnTo>
                                  <a:lnTo>
                                    <a:pt x="1233" y="2100"/>
                                  </a:lnTo>
                                  <a:lnTo>
                                    <a:pt x="1199" y="2157"/>
                                  </a:lnTo>
                                  <a:lnTo>
                                    <a:pt x="1164" y="2217"/>
                                  </a:lnTo>
                                  <a:lnTo>
                                    <a:pt x="1132" y="2275"/>
                                  </a:lnTo>
                                  <a:lnTo>
                                    <a:pt x="1101" y="2335"/>
                                  </a:lnTo>
                                  <a:lnTo>
                                    <a:pt x="1072" y="2395"/>
                                  </a:lnTo>
                                  <a:lnTo>
                                    <a:pt x="1046" y="2455"/>
                                  </a:lnTo>
                                  <a:lnTo>
                                    <a:pt x="1021" y="2515"/>
                                  </a:lnTo>
                                  <a:lnTo>
                                    <a:pt x="998" y="2575"/>
                                  </a:lnTo>
                                  <a:lnTo>
                                    <a:pt x="976" y="2636"/>
                                  </a:lnTo>
                                  <a:lnTo>
                                    <a:pt x="956" y="2697"/>
                                  </a:lnTo>
                                  <a:lnTo>
                                    <a:pt x="937" y="2760"/>
                                  </a:lnTo>
                                  <a:lnTo>
                                    <a:pt x="920" y="2823"/>
                                  </a:lnTo>
                                  <a:lnTo>
                                    <a:pt x="906" y="2886"/>
                                  </a:lnTo>
                                  <a:lnTo>
                                    <a:pt x="892" y="2950"/>
                                  </a:lnTo>
                                  <a:lnTo>
                                    <a:pt x="880" y="3015"/>
                                  </a:lnTo>
                                  <a:lnTo>
                                    <a:pt x="870" y="3080"/>
                                  </a:lnTo>
                                  <a:lnTo>
                                    <a:pt x="862" y="3145"/>
                                  </a:lnTo>
                                  <a:lnTo>
                                    <a:pt x="856" y="3212"/>
                                  </a:lnTo>
                                  <a:lnTo>
                                    <a:pt x="851" y="3278"/>
                                  </a:lnTo>
                                  <a:lnTo>
                                    <a:pt x="849" y="3345"/>
                                  </a:lnTo>
                                  <a:lnTo>
                                    <a:pt x="848" y="3412"/>
                                  </a:lnTo>
                                  <a:lnTo>
                                    <a:pt x="849" y="3480"/>
                                  </a:lnTo>
                                  <a:lnTo>
                                    <a:pt x="851" y="3546"/>
                                  </a:lnTo>
                                  <a:lnTo>
                                    <a:pt x="856" y="3612"/>
                                  </a:lnTo>
                                  <a:lnTo>
                                    <a:pt x="862" y="3678"/>
                                  </a:lnTo>
                                  <a:lnTo>
                                    <a:pt x="870" y="3744"/>
                                  </a:lnTo>
                                  <a:lnTo>
                                    <a:pt x="880" y="3809"/>
                                  </a:lnTo>
                                  <a:lnTo>
                                    <a:pt x="892" y="3873"/>
                                  </a:lnTo>
                                  <a:lnTo>
                                    <a:pt x="906" y="3937"/>
                                  </a:lnTo>
                                  <a:lnTo>
                                    <a:pt x="920" y="4001"/>
                                  </a:lnTo>
                                  <a:lnTo>
                                    <a:pt x="937" y="4064"/>
                                  </a:lnTo>
                                  <a:lnTo>
                                    <a:pt x="956" y="4126"/>
                                  </a:lnTo>
                                  <a:lnTo>
                                    <a:pt x="976" y="4187"/>
                                  </a:lnTo>
                                  <a:lnTo>
                                    <a:pt x="998" y="4249"/>
                                  </a:lnTo>
                                  <a:lnTo>
                                    <a:pt x="1021" y="4309"/>
                                  </a:lnTo>
                                  <a:lnTo>
                                    <a:pt x="1046" y="4369"/>
                                  </a:lnTo>
                                  <a:lnTo>
                                    <a:pt x="1072" y="4428"/>
                                  </a:lnTo>
                                  <a:lnTo>
                                    <a:pt x="1101" y="4489"/>
                                  </a:lnTo>
                                  <a:lnTo>
                                    <a:pt x="1132" y="4549"/>
                                  </a:lnTo>
                                  <a:lnTo>
                                    <a:pt x="1164" y="4608"/>
                                  </a:lnTo>
                                  <a:lnTo>
                                    <a:pt x="1199" y="4666"/>
                                  </a:lnTo>
                                  <a:lnTo>
                                    <a:pt x="1233" y="4724"/>
                                  </a:lnTo>
                                  <a:lnTo>
                                    <a:pt x="1270" y="4780"/>
                                  </a:lnTo>
                                  <a:lnTo>
                                    <a:pt x="1308" y="4836"/>
                                  </a:lnTo>
                                  <a:lnTo>
                                    <a:pt x="1349" y="4890"/>
                                  </a:lnTo>
                                  <a:lnTo>
                                    <a:pt x="1390" y="4944"/>
                                  </a:lnTo>
                                  <a:lnTo>
                                    <a:pt x="1432" y="4998"/>
                                  </a:lnTo>
                                  <a:lnTo>
                                    <a:pt x="1477" y="5049"/>
                                  </a:lnTo>
                                  <a:lnTo>
                                    <a:pt x="1523" y="5100"/>
                                  </a:lnTo>
                                  <a:lnTo>
                                    <a:pt x="1569" y="5150"/>
                                  </a:lnTo>
                                  <a:lnTo>
                                    <a:pt x="1617" y="5198"/>
                                  </a:lnTo>
                                  <a:lnTo>
                                    <a:pt x="1667" y="5247"/>
                                  </a:lnTo>
                                  <a:lnTo>
                                    <a:pt x="1717" y="5293"/>
                                  </a:lnTo>
                                  <a:lnTo>
                                    <a:pt x="1769" y="5339"/>
                                  </a:lnTo>
                                  <a:lnTo>
                                    <a:pt x="1822" y="5383"/>
                                  </a:lnTo>
                                  <a:lnTo>
                                    <a:pt x="1877" y="5426"/>
                                  </a:lnTo>
                                  <a:lnTo>
                                    <a:pt x="1932" y="5469"/>
                                  </a:lnTo>
                                  <a:lnTo>
                                    <a:pt x="1989" y="5510"/>
                                  </a:lnTo>
                                  <a:lnTo>
                                    <a:pt x="2047" y="5549"/>
                                  </a:lnTo>
                                  <a:lnTo>
                                    <a:pt x="2105" y="5587"/>
                                  </a:lnTo>
                                  <a:lnTo>
                                    <a:pt x="2166" y="5624"/>
                                  </a:lnTo>
                                  <a:lnTo>
                                    <a:pt x="2226" y="5660"/>
                                  </a:lnTo>
                                  <a:lnTo>
                                    <a:pt x="2289" y="5694"/>
                                  </a:lnTo>
                                  <a:lnTo>
                                    <a:pt x="2351" y="5728"/>
                                  </a:lnTo>
                                  <a:lnTo>
                                    <a:pt x="2415" y="5760"/>
                                  </a:lnTo>
                                  <a:lnTo>
                                    <a:pt x="2480" y="5790"/>
                                  </a:lnTo>
                                  <a:lnTo>
                                    <a:pt x="2546" y="5819"/>
                                  </a:lnTo>
                                  <a:lnTo>
                                    <a:pt x="2613" y="5847"/>
                                  </a:lnTo>
                                  <a:lnTo>
                                    <a:pt x="2681" y="5872"/>
                                  </a:lnTo>
                                  <a:lnTo>
                                    <a:pt x="2746" y="5896"/>
                                  </a:lnTo>
                                  <a:lnTo>
                                    <a:pt x="2813" y="5918"/>
                                  </a:lnTo>
                                  <a:lnTo>
                                    <a:pt x="2880" y="5939"/>
                                  </a:lnTo>
                                  <a:lnTo>
                                    <a:pt x="2948" y="5959"/>
                                  </a:lnTo>
                                  <a:lnTo>
                                    <a:pt x="3016" y="5978"/>
                                  </a:lnTo>
                                  <a:lnTo>
                                    <a:pt x="3086" y="5994"/>
                                  </a:lnTo>
                                  <a:lnTo>
                                    <a:pt x="3156" y="6009"/>
                                  </a:lnTo>
                                  <a:lnTo>
                                    <a:pt x="3226" y="6023"/>
                                  </a:lnTo>
                                  <a:lnTo>
                                    <a:pt x="3298" y="6035"/>
                                  </a:lnTo>
                                  <a:lnTo>
                                    <a:pt x="3370" y="6045"/>
                                  </a:lnTo>
                                  <a:lnTo>
                                    <a:pt x="3442" y="6054"/>
                                  </a:lnTo>
                                  <a:lnTo>
                                    <a:pt x="3515" y="6061"/>
                                  </a:lnTo>
                                  <a:lnTo>
                                    <a:pt x="3589" y="6067"/>
                                  </a:lnTo>
                                  <a:lnTo>
                                    <a:pt x="3662" y="6071"/>
                                  </a:lnTo>
                                  <a:lnTo>
                                    <a:pt x="3737" y="6074"/>
                                  </a:lnTo>
                                  <a:lnTo>
                                    <a:pt x="3812" y="6075"/>
                                  </a:lnTo>
                                  <a:lnTo>
                                    <a:pt x="3887" y="6074"/>
                                  </a:lnTo>
                                  <a:lnTo>
                                    <a:pt x="3961" y="6071"/>
                                  </a:lnTo>
                                  <a:lnTo>
                                    <a:pt x="4035" y="6067"/>
                                  </a:lnTo>
                                  <a:lnTo>
                                    <a:pt x="4108" y="6061"/>
                                  </a:lnTo>
                                  <a:lnTo>
                                    <a:pt x="4181" y="6054"/>
                                  </a:lnTo>
                                  <a:lnTo>
                                    <a:pt x="4254" y="6045"/>
                                  </a:lnTo>
                                  <a:lnTo>
                                    <a:pt x="4325" y="6035"/>
                                  </a:lnTo>
                                  <a:lnTo>
                                    <a:pt x="4397" y="6023"/>
                                  </a:lnTo>
                                  <a:lnTo>
                                    <a:pt x="4467" y="6009"/>
                                  </a:lnTo>
                                  <a:lnTo>
                                    <a:pt x="4538" y="5994"/>
                                  </a:lnTo>
                                  <a:lnTo>
                                    <a:pt x="4607" y="5978"/>
                                  </a:lnTo>
                                  <a:lnTo>
                                    <a:pt x="4675" y="5959"/>
                                  </a:lnTo>
                                  <a:lnTo>
                                    <a:pt x="4743" y="5939"/>
                                  </a:lnTo>
                                  <a:lnTo>
                                    <a:pt x="4810" y="5918"/>
                                  </a:lnTo>
                                  <a:lnTo>
                                    <a:pt x="4877" y="5896"/>
                                  </a:lnTo>
                                  <a:lnTo>
                                    <a:pt x="4943" y="5872"/>
                                  </a:lnTo>
                                  <a:lnTo>
                                    <a:pt x="5010" y="5847"/>
                                  </a:lnTo>
                                  <a:lnTo>
                                    <a:pt x="5078" y="5819"/>
                                  </a:lnTo>
                                  <a:lnTo>
                                    <a:pt x="5144" y="5790"/>
                                  </a:lnTo>
                                  <a:lnTo>
                                    <a:pt x="5208" y="5760"/>
                                  </a:lnTo>
                                  <a:lnTo>
                                    <a:pt x="5272" y="5728"/>
                                  </a:lnTo>
                                  <a:lnTo>
                                    <a:pt x="5335" y="5694"/>
                                  </a:lnTo>
                                  <a:lnTo>
                                    <a:pt x="5397" y="5660"/>
                                  </a:lnTo>
                                  <a:lnTo>
                                    <a:pt x="5458" y="5624"/>
                                  </a:lnTo>
                                  <a:lnTo>
                                    <a:pt x="5518" y="5587"/>
                                  </a:lnTo>
                                  <a:lnTo>
                                    <a:pt x="5577" y="5549"/>
                                  </a:lnTo>
                                  <a:lnTo>
                                    <a:pt x="5634" y="5510"/>
                                  </a:lnTo>
                                  <a:lnTo>
                                    <a:pt x="5691" y="5469"/>
                                  </a:lnTo>
                                  <a:lnTo>
                                    <a:pt x="5747" y="5426"/>
                                  </a:lnTo>
                                  <a:lnTo>
                                    <a:pt x="5801" y="5383"/>
                                  </a:lnTo>
                                  <a:lnTo>
                                    <a:pt x="5854" y="5339"/>
                                  </a:lnTo>
                                  <a:lnTo>
                                    <a:pt x="5906" y="5293"/>
                                  </a:lnTo>
                                  <a:lnTo>
                                    <a:pt x="5957" y="5247"/>
                                  </a:lnTo>
                                  <a:lnTo>
                                    <a:pt x="6006" y="5198"/>
                                  </a:lnTo>
                                  <a:lnTo>
                                    <a:pt x="6055" y="5150"/>
                                  </a:lnTo>
                                  <a:lnTo>
                                    <a:pt x="6101" y="5100"/>
                                  </a:lnTo>
                                  <a:lnTo>
                                    <a:pt x="6146" y="5049"/>
                                  </a:lnTo>
                                  <a:lnTo>
                                    <a:pt x="6191" y="4998"/>
                                  </a:lnTo>
                                  <a:lnTo>
                                    <a:pt x="6233" y="4944"/>
                                  </a:lnTo>
                                  <a:lnTo>
                                    <a:pt x="6275" y="4890"/>
                                  </a:lnTo>
                                  <a:lnTo>
                                    <a:pt x="6315" y="4836"/>
                                  </a:lnTo>
                                  <a:lnTo>
                                    <a:pt x="6353" y="4780"/>
                                  </a:lnTo>
                                  <a:lnTo>
                                    <a:pt x="6390" y="4724"/>
                                  </a:lnTo>
                                  <a:lnTo>
                                    <a:pt x="6426" y="4666"/>
                                  </a:lnTo>
                                  <a:lnTo>
                                    <a:pt x="6459" y="4608"/>
                                  </a:lnTo>
                                  <a:lnTo>
                                    <a:pt x="6492" y="4549"/>
                                  </a:lnTo>
                                  <a:lnTo>
                                    <a:pt x="6522" y="4489"/>
                                  </a:lnTo>
                                  <a:lnTo>
                                    <a:pt x="6551" y="4428"/>
                                  </a:lnTo>
                                  <a:lnTo>
                                    <a:pt x="6578" y="4369"/>
                                  </a:lnTo>
                                  <a:lnTo>
                                    <a:pt x="6602" y="4309"/>
                                  </a:lnTo>
                                  <a:lnTo>
                                    <a:pt x="6626" y="4249"/>
                                  </a:lnTo>
                                  <a:lnTo>
                                    <a:pt x="6647" y="4187"/>
                                  </a:lnTo>
                                  <a:lnTo>
                                    <a:pt x="6667" y="4126"/>
                                  </a:lnTo>
                                  <a:lnTo>
                                    <a:pt x="6686" y="4064"/>
                                  </a:lnTo>
                                  <a:lnTo>
                                    <a:pt x="6703" y="4001"/>
                                  </a:lnTo>
                                  <a:lnTo>
                                    <a:pt x="6719" y="3937"/>
                                  </a:lnTo>
                                  <a:lnTo>
                                    <a:pt x="6732" y="3873"/>
                                  </a:lnTo>
                                  <a:lnTo>
                                    <a:pt x="6743" y="3809"/>
                                  </a:lnTo>
                                  <a:lnTo>
                                    <a:pt x="6753" y="3744"/>
                                  </a:lnTo>
                                  <a:lnTo>
                                    <a:pt x="6761" y="3678"/>
                                  </a:lnTo>
                                  <a:lnTo>
                                    <a:pt x="6768" y="3612"/>
                                  </a:lnTo>
                                  <a:lnTo>
                                    <a:pt x="6772" y="3546"/>
                                  </a:lnTo>
                                  <a:lnTo>
                                    <a:pt x="6776" y="3480"/>
                                  </a:lnTo>
                                  <a:lnTo>
                                    <a:pt x="6777" y="3412"/>
                                  </a:lnTo>
                                  <a:lnTo>
                                    <a:pt x="6776" y="3345"/>
                                  </a:lnTo>
                                  <a:lnTo>
                                    <a:pt x="6772" y="3278"/>
                                  </a:lnTo>
                                  <a:lnTo>
                                    <a:pt x="6768" y="3212"/>
                                  </a:lnTo>
                                  <a:lnTo>
                                    <a:pt x="6761" y="3145"/>
                                  </a:lnTo>
                                  <a:lnTo>
                                    <a:pt x="6753" y="3080"/>
                                  </a:lnTo>
                                  <a:lnTo>
                                    <a:pt x="6743" y="3015"/>
                                  </a:lnTo>
                                  <a:lnTo>
                                    <a:pt x="6732" y="2950"/>
                                  </a:lnTo>
                                  <a:lnTo>
                                    <a:pt x="6719" y="2886"/>
                                  </a:lnTo>
                                  <a:lnTo>
                                    <a:pt x="6703" y="2823"/>
                                  </a:lnTo>
                                  <a:lnTo>
                                    <a:pt x="6686" y="2760"/>
                                  </a:lnTo>
                                  <a:lnTo>
                                    <a:pt x="6667" y="2697"/>
                                  </a:lnTo>
                                  <a:lnTo>
                                    <a:pt x="6647" y="2636"/>
                                  </a:lnTo>
                                  <a:lnTo>
                                    <a:pt x="6626" y="2575"/>
                                  </a:lnTo>
                                  <a:lnTo>
                                    <a:pt x="6602" y="2515"/>
                                  </a:lnTo>
                                  <a:lnTo>
                                    <a:pt x="6578" y="2455"/>
                                  </a:lnTo>
                                  <a:lnTo>
                                    <a:pt x="6551" y="2395"/>
                                  </a:lnTo>
                                  <a:lnTo>
                                    <a:pt x="6522" y="2335"/>
                                  </a:lnTo>
                                  <a:lnTo>
                                    <a:pt x="6492" y="2275"/>
                                  </a:lnTo>
                                  <a:lnTo>
                                    <a:pt x="6459" y="2217"/>
                                  </a:lnTo>
                                  <a:lnTo>
                                    <a:pt x="6426" y="2157"/>
                                  </a:lnTo>
                                  <a:lnTo>
                                    <a:pt x="6390" y="2100"/>
                                  </a:lnTo>
                                  <a:lnTo>
                                    <a:pt x="6353" y="2044"/>
                                  </a:lnTo>
                                  <a:lnTo>
                                    <a:pt x="6315" y="1988"/>
                                  </a:lnTo>
                                  <a:lnTo>
                                    <a:pt x="6275" y="1933"/>
                                  </a:lnTo>
                                  <a:lnTo>
                                    <a:pt x="6233" y="1879"/>
                                  </a:lnTo>
                                  <a:lnTo>
                                    <a:pt x="6191" y="1827"/>
                                  </a:lnTo>
                                  <a:lnTo>
                                    <a:pt x="6146" y="1775"/>
                                  </a:lnTo>
                                  <a:lnTo>
                                    <a:pt x="6101" y="1724"/>
                                  </a:lnTo>
                                  <a:lnTo>
                                    <a:pt x="6055" y="1674"/>
                                  </a:lnTo>
                                  <a:lnTo>
                                    <a:pt x="6006" y="1625"/>
                                  </a:lnTo>
                                  <a:lnTo>
                                    <a:pt x="5957" y="1577"/>
                                  </a:lnTo>
                                  <a:lnTo>
                                    <a:pt x="5906" y="1531"/>
                                  </a:lnTo>
                                  <a:close/>
                                  <a:moveTo>
                                    <a:pt x="4967" y="899"/>
                                  </a:moveTo>
                                  <a:lnTo>
                                    <a:pt x="5036" y="926"/>
                                  </a:lnTo>
                                  <a:lnTo>
                                    <a:pt x="5104" y="955"/>
                                  </a:lnTo>
                                  <a:lnTo>
                                    <a:pt x="5171" y="985"/>
                                  </a:lnTo>
                                  <a:lnTo>
                                    <a:pt x="5237" y="1015"/>
                                  </a:lnTo>
                                  <a:lnTo>
                                    <a:pt x="5302" y="1048"/>
                                  </a:lnTo>
                                  <a:lnTo>
                                    <a:pt x="5367" y="1082"/>
                                  </a:lnTo>
                                  <a:lnTo>
                                    <a:pt x="5431" y="1117"/>
                                  </a:lnTo>
                                  <a:lnTo>
                                    <a:pt x="5492" y="1153"/>
                                  </a:lnTo>
                                  <a:lnTo>
                                    <a:pt x="5554" y="1191"/>
                                  </a:lnTo>
                                  <a:lnTo>
                                    <a:pt x="5614" y="1231"/>
                                  </a:lnTo>
                                  <a:lnTo>
                                    <a:pt x="5672" y="1271"/>
                                  </a:lnTo>
                                  <a:lnTo>
                                    <a:pt x="5730" y="1313"/>
                                  </a:lnTo>
                                  <a:lnTo>
                                    <a:pt x="5787" y="1355"/>
                                  </a:lnTo>
                                  <a:lnTo>
                                    <a:pt x="5843" y="1399"/>
                                  </a:lnTo>
                                  <a:lnTo>
                                    <a:pt x="5897" y="1444"/>
                                  </a:lnTo>
                                  <a:lnTo>
                                    <a:pt x="5951" y="1492"/>
                                  </a:lnTo>
                                  <a:lnTo>
                                    <a:pt x="6002" y="1539"/>
                                  </a:lnTo>
                                  <a:lnTo>
                                    <a:pt x="6052" y="1588"/>
                                  </a:lnTo>
                                  <a:lnTo>
                                    <a:pt x="6101" y="1637"/>
                                  </a:lnTo>
                                  <a:lnTo>
                                    <a:pt x="6150" y="1688"/>
                                  </a:lnTo>
                                  <a:lnTo>
                                    <a:pt x="6195" y="1741"/>
                                  </a:lnTo>
                                  <a:lnTo>
                                    <a:pt x="6240" y="1793"/>
                                  </a:lnTo>
                                  <a:lnTo>
                                    <a:pt x="6284" y="1847"/>
                                  </a:lnTo>
                                  <a:lnTo>
                                    <a:pt x="6326" y="1902"/>
                                  </a:lnTo>
                                  <a:lnTo>
                                    <a:pt x="6366" y="1959"/>
                                  </a:lnTo>
                                  <a:lnTo>
                                    <a:pt x="6407" y="2015"/>
                                  </a:lnTo>
                                  <a:lnTo>
                                    <a:pt x="6444" y="2073"/>
                                  </a:lnTo>
                                  <a:lnTo>
                                    <a:pt x="6480" y="2131"/>
                                  </a:lnTo>
                                  <a:lnTo>
                                    <a:pt x="6515" y="2190"/>
                                  </a:lnTo>
                                  <a:lnTo>
                                    <a:pt x="6547" y="2252"/>
                                  </a:lnTo>
                                  <a:lnTo>
                                    <a:pt x="6579" y="2312"/>
                                  </a:lnTo>
                                  <a:lnTo>
                                    <a:pt x="6609" y="2374"/>
                                  </a:lnTo>
                                  <a:lnTo>
                                    <a:pt x="6636" y="2434"/>
                                  </a:lnTo>
                                  <a:lnTo>
                                    <a:pt x="6660" y="2496"/>
                                  </a:lnTo>
                                  <a:lnTo>
                                    <a:pt x="6685" y="2558"/>
                                  </a:lnTo>
                                  <a:lnTo>
                                    <a:pt x="6707" y="2620"/>
                                  </a:lnTo>
                                  <a:lnTo>
                                    <a:pt x="6727" y="2683"/>
                                  </a:lnTo>
                                  <a:lnTo>
                                    <a:pt x="6746" y="2747"/>
                                  </a:lnTo>
                                  <a:lnTo>
                                    <a:pt x="6763" y="2811"/>
                                  </a:lnTo>
                                  <a:lnTo>
                                    <a:pt x="6779" y="2875"/>
                                  </a:lnTo>
                                  <a:lnTo>
                                    <a:pt x="6792" y="2940"/>
                                  </a:lnTo>
                                  <a:lnTo>
                                    <a:pt x="6805" y="3007"/>
                                  </a:lnTo>
                                  <a:lnTo>
                                    <a:pt x="6815" y="3073"/>
                                  </a:lnTo>
                                  <a:lnTo>
                                    <a:pt x="6824" y="3140"/>
                                  </a:lnTo>
                                  <a:lnTo>
                                    <a:pt x="6829" y="3208"/>
                                  </a:lnTo>
                                  <a:lnTo>
                                    <a:pt x="6835" y="3275"/>
                                  </a:lnTo>
                                  <a:lnTo>
                                    <a:pt x="6837" y="3343"/>
                                  </a:lnTo>
                                  <a:lnTo>
                                    <a:pt x="6838" y="3412"/>
                                  </a:lnTo>
                                  <a:lnTo>
                                    <a:pt x="6837" y="3481"/>
                                  </a:lnTo>
                                  <a:lnTo>
                                    <a:pt x="6835" y="3549"/>
                                  </a:lnTo>
                                  <a:lnTo>
                                    <a:pt x="6829" y="3617"/>
                                  </a:lnTo>
                                  <a:lnTo>
                                    <a:pt x="6824" y="3683"/>
                                  </a:lnTo>
                                  <a:lnTo>
                                    <a:pt x="6815" y="3751"/>
                                  </a:lnTo>
                                  <a:lnTo>
                                    <a:pt x="6805" y="3817"/>
                                  </a:lnTo>
                                  <a:lnTo>
                                    <a:pt x="6792" y="3883"/>
                                  </a:lnTo>
                                  <a:lnTo>
                                    <a:pt x="6779" y="3948"/>
                                  </a:lnTo>
                                  <a:lnTo>
                                    <a:pt x="6763" y="4014"/>
                                  </a:lnTo>
                                  <a:lnTo>
                                    <a:pt x="6746" y="4077"/>
                                  </a:lnTo>
                                  <a:lnTo>
                                    <a:pt x="6727" y="4141"/>
                                  </a:lnTo>
                                  <a:lnTo>
                                    <a:pt x="6707" y="4204"/>
                                  </a:lnTo>
                                  <a:lnTo>
                                    <a:pt x="6685" y="4267"/>
                                  </a:lnTo>
                                  <a:lnTo>
                                    <a:pt x="6660" y="4328"/>
                                  </a:lnTo>
                                  <a:lnTo>
                                    <a:pt x="6636" y="4389"/>
                                  </a:lnTo>
                                  <a:lnTo>
                                    <a:pt x="6609" y="4449"/>
                                  </a:lnTo>
                                  <a:lnTo>
                                    <a:pt x="6579" y="4512"/>
                                  </a:lnTo>
                                  <a:lnTo>
                                    <a:pt x="6547" y="4573"/>
                                  </a:lnTo>
                                  <a:lnTo>
                                    <a:pt x="6515" y="4633"/>
                                  </a:lnTo>
                                  <a:lnTo>
                                    <a:pt x="6480" y="4692"/>
                                  </a:lnTo>
                                  <a:lnTo>
                                    <a:pt x="6444" y="4752"/>
                                  </a:lnTo>
                                  <a:lnTo>
                                    <a:pt x="6407" y="4809"/>
                                  </a:lnTo>
                                  <a:lnTo>
                                    <a:pt x="6366" y="4866"/>
                                  </a:lnTo>
                                  <a:lnTo>
                                    <a:pt x="6326" y="4921"/>
                                  </a:lnTo>
                                  <a:lnTo>
                                    <a:pt x="6284" y="4977"/>
                                  </a:lnTo>
                                  <a:lnTo>
                                    <a:pt x="6240" y="5031"/>
                                  </a:lnTo>
                                  <a:lnTo>
                                    <a:pt x="6195" y="5084"/>
                                  </a:lnTo>
                                  <a:lnTo>
                                    <a:pt x="6150" y="5135"/>
                                  </a:lnTo>
                                  <a:lnTo>
                                    <a:pt x="6101" y="5186"/>
                                  </a:lnTo>
                                  <a:lnTo>
                                    <a:pt x="6052" y="5237"/>
                                  </a:lnTo>
                                  <a:lnTo>
                                    <a:pt x="6002" y="5285"/>
                                  </a:lnTo>
                                  <a:lnTo>
                                    <a:pt x="5951" y="5333"/>
                                  </a:lnTo>
                                  <a:lnTo>
                                    <a:pt x="5897" y="5379"/>
                                  </a:lnTo>
                                  <a:lnTo>
                                    <a:pt x="5843" y="5424"/>
                                  </a:lnTo>
                                  <a:lnTo>
                                    <a:pt x="5787" y="5469"/>
                                  </a:lnTo>
                                  <a:lnTo>
                                    <a:pt x="5730" y="5512"/>
                                  </a:lnTo>
                                  <a:lnTo>
                                    <a:pt x="5672" y="5553"/>
                                  </a:lnTo>
                                  <a:lnTo>
                                    <a:pt x="5614" y="5594"/>
                                  </a:lnTo>
                                  <a:lnTo>
                                    <a:pt x="5554" y="5633"/>
                                  </a:lnTo>
                                  <a:lnTo>
                                    <a:pt x="5492" y="5670"/>
                                  </a:lnTo>
                                  <a:lnTo>
                                    <a:pt x="5431" y="5707"/>
                                  </a:lnTo>
                                  <a:lnTo>
                                    <a:pt x="5367" y="5743"/>
                                  </a:lnTo>
                                  <a:lnTo>
                                    <a:pt x="5302" y="5777"/>
                                  </a:lnTo>
                                  <a:lnTo>
                                    <a:pt x="5237" y="5809"/>
                                  </a:lnTo>
                                  <a:lnTo>
                                    <a:pt x="5171" y="5840"/>
                                  </a:lnTo>
                                  <a:lnTo>
                                    <a:pt x="5104" y="5869"/>
                                  </a:lnTo>
                                  <a:lnTo>
                                    <a:pt x="5036" y="5897"/>
                                  </a:lnTo>
                                  <a:lnTo>
                                    <a:pt x="4967" y="5924"/>
                                  </a:lnTo>
                                  <a:lnTo>
                                    <a:pt x="4900" y="5948"/>
                                  </a:lnTo>
                                  <a:lnTo>
                                    <a:pt x="4832" y="5972"/>
                                  </a:lnTo>
                                  <a:lnTo>
                                    <a:pt x="4763" y="5993"/>
                                  </a:lnTo>
                                  <a:lnTo>
                                    <a:pt x="4694" y="6013"/>
                                  </a:lnTo>
                                  <a:lnTo>
                                    <a:pt x="4624" y="6031"/>
                                  </a:lnTo>
                                  <a:lnTo>
                                    <a:pt x="4552" y="6048"/>
                                  </a:lnTo>
                                  <a:lnTo>
                                    <a:pt x="4481" y="6063"/>
                                  </a:lnTo>
                                  <a:lnTo>
                                    <a:pt x="4409" y="6077"/>
                                  </a:lnTo>
                                  <a:lnTo>
                                    <a:pt x="4336" y="6089"/>
                                  </a:lnTo>
                                  <a:lnTo>
                                    <a:pt x="4263" y="6100"/>
                                  </a:lnTo>
                                  <a:lnTo>
                                    <a:pt x="4189" y="6109"/>
                                  </a:lnTo>
                                  <a:lnTo>
                                    <a:pt x="4115" y="6117"/>
                                  </a:lnTo>
                                  <a:lnTo>
                                    <a:pt x="4039" y="6123"/>
                                  </a:lnTo>
                                  <a:lnTo>
                                    <a:pt x="3964" y="6127"/>
                                  </a:lnTo>
                                  <a:lnTo>
                                    <a:pt x="3888" y="6129"/>
                                  </a:lnTo>
                                  <a:lnTo>
                                    <a:pt x="3812" y="6130"/>
                                  </a:lnTo>
                                  <a:lnTo>
                                    <a:pt x="3735" y="6129"/>
                                  </a:lnTo>
                                  <a:lnTo>
                                    <a:pt x="3659" y="6127"/>
                                  </a:lnTo>
                                  <a:lnTo>
                                    <a:pt x="3584" y="6123"/>
                                  </a:lnTo>
                                  <a:lnTo>
                                    <a:pt x="3509" y="6117"/>
                                  </a:lnTo>
                                  <a:lnTo>
                                    <a:pt x="3434" y="6109"/>
                                  </a:lnTo>
                                  <a:lnTo>
                                    <a:pt x="3361" y="6100"/>
                                  </a:lnTo>
                                  <a:lnTo>
                                    <a:pt x="3287" y="6089"/>
                                  </a:lnTo>
                                  <a:lnTo>
                                    <a:pt x="3214" y="6077"/>
                                  </a:lnTo>
                                  <a:lnTo>
                                    <a:pt x="3143" y="6063"/>
                                  </a:lnTo>
                                  <a:lnTo>
                                    <a:pt x="3071" y="6048"/>
                                  </a:lnTo>
                                  <a:lnTo>
                                    <a:pt x="3000" y="6031"/>
                                  </a:lnTo>
                                  <a:lnTo>
                                    <a:pt x="2930" y="6013"/>
                                  </a:lnTo>
                                  <a:lnTo>
                                    <a:pt x="2861" y="5993"/>
                                  </a:lnTo>
                                  <a:lnTo>
                                    <a:pt x="2792" y="5972"/>
                                  </a:lnTo>
                                  <a:lnTo>
                                    <a:pt x="2723" y="5948"/>
                                  </a:lnTo>
                                  <a:lnTo>
                                    <a:pt x="2656" y="5924"/>
                                  </a:lnTo>
                                  <a:lnTo>
                                    <a:pt x="2587" y="5897"/>
                                  </a:lnTo>
                                  <a:lnTo>
                                    <a:pt x="2520" y="5869"/>
                                  </a:lnTo>
                                  <a:lnTo>
                                    <a:pt x="2452" y="5840"/>
                                  </a:lnTo>
                                  <a:lnTo>
                                    <a:pt x="2386" y="5809"/>
                                  </a:lnTo>
                                  <a:lnTo>
                                    <a:pt x="2321" y="5777"/>
                                  </a:lnTo>
                                  <a:lnTo>
                                    <a:pt x="2256" y="5743"/>
                                  </a:lnTo>
                                  <a:lnTo>
                                    <a:pt x="2194" y="5707"/>
                                  </a:lnTo>
                                  <a:lnTo>
                                    <a:pt x="2131" y="5670"/>
                                  </a:lnTo>
                                  <a:lnTo>
                                    <a:pt x="2070" y="5633"/>
                                  </a:lnTo>
                                  <a:lnTo>
                                    <a:pt x="2010" y="5594"/>
                                  </a:lnTo>
                                  <a:lnTo>
                                    <a:pt x="1951" y="5553"/>
                                  </a:lnTo>
                                  <a:lnTo>
                                    <a:pt x="1893" y="5512"/>
                                  </a:lnTo>
                                  <a:lnTo>
                                    <a:pt x="1836" y="5469"/>
                                  </a:lnTo>
                                  <a:lnTo>
                                    <a:pt x="1781" y="5424"/>
                                  </a:lnTo>
                                  <a:lnTo>
                                    <a:pt x="1726" y="5379"/>
                                  </a:lnTo>
                                  <a:lnTo>
                                    <a:pt x="1674" y="5333"/>
                                  </a:lnTo>
                                  <a:lnTo>
                                    <a:pt x="1621" y="5285"/>
                                  </a:lnTo>
                                  <a:lnTo>
                                    <a:pt x="1571" y="5237"/>
                                  </a:lnTo>
                                  <a:lnTo>
                                    <a:pt x="1522" y="5186"/>
                                  </a:lnTo>
                                  <a:lnTo>
                                    <a:pt x="1475" y="5135"/>
                                  </a:lnTo>
                                  <a:lnTo>
                                    <a:pt x="1428" y="5084"/>
                                  </a:lnTo>
                                  <a:lnTo>
                                    <a:pt x="1383" y="5031"/>
                                  </a:lnTo>
                                  <a:lnTo>
                                    <a:pt x="1340" y="4977"/>
                                  </a:lnTo>
                                  <a:lnTo>
                                    <a:pt x="1297" y="4921"/>
                                  </a:lnTo>
                                  <a:lnTo>
                                    <a:pt x="1257" y="4866"/>
                                  </a:lnTo>
                                  <a:lnTo>
                                    <a:pt x="1218" y="4809"/>
                                  </a:lnTo>
                                  <a:lnTo>
                                    <a:pt x="1180" y="4752"/>
                                  </a:lnTo>
                                  <a:lnTo>
                                    <a:pt x="1144" y="4692"/>
                                  </a:lnTo>
                                  <a:lnTo>
                                    <a:pt x="1109" y="4633"/>
                                  </a:lnTo>
                                  <a:lnTo>
                                    <a:pt x="1076" y="4573"/>
                                  </a:lnTo>
                                  <a:lnTo>
                                    <a:pt x="1044" y="4512"/>
                                  </a:lnTo>
                                  <a:lnTo>
                                    <a:pt x="1015" y="4449"/>
                                  </a:lnTo>
                                  <a:lnTo>
                                    <a:pt x="987" y="4389"/>
                                  </a:lnTo>
                                  <a:lnTo>
                                    <a:pt x="963" y="4328"/>
                                  </a:lnTo>
                                  <a:lnTo>
                                    <a:pt x="939" y="4267"/>
                                  </a:lnTo>
                                  <a:lnTo>
                                    <a:pt x="917" y="4204"/>
                                  </a:lnTo>
                                  <a:lnTo>
                                    <a:pt x="896" y="4141"/>
                                  </a:lnTo>
                                  <a:lnTo>
                                    <a:pt x="877" y="4077"/>
                                  </a:lnTo>
                                  <a:lnTo>
                                    <a:pt x="860" y="4014"/>
                                  </a:lnTo>
                                  <a:lnTo>
                                    <a:pt x="844" y="3948"/>
                                  </a:lnTo>
                                  <a:lnTo>
                                    <a:pt x="831" y="3883"/>
                                  </a:lnTo>
                                  <a:lnTo>
                                    <a:pt x="819" y="3817"/>
                                  </a:lnTo>
                                  <a:lnTo>
                                    <a:pt x="809" y="3751"/>
                                  </a:lnTo>
                                  <a:lnTo>
                                    <a:pt x="801" y="3683"/>
                                  </a:lnTo>
                                  <a:lnTo>
                                    <a:pt x="794" y="3617"/>
                                  </a:lnTo>
                                  <a:lnTo>
                                    <a:pt x="790" y="3549"/>
                                  </a:lnTo>
                                  <a:lnTo>
                                    <a:pt x="786" y="3481"/>
                                  </a:lnTo>
                                  <a:lnTo>
                                    <a:pt x="785" y="3412"/>
                                  </a:lnTo>
                                  <a:lnTo>
                                    <a:pt x="786" y="3343"/>
                                  </a:lnTo>
                                  <a:lnTo>
                                    <a:pt x="790" y="3275"/>
                                  </a:lnTo>
                                  <a:lnTo>
                                    <a:pt x="794" y="3208"/>
                                  </a:lnTo>
                                  <a:lnTo>
                                    <a:pt x="801" y="3140"/>
                                  </a:lnTo>
                                  <a:lnTo>
                                    <a:pt x="809" y="3073"/>
                                  </a:lnTo>
                                  <a:lnTo>
                                    <a:pt x="819" y="3007"/>
                                  </a:lnTo>
                                  <a:lnTo>
                                    <a:pt x="831" y="2940"/>
                                  </a:lnTo>
                                  <a:lnTo>
                                    <a:pt x="844" y="2875"/>
                                  </a:lnTo>
                                  <a:lnTo>
                                    <a:pt x="860" y="2811"/>
                                  </a:lnTo>
                                  <a:lnTo>
                                    <a:pt x="877" y="2747"/>
                                  </a:lnTo>
                                  <a:lnTo>
                                    <a:pt x="896" y="2683"/>
                                  </a:lnTo>
                                  <a:lnTo>
                                    <a:pt x="917" y="2620"/>
                                  </a:lnTo>
                                  <a:lnTo>
                                    <a:pt x="939" y="2558"/>
                                  </a:lnTo>
                                  <a:lnTo>
                                    <a:pt x="963" y="2496"/>
                                  </a:lnTo>
                                  <a:lnTo>
                                    <a:pt x="987" y="2434"/>
                                  </a:lnTo>
                                  <a:lnTo>
                                    <a:pt x="1015" y="2374"/>
                                  </a:lnTo>
                                  <a:lnTo>
                                    <a:pt x="1044" y="2312"/>
                                  </a:lnTo>
                                  <a:lnTo>
                                    <a:pt x="1076" y="2252"/>
                                  </a:lnTo>
                                  <a:lnTo>
                                    <a:pt x="1109" y="2190"/>
                                  </a:lnTo>
                                  <a:lnTo>
                                    <a:pt x="1144" y="2131"/>
                                  </a:lnTo>
                                  <a:lnTo>
                                    <a:pt x="1180" y="2073"/>
                                  </a:lnTo>
                                  <a:lnTo>
                                    <a:pt x="1218" y="2015"/>
                                  </a:lnTo>
                                  <a:lnTo>
                                    <a:pt x="1257" y="1959"/>
                                  </a:lnTo>
                                  <a:lnTo>
                                    <a:pt x="1297" y="1902"/>
                                  </a:lnTo>
                                  <a:lnTo>
                                    <a:pt x="1340" y="1847"/>
                                  </a:lnTo>
                                  <a:lnTo>
                                    <a:pt x="1383" y="1793"/>
                                  </a:lnTo>
                                  <a:lnTo>
                                    <a:pt x="1428" y="1741"/>
                                  </a:lnTo>
                                  <a:lnTo>
                                    <a:pt x="1475" y="1688"/>
                                  </a:lnTo>
                                  <a:lnTo>
                                    <a:pt x="1522" y="1637"/>
                                  </a:lnTo>
                                  <a:lnTo>
                                    <a:pt x="1571" y="1588"/>
                                  </a:lnTo>
                                  <a:lnTo>
                                    <a:pt x="1621" y="1539"/>
                                  </a:lnTo>
                                  <a:lnTo>
                                    <a:pt x="1674" y="1492"/>
                                  </a:lnTo>
                                  <a:lnTo>
                                    <a:pt x="1726" y="1444"/>
                                  </a:lnTo>
                                  <a:lnTo>
                                    <a:pt x="1781" y="1399"/>
                                  </a:lnTo>
                                  <a:lnTo>
                                    <a:pt x="1836" y="1355"/>
                                  </a:lnTo>
                                  <a:lnTo>
                                    <a:pt x="1893" y="1313"/>
                                  </a:lnTo>
                                  <a:lnTo>
                                    <a:pt x="1951" y="1271"/>
                                  </a:lnTo>
                                  <a:lnTo>
                                    <a:pt x="2010" y="1231"/>
                                  </a:lnTo>
                                  <a:lnTo>
                                    <a:pt x="2070" y="1191"/>
                                  </a:lnTo>
                                  <a:lnTo>
                                    <a:pt x="2131" y="1153"/>
                                  </a:lnTo>
                                  <a:lnTo>
                                    <a:pt x="2194" y="1117"/>
                                  </a:lnTo>
                                  <a:lnTo>
                                    <a:pt x="2256" y="1082"/>
                                  </a:lnTo>
                                  <a:lnTo>
                                    <a:pt x="2321" y="1048"/>
                                  </a:lnTo>
                                  <a:lnTo>
                                    <a:pt x="2386" y="1015"/>
                                  </a:lnTo>
                                  <a:lnTo>
                                    <a:pt x="2452" y="985"/>
                                  </a:lnTo>
                                  <a:lnTo>
                                    <a:pt x="2520" y="955"/>
                                  </a:lnTo>
                                  <a:lnTo>
                                    <a:pt x="2587" y="926"/>
                                  </a:lnTo>
                                  <a:lnTo>
                                    <a:pt x="2656" y="899"/>
                                  </a:lnTo>
                                  <a:lnTo>
                                    <a:pt x="2723" y="875"/>
                                  </a:lnTo>
                                  <a:lnTo>
                                    <a:pt x="2792" y="853"/>
                                  </a:lnTo>
                                  <a:lnTo>
                                    <a:pt x="2861" y="831"/>
                                  </a:lnTo>
                                  <a:lnTo>
                                    <a:pt x="2930" y="812"/>
                                  </a:lnTo>
                                  <a:lnTo>
                                    <a:pt x="3000" y="793"/>
                                  </a:lnTo>
                                  <a:lnTo>
                                    <a:pt x="3071" y="776"/>
                                  </a:lnTo>
                                  <a:lnTo>
                                    <a:pt x="3143" y="761"/>
                                  </a:lnTo>
                                  <a:lnTo>
                                    <a:pt x="3214" y="747"/>
                                  </a:lnTo>
                                  <a:lnTo>
                                    <a:pt x="3287" y="735"/>
                                  </a:lnTo>
                                  <a:lnTo>
                                    <a:pt x="3361" y="724"/>
                                  </a:lnTo>
                                  <a:lnTo>
                                    <a:pt x="3434" y="715"/>
                                  </a:lnTo>
                                  <a:lnTo>
                                    <a:pt x="3509" y="707"/>
                                  </a:lnTo>
                                  <a:lnTo>
                                    <a:pt x="3584" y="702"/>
                                  </a:lnTo>
                                  <a:lnTo>
                                    <a:pt x="3659" y="697"/>
                                  </a:lnTo>
                                  <a:lnTo>
                                    <a:pt x="3735" y="695"/>
                                  </a:lnTo>
                                  <a:lnTo>
                                    <a:pt x="3812" y="693"/>
                                  </a:lnTo>
                                  <a:lnTo>
                                    <a:pt x="3888" y="695"/>
                                  </a:lnTo>
                                  <a:lnTo>
                                    <a:pt x="3964" y="697"/>
                                  </a:lnTo>
                                  <a:lnTo>
                                    <a:pt x="4039" y="702"/>
                                  </a:lnTo>
                                  <a:lnTo>
                                    <a:pt x="4115" y="707"/>
                                  </a:lnTo>
                                  <a:lnTo>
                                    <a:pt x="4189" y="715"/>
                                  </a:lnTo>
                                  <a:lnTo>
                                    <a:pt x="4263" y="724"/>
                                  </a:lnTo>
                                  <a:lnTo>
                                    <a:pt x="4336" y="735"/>
                                  </a:lnTo>
                                  <a:lnTo>
                                    <a:pt x="4409" y="747"/>
                                  </a:lnTo>
                                  <a:lnTo>
                                    <a:pt x="4481" y="761"/>
                                  </a:lnTo>
                                  <a:lnTo>
                                    <a:pt x="4552" y="776"/>
                                  </a:lnTo>
                                  <a:lnTo>
                                    <a:pt x="4624" y="793"/>
                                  </a:lnTo>
                                  <a:lnTo>
                                    <a:pt x="4694" y="812"/>
                                  </a:lnTo>
                                  <a:lnTo>
                                    <a:pt x="4763" y="831"/>
                                  </a:lnTo>
                                  <a:lnTo>
                                    <a:pt x="4832" y="853"/>
                                  </a:lnTo>
                                  <a:lnTo>
                                    <a:pt x="4900" y="875"/>
                                  </a:lnTo>
                                  <a:lnTo>
                                    <a:pt x="4967" y="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44"/>
                          <wps:cNvSpPr>
                            <a:spLocks/>
                          </wps:cNvSpPr>
                          <wps:spPr bwMode="auto">
                            <a:xfrm>
                              <a:off x="928" y="1371"/>
                              <a:ext cx="128" cy="924"/>
                            </a:xfrm>
                            <a:custGeom>
                              <a:avLst/>
                              <a:gdLst>
                                <a:gd name="T0" fmla="*/ 1073 w 1158"/>
                                <a:gd name="T1" fmla="*/ 0 h 7393"/>
                                <a:gd name="T2" fmla="*/ 1156 w 1158"/>
                                <a:gd name="T3" fmla="*/ 75 h 7393"/>
                                <a:gd name="T4" fmla="*/ 969 w 1158"/>
                                <a:gd name="T5" fmla="*/ 6891 h 7393"/>
                                <a:gd name="T6" fmla="*/ 945 w 1158"/>
                                <a:gd name="T7" fmla="*/ 6931 h 7393"/>
                                <a:gd name="T8" fmla="*/ 918 w 1158"/>
                                <a:gd name="T9" fmla="*/ 6977 h 7393"/>
                                <a:gd name="T10" fmla="*/ 893 w 1158"/>
                                <a:gd name="T11" fmla="*/ 7021 h 7393"/>
                                <a:gd name="T12" fmla="*/ 869 w 1158"/>
                                <a:gd name="T13" fmla="*/ 7062 h 7393"/>
                                <a:gd name="T14" fmla="*/ 818 w 1158"/>
                                <a:gd name="T15" fmla="*/ 7153 h 7393"/>
                                <a:gd name="T16" fmla="*/ 764 w 1158"/>
                                <a:gd name="T17" fmla="*/ 7243 h 7393"/>
                                <a:gd name="T18" fmla="*/ 731 w 1158"/>
                                <a:gd name="T19" fmla="*/ 7292 h 7393"/>
                                <a:gd name="T20" fmla="*/ 700 w 1158"/>
                                <a:gd name="T21" fmla="*/ 7331 h 7393"/>
                                <a:gd name="T22" fmla="*/ 675 w 1158"/>
                                <a:gd name="T23" fmla="*/ 7354 h 7393"/>
                                <a:gd name="T24" fmla="*/ 659 w 1158"/>
                                <a:gd name="T25" fmla="*/ 7368 h 7393"/>
                                <a:gd name="T26" fmla="*/ 643 w 1158"/>
                                <a:gd name="T27" fmla="*/ 7378 h 7393"/>
                                <a:gd name="T28" fmla="*/ 626 w 1158"/>
                                <a:gd name="T29" fmla="*/ 7385 h 7393"/>
                                <a:gd name="T30" fmla="*/ 608 w 1158"/>
                                <a:gd name="T31" fmla="*/ 7390 h 7393"/>
                                <a:gd name="T32" fmla="*/ 589 w 1158"/>
                                <a:gd name="T33" fmla="*/ 7393 h 7393"/>
                                <a:gd name="T34" fmla="*/ 569 w 1158"/>
                                <a:gd name="T35" fmla="*/ 7393 h 7393"/>
                                <a:gd name="T36" fmla="*/ 548 w 1158"/>
                                <a:gd name="T37" fmla="*/ 7390 h 7393"/>
                                <a:gd name="T38" fmla="*/ 527 w 1158"/>
                                <a:gd name="T39" fmla="*/ 7383 h 7393"/>
                                <a:gd name="T40" fmla="*/ 508 w 1158"/>
                                <a:gd name="T41" fmla="*/ 7373 h 7393"/>
                                <a:gd name="T42" fmla="*/ 489 w 1158"/>
                                <a:gd name="T43" fmla="*/ 7360 h 7393"/>
                                <a:gd name="T44" fmla="*/ 470 w 1158"/>
                                <a:gd name="T45" fmla="*/ 7342 h 7393"/>
                                <a:gd name="T46" fmla="*/ 442 w 1158"/>
                                <a:gd name="T47" fmla="*/ 7310 h 7393"/>
                                <a:gd name="T48" fmla="*/ 403 w 1158"/>
                                <a:gd name="T49" fmla="*/ 7255 h 7393"/>
                                <a:gd name="T50" fmla="*/ 363 w 1158"/>
                                <a:gd name="T51" fmla="*/ 7185 h 7393"/>
                                <a:gd name="T52" fmla="*/ 294 w 1158"/>
                                <a:gd name="T53" fmla="*/ 7051 h 7393"/>
                                <a:gd name="T54" fmla="*/ 236 w 1158"/>
                                <a:gd name="T55" fmla="*/ 6934 h 7393"/>
                                <a:gd name="T56" fmla="*/ 227 w 1158"/>
                                <a:gd name="T57" fmla="*/ 6916 h 7393"/>
                                <a:gd name="T58" fmla="*/ 217 w 1158"/>
                                <a:gd name="T59" fmla="*/ 6893 h 7393"/>
                                <a:gd name="T60" fmla="*/ 2 w 1158"/>
                                <a:gd name="T61" fmla="*/ 76 h 7393"/>
                                <a:gd name="T62" fmla="*/ 85 w 1158"/>
                                <a:gd name="T63" fmla="*/ 0 h 7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158" h="7393">
                                  <a:moveTo>
                                    <a:pt x="85" y="0"/>
                                  </a:moveTo>
                                  <a:lnTo>
                                    <a:pt x="1073" y="0"/>
                                  </a:lnTo>
                                  <a:lnTo>
                                    <a:pt x="1158" y="0"/>
                                  </a:lnTo>
                                  <a:lnTo>
                                    <a:pt x="1156" y="75"/>
                                  </a:lnTo>
                                  <a:lnTo>
                                    <a:pt x="969" y="6874"/>
                                  </a:lnTo>
                                  <a:lnTo>
                                    <a:pt x="969" y="6891"/>
                                  </a:lnTo>
                                  <a:lnTo>
                                    <a:pt x="959" y="6907"/>
                                  </a:lnTo>
                                  <a:lnTo>
                                    <a:pt x="945" y="6931"/>
                                  </a:lnTo>
                                  <a:lnTo>
                                    <a:pt x="931" y="6955"/>
                                  </a:lnTo>
                                  <a:lnTo>
                                    <a:pt x="918" y="6977"/>
                                  </a:lnTo>
                                  <a:lnTo>
                                    <a:pt x="905" y="6999"/>
                                  </a:lnTo>
                                  <a:lnTo>
                                    <a:pt x="893" y="7021"/>
                                  </a:lnTo>
                                  <a:lnTo>
                                    <a:pt x="882" y="7042"/>
                                  </a:lnTo>
                                  <a:lnTo>
                                    <a:pt x="869" y="7062"/>
                                  </a:lnTo>
                                  <a:lnTo>
                                    <a:pt x="859" y="7081"/>
                                  </a:lnTo>
                                  <a:lnTo>
                                    <a:pt x="818" y="7153"/>
                                  </a:lnTo>
                                  <a:lnTo>
                                    <a:pt x="782" y="7215"/>
                                  </a:lnTo>
                                  <a:lnTo>
                                    <a:pt x="764" y="7243"/>
                                  </a:lnTo>
                                  <a:lnTo>
                                    <a:pt x="748" y="7268"/>
                                  </a:lnTo>
                                  <a:lnTo>
                                    <a:pt x="731" y="7292"/>
                                  </a:lnTo>
                                  <a:lnTo>
                                    <a:pt x="715" y="7312"/>
                                  </a:lnTo>
                                  <a:lnTo>
                                    <a:pt x="700" y="7331"/>
                                  </a:lnTo>
                                  <a:lnTo>
                                    <a:pt x="683" y="7347"/>
                                  </a:lnTo>
                                  <a:lnTo>
                                    <a:pt x="675" y="7354"/>
                                  </a:lnTo>
                                  <a:lnTo>
                                    <a:pt x="667" y="7362"/>
                                  </a:lnTo>
                                  <a:lnTo>
                                    <a:pt x="659" y="7368"/>
                                  </a:lnTo>
                                  <a:lnTo>
                                    <a:pt x="650" y="7373"/>
                                  </a:lnTo>
                                  <a:lnTo>
                                    <a:pt x="643" y="7378"/>
                                  </a:lnTo>
                                  <a:lnTo>
                                    <a:pt x="634" y="7382"/>
                                  </a:lnTo>
                                  <a:lnTo>
                                    <a:pt x="626" y="7385"/>
                                  </a:lnTo>
                                  <a:lnTo>
                                    <a:pt x="617" y="7388"/>
                                  </a:lnTo>
                                  <a:lnTo>
                                    <a:pt x="608" y="7390"/>
                                  </a:lnTo>
                                  <a:lnTo>
                                    <a:pt x="599" y="7392"/>
                                  </a:lnTo>
                                  <a:lnTo>
                                    <a:pt x="589" y="7393"/>
                                  </a:lnTo>
                                  <a:lnTo>
                                    <a:pt x="580" y="7393"/>
                                  </a:lnTo>
                                  <a:lnTo>
                                    <a:pt x="569" y="7393"/>
                                  </a:lnTo>
                                  <a:lnTo>
                                    <a:pt x="558" y="7392"/>
                                  </a:lnTo>
                                  <a:lnTo>
                                    <a:pt x="548" y="7390"/>
                                  </a:lnTo>
                                  <a:lnTo>
                                    <a:pt x="537" y="7387"/>
                                  </a:lnTo>
                                  <a:lnTo>
                                    <a:pt x="527" y="7383"/>
                                  </a:lnTo>
                                  <a:lnTo>
                                    <a:pt x="517" y="7379"/>
                                  </a:lnTo>
                                  <a:lnTo>
                                    <a:pt x="508" y="7373"/>
                                  </a:lnTo>
                                  <a:lnTo>
                                    <a:pt x="498" y="7367"/>
                                  </a:lnTo>
                                  <a:lnTo>
                                    <a:pt x="489" y="7360"/>
                                  </a:lnTo>
                                  <a:lnTo>
                                    <a:pt x="479" y="7351"/>
                                  </a:lnTo>
                                  <a:lnTo>
                                    <a:pt x="470" y="7342"/>
                                  </a:lnTo>
                                  <a:lnTo>
                                    <a:pt x="461" y="7332"/>
                                  </a:lnTo>
                                  <a:lnTo>
                                    <a:pt x="442" y="7310"/>
                                  </a:lnTo>
                                  <a:lnTo>
                                    <a:pt x="423" y="7284"/>
                                  </a:lnTo>
                                  <a:lnTo>
                                    <a:pt x="403" y="7255"/>
                                  </a:lnTo>
                                  <a:lnTo>
                                    <a:pt x="384" y="7221"/>
                                  </a:lnTo>
                                  <a:lnTo>
                                    <a:pt x="363" y="7185"/>
                                  </a:lnTo>
                                  <a:lnTo>
                                    <a:pt x="341" y="7144"/>
                                  </a:lnTo>
                                  <a:lnTo>
                                    <a:pt x="294" y="7051"/>
                                  </a:lnTo>
                                  <a:lnTo>
                                    <a:pt x="240" y="6943"/>
                                  </a:lnTo>
                                  <a:lnTo>
                                    <a:pt x="236" y="6934"/>
                                  </a:lnTo>
                                  <a:lnTo>
                                    <a:pt x="231" y="6925"/>
                                  </a:lnTo>
                                  <a:lnTo>
                                    <a:pt x="227" y="6916"/>
                                  </a:lnTo>
                                  <a:lnTo>
                                    <a:pt x="223" y="6907"/>
                                  </a:lnTo>
                                  <a:lnTo>
                                    <a:pt x="217" y="6893"/>
                                  </a:lnTo>
                                  <a:lnTo>
                                    <a:pt x="216" y="6879"/>
                                  </a:lnTo>
                                  <a:lnTo>
                                    <a:pt x="2" y="7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5"/>
                          <wps:cNvSpPr>
                            <a:spLocks/>
                          </wps:cNvSpPr>
                          <wps:spPr bwMode="auto">
                            <a:xfrm>
                              <a:off x="947" y="1389"/>
                              <a:ext cx="91" cy="887"/>
                            </a:xfrm>
                            <a:custGeom>
                              <a:avLst/>
                              <a:gdLst>
                                <a:gd name="T0" fmla="*/ 819 w 819"/>
                                <a:gd name="T1" fmla="*/ 0 h 7097"/>
                                <a:gd name="T2" fmla="*/ 0 w 819"/>
                                <a:gd name="T3" fmla="*/ 0 h 7097"/>
                                <a:gd name="T4" fmla="*/ 210 w 819"/>
                                <a:gd name="T5" fmla="*/ 6713 h 7097"/>
                                <a:gd name="T6" fmla="*/ 215 w 819"/>
                                <a:gd name="T7" fmla="*/ 6724 h 7097"/>
                                <a:gd name="T8" fmla="*/ 221 w 819"/>
                                <a:gd name="T9" fmla="*/ 6736 h 7097"/>
                                <a:gd name="T10" fmla="*/ 264 w 819"/>
                                <a:gd name="T11" fmla="*/ 6822 h 7097"/>
                                <a:gd name="T12" fmla="*/ 300 w 819"/>
                                <a:gd name="T13" fmla="*/ 6896 h 7097"/>
                                <a:gd name="T14" fmla="*/ 332 w 819"/>
                                <a:gd name="T15" fmla="*/ 6959 h 7097"/>
                                <a:gd name="T16" fmla="*/ 357 w 819"/>
                                <a:gd name="T17" fmla="*/ 7009 h 7097"/>
                                <a:gd name="T18" fmla="*/ 378 w 819"/>
                                <a:gd name="T19" fmla="*/ 7048 h 7097"/>
                                <a:gd name="T20" fmla="*/ 392 w 819"/>
                                <a:gd name="T21" fmla="*/ 7075 h 7097"/>
                                <a:gd name="T22" fmla="*/ 398 w 819"/>
                                <a:gd name="T23" fmla="*/ 7085 h 7097"/>
                                <a:gd name="T24" fmla="*/ 403 w 819"/>
                                <a:gd name="T25" fmla="*/ 7092 h 7097"/>
                                <a:gd name="T26" fmla="*/ 407 w 819"/>
                                <a:gd name="T27" fmla="*/ 7096 h 7097"/>
                                <a:gd name="T28" fmla="*/ 409 w 819"/>
                                <a:gd name="T29" fmla="*/ 7097 h 7097"/>
                                <a:gd name="T30" fmla="*/ 412 w 819"/>
                                <a:gd name="T31" fmla="*/ 7093 h 7097"/>
                                <a:gd name="T32" fmla="*/ 419 w 819"/>
                                <a:gd name="T33" fmla="*/ 7082 h 7097"/>
                                <a:gd name="T34" fmla="*/ 430 w 819"/>
                                <a:gd name="T35" fmla="*/ 7064 h 7097"/>
                                <a:gd name="T36" fmla="*/ 445 w 819"/>
                                <a:gd name="T37" fmla="*/ 7038 h 7097"/>
                                <a:gd name="T38" fmla="*/ 464 w 819"/>
                                <a:gd name="T39" fmla="*/ 7006 h 7097"/>
                                <a:gd name="T40" fmla="*/ 486 w 819"/>
                                <a:gd name="T41" fmla="*/ 6966 h 7097"/>
                                <a:gd name="T42" fmla="*/ 513 w 819"/>
                                <a:gd name="T43" fmla="*/ 6919 h 7097"/>
                                <a:gd name="T44" fmla="*/ 542 w 819"/>
                                <a:gd name="T45" fmla="*/ 6867 h 7097"/>
                                <a:gd name="T46" fmla="*/ 552 w 819"/>
                                <a:gd name="T47" fmla="*/ 6848 h 7097"/>
                                <a:gd name="T48" fmla="*/ 563 w 819"/>
                                <a:gd name="T49" fmla="*/ 6830 h 7097"/>
                                <a:gd name="T50" fmla="*/ 574 w 819"/>
                                <a:gd name="T51" fmla="*/ 6810 h 7097"/>
                                <a:gd name="T52" fmla="*/ 585 w 819"/>
                                <a:gd name="T53" fmla="*/ 6790 h 7097"/>
                                <a:gd name="T54" fmla="*/ 598 w 819"/>
                                <a:gd name="T55" fmla="*/ 6770 h 7097"/>
                                <a:gd name="T56" fmla="*/ 609 w 819"/>
                                <a:gd name="T57" fmla="*/ 6749 h 7097"/>
                                <a:gd name="T58" fmla="*/ 622 w 819"/>
                                <a:gd name="T59" fmla="*/ 6728 h 7097"/>
                                <a:gd name="T60" fmla="*/ 635 w 819"/>
                                <a:gd name="T61" fmla="*/ 6705 h 7097"/>
                                <a:gd name="T62" fmla="*/ 819 w 819"/>
                                <a:gd name="T63" fmla="*/ 0 h 70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19" h="7097">
                                  <a:moveTo>
                                    <a:pt x="81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6713"/>
                                  </a:lnTo>
                                  <a:lnTo>
                                    <a:pt x="215" y="6724"/>
                                  </a:lnTo>
                                  <a:lnTo>
                                    <a:pt x="221" y="6736"/>
                                  </a:lnTo>
                                  <a:lnTo>
                                    <a:pt x="264" y="6822"/>
                                  </a:lnTo>
                                  <a:lnTo>
                                    <a:pt x="300" y="6896"/>
                                  </a:lnTo>
                                  <a:lnTo>
                                    <a:pt x="332" y="6959"/>
                                  </a:lnTo>
                                  <a:lnTo>
                                    <a:pt x="357" y="7009"/>
                                  </a:lnTo>
                                  <a:lnTo>
                                    <a:pt x="378" y="7048"/>
                                  </a:lnTo>
                                  <a:lnTo>
                                    <a:pt x="392" y="7075"/>
                                  </a:lnTo>
                                  <a:lnTo>
                                    <a:pt x="398" y="7085"/>
                                  </a:lnTo>
                                  <a:lnTo>
                                    <a:pt x="403" y="7092"/>
                                  </a:lnTo>
                                  <a:lnTo>
                                    <a:pt x="407" y="7096"/>
                                  </a:lnTo>
                                  <a:lnTo>
                                    <a:pt x="409" y="7097"/>
                                  </a:lnTo>
                                  <a:lnTo>
                                    <a:pt x="412" y="7093"/>
                                  </a:lnTo>
                                  <a:lnTo>
                                    <a:pt x="419" y="7082"/>
                                  </a:lnTo>
                                  <a:lnTo>
                                    <a:pt x="430" y="7064"/>
                                  </a:lnTo>
                                  <a:lnTo>
                                    <a:pt x="445" y="7038"/>
                                  </a:lnTo>
                                  <a:lnTo>
                                    <a:pt x="464" y="7006"/>
                                  </a:lnTo>
                                  <a:lnTo>
                                    <a:pt x="486" y="6966"/>
                                  </a:lnTo>
                                  <a:lnTo>
                                    <a:pt x="513" y="6919"/>
                                  </a:lnTo>
                                  <a:lnTo>
                                    <a:pt x="542" y="6867"/>
                                  </a:lnTo>
                                  <a:lnTo>
                                    <a:pt x="552" y="6848"/>
                                  </a:lnTo>
                                  <a:lnTo>
                                    <a:pt x="563" y="6830"/>
                                  </a:lnTo>
                                  <a:lnTo>
                                    <a:pt x="574" y="6810"/>
                                  </a:lnTo>
                                  <a:lnTo>
                                    <a:pt x="585" y="6790"/>
                                  </a:lnTo>
                                  <a:lnTo>
                                    <a:pt x="598" y="6770"/>
                                  </a:lnTo>
                                  <a:lnTo>
                                    <a:pt x="609" y="6749"/>
                                  </a:lnTo>
                                  <a:lnTo>
                                    <a:pt x="622" y="6728"/>
                                  </a:lnTo>
                                  <a:lnTo>
                                    <a:pt x="635" y="6705"/>
                                  </a:lnTo>
                                  <a:lnTo>
                                    <a:pt x="8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46"/>
                          <wps:cNvSpPr>
                            <a:spLocks/>
                          </wps:cNvSpPr>
                          <wps:spPr bwMode="auto">
                            <a:xfrm>
                              <a:off x="783" y="1499"/>
                              <a:ext cx="421" cy="501"/>
                            </a:xfrm>
                            <a:custGeom>
                              <a:avLst/>
                              <a:gdLst>
                                <a:gd name="T0" fmla="*/ 3790 w 3790"/>
                                <a:gd name="T1" fmla="*/ 0 h 4007"/>
                                <a:gd name="T2" fmla="*/ 3790 w 3790"/>
                                <a:gd name="T3" fmla="*/ 3143 h 4007"/>
                                <a:gd name="T4" fmla="*/ 3780 w 3790"/>
                                <a:gd name="T5" fmla="*/ 3215 h 4007"/>
                                <a:gd name="T6" fmla="*/ 3757 w 3790"/>
                                <a:gd name="T7" fmla="*/ 3282 h 4007"/>
                                <a:gd name="T8" fmla="*/ 3726 w 3790"/>
                                <a:gd name="T9" fmla="*/ 3346 h 4007"/>
                                <a:gd name="T10" fmla="*/ 3685 w 3790"/>
                                <a:gd name="T11" fmla="*/ 3404 h 4007"/>
                                <a:gd name="T12" fmla="*/ 3634 w 3790"/>
                                <a:gd name="T13" fmla="*/ 3456 h 4007"/>
                                <a:gd name="T14" fmla="*/ 3576 w 3790"/>
                                <a:gd name="T15" fmla="*/ 3501 h 4007"/>
                                <a:gd name="T16" fmla="*/ 3511 w 3790"/>
                                <a:gd name="T17" fmla="*/ 3538 h 4007"/>
                                <a:gd name="T18" fmla="*/ 3441 w 3790"/>
                                <a:gd name="T19" fmla="*/ 3568 h 4007"/>
                                <a:gd name="T20" fmla="*/ 3365 w 3790"/>
                                <a:gd name="T21" fmla="*/ 3587 h 4007"/>
                                <a:gd name="T22" fmla="*/ 3286 w 3790"/>
                                <a:gd name="T23" fmla="*/ 3596 h 4007"/>
                                <a:gd name="T24" fmla="*/ 2310 w 3790"/>
                                <a:gd name="T25" fmla="*/ 3597 h 4007"/>
                                <a:gd name="T26" fmla="*/ 2267 w 3790"/>
                                <a:gd name="T27" fmla="*/ 3597 h 4007"/>
                                <a:gd name="T28" fmla="*/ 2205 w 3790"/>
                                <a:gd name="T29" fmla="*/ 3603 h 4007"/>
                                <a:gd name="T30" fmla="*/ 2136 w 3790"/>
                                <a:gd name="T31" fmla="*/ 3624 h 4007"/>
                                <a:gd name="T32" fmla="*/ 2100 w 3790"/>
                                <a:gd name="T33" fmla="*/ 3643 h 4007"/>
                                <a:gd name="T34" fmla="*/ 2064 w 3790"/>
                                <a:gd name="T35" fmla="*/ 3670 h 4007"/>
                                <a:gd name="T36" fmla="*/ 2028 w 3790"/>
                                <a:gd name="T37" fmla="*/ 3704 h 4007"/>
                                <a:gd name="T38" fmla="*/ 1993 w 3790"/>
                                <a:gd name="T39" fmla="*/ 3748 h 4007"/>
                                <a:gd name="T40" fmla="*/ 1960 w 3790"/>
                                <a:gd name="T41" fmla="*/ 3803 h 4007"/>
                                <a:gd name="T42" fmla="*/ 1803 w 3790"/>
                                <a:gd name="T43" fmla="*/ 3813 h 4007"/>
                                <a:gd name="T44" fmla="*/ 1782 w 3790"/>
                                <a:gd name="T45" fmla="*/ 3757 h 4007"/>
                                <a:gd name="T46" fmla="*/ 1755 w 3790"/>
                                <a:gd name="T47" fmla="*/ 3712 h 4007"/>
                                <a:gd name="T48" fmla="*/ 1723 w 3790"/>
                                <a:gd name="T49" fmla="*/ 3676 h 4007"/>
                                <a:gd name="T50" fmla="*/ 1688 w 3790"/>
                                <a:gd name="T51" fmla="*/ 3648 h 4007"/>
                                <a:gd name="T52" fmla="*/ 1651 w 3790"/>
                                <a:gd name="T53" fmla="*/ 3628 h 4007"/>
                                <a:gd name="T54" fmla="*/ 1589 w 3790"/>
                                <a:gd name="T55" fmla="*/ 3607 h 4007"/>
                                <a:gd name="T56" fmla="*/ 1519 w 3790"/>
                                <a:gd name="T57" fmla="*/ 3598 h 4007"/>
                                <a:gd name="T58" fmla="*/ 1466 w 3790"/>
                                <a:gd name="T59" fmla="*/ 3597 h 4007"/>
                                <a:gd name="T60" fmla="*/ 546 w 3790"/>
                                <a:gd name="T61" fmla="*/ 3597 h 4007"/>
                                <a:gd name="T62" fmla="*/ 463 w 3790"/>
                                <a:gd name="T63" fmla="*/ 3591 h 4007"/>
                                <a:gd name="T64" fmla="*/ 384 w 3790"/>
                                <a:gd name="T65" fmla="*/ 3575 h 4007"/>
                                <a:gd name="T66" fmla="*/ 310 w 3790"/>
                                <a:gd name="T67" fmla="*/ 3548 h 4007"/>
                                <a:gd name="T68" fmla="*/ 242 w 3790"/>
                                <a:gd name="T69" fmla="*/ 3512 h 4007"/>
                                <a:gd name="T70" fmla="*/ 179 w 3790"/>
                                <a:gd name="T71" fmla="*/ 3469 h 4007"/>
                                <a:gd name="T72" fmla="*/ 126 w 3790"/>
                                <a:gd name="T73" fmla="*/ 3418 h 4007"/>
                                <a:gd name="T74" fmla="*/ 80 w 3790"/>
                                <a:gd name="T75" fmla="*/ 3361 h 4007"/>
                                <a:gd name="T76" fmla="*/ 44 w 3790"/>
                                <a:gd name="T77" fmla="*/ 3296 h 4007"/>
                                <a:gd name="T78" fmla="*/ 18 w 3790"/>
                                <a:gd name="T79" fmla="*/ 3229 h 4007"/>
                                <a:gd name="T80" fmla="*/ 4 w 3790"/>
                                <a:gd name="T81" fmla="*/ 3157 h 4007"/>
                                <a:gd name="T82" fmla="*/ 0 w 3790"/>
                                <a:gd name="T83" fmla="*/ 71 h 40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790" h="4007">
                                  <a:moveTo>
                                    <a:pt x="79" y="0"/>
                                  </a:moveTo>
                                  <a:lnTo>
                                    <a:pt x="3713" y="0"/>
                                  </a:lnTo>
                                  <a:lnTo>
                                    <a:pt x="3790" y="0"/>
                                  </a:lnTo>
                                  <a:lnTo>
                                    <a:pt x="3790" y="71"/>
                                  </a:lnTo>
                                  <a:lnTo>
                                    <a:pt x="3790" y="3119"/>
                                  </a:lnTo>
                                  <a:lnTo>
                                    <a:pt x="3790" y="3143"/>
                                  </a:lnTo>
                                  <a:lnTo>
                                    <a:pt x="3787" y="3167"/>
                                  </a:lnTo>
                                  <a:lnTo>
                                    <a:pt x="3784" y="3191"/>
                                  </a:lnTo>
                                  <a:lnTo>
                                    <a:pt x="3780" y="3215"/>
                                  </a:lnTo>
                                  <a:lnTo>
                                    <a:pt x="3773" y="3238"/>
                                  </a:lnTo>
                                  <a:lnTo>
                                    <a:pt x="3766" y="3260"/>
                                  </a:lnTo>
                                  <a:lnTo>
                                    <a:pt x="3757" y="3282"/>
                                  </a:lnTo>
                                  <a:lnTo>
                                    <a:pt x="3748" y="3304"/>
                                  </a:lnTo>
                                  <a:lnTo>
                                    <a:pt x="3737" y="3326"/>
                                  </a:lnTo>
                                  <a:lnTo>
                                    <a:pt x="3726" y="3346"/>
                                  </a:lnTo>
                                  <a:lnTo>
                                    <a:pt x="3713" y="3366"/>
                                  </a:lnTo>
                                  <a:lnTo>
                                    <a:pt x="3699" y="3386"/>
                                  </a:lnTo>
                                  <a:lnTo>
                                    <a:pt x="3685" y="3404"/>
                                  </a:lnTo>
                                  <a:lnTo>
                                    <a:pt x="3668" y="3422"/>
                                  </a:lnTo>
                                  <a:lnTo>
                                    <a:pt x="3651" y="3440"/>
                                  </a:lnTo>
                                  <a:lnTo>
                                    <a:pt x="3634" y="3456"/>
                                  </a:lnTo>
                                  <a:lnTo>
                                    <a:pt x="3615" y="3472"/>
                                  </a:lnTo>
                                  <a:lnTo>
                                    <a:pt x="3596" y="3487"/>
                                  </a:lnTo>
                                  <a:lnTo>
                                    <a:pt x="3576" y="3501"/>
                                  </a:lnTo>
                                  <a:lnTo>
                                    <a:pt x="3555" y="3514"/>
                                  </a:lnTo>
                                  <a:lnTo>
                                    <a:pt x="3534" y="3527"/>
                                  </a:lnTo>
                                  <a:lnTo>
                                    <a:pt x="3511" y="3538"/>
                                  </a:lnTo>
                                  <a:lnTo>
                                    <a:pt x="3488" y="3549"/>
                                  </a:lnTo>
                                  <a:lnTo>
                                    <a:pt x="3464" y="3558"/>
                                  </a:lnTo>
                                  <a:lnTo>
                                    <a:pt x="3441" y="3568"/>
                                  </a:lnTo>
                                  <a:lnTo>
                                    <a:pt x="3416" y="3575"/>
                                  </a:lnTo>
                                  <a:lnTo>
                                    <a:pt x="3391" y="3582"/>
                                  </a:lnTo>
                                  <a:lnTo>
                                    <a:pt x="3365" y="3587"/>
                                  </a:lnTo>
                                  <a:lnTo>
                                    <a:pt x="3339" y="3591"/>
                                  </a:lnTo>
                                  <a:lnTo>
                                    <a:pt x="3312" y="3594"/>
                                  </a:lnTo>
                                  <a:lnTo>
                                    <a:pt x="3286" y="3596"/>
                                  </a:lnTo>
                                  <a:lnTo>
                                    <a:pt x="3259" y="3597"/>
                                  </a:lnTo>
                                  <a:lnTo>
                                    <a:pt x="2318" y="3597"/>
                                  </a:lnTo>
                                  <a:lnTo>
                                    <a:pt x="2310" y="3597"/>
                                  </a:lnTo>
                                  <a:lnTo>
                                    <a:pt x="2302" y="3597"/>
                                  </a:lnTo>
                                  <a:lnTo>
                                    <a:pt x="2285" y="3597"/>
                                  </a:lnTo>
                                  <a:lnTo>
                                    <a:pt x="2267" y="3597"/>
                                  </a:lnTo>
                                  <a:lnTo>
                                    <a:pt x="2247" y="3598"/>
                                  </a:lnTo>
                                  <a:lnTo>
                                    <a:pt x="2227" y="3600"/>
                                  </a:lnTo>
                                  <a:lnTo>
                                    <a:pt x="2205" y="3603"/>
                                  </a:lnTo>
                                  <a:lnTo>
                                    <a:pt x="2182" y="3608"/>
                                  </a:lnTo>
                                  <a:lnTo>
                                    <a:pt x="2160" y="3615"/>
                                  </a:lnTo>
                                  <a:lnTo>
                                    <a:pt x="2136" y="3624"/>
                                  </a:lnTo>
                                  <a:lnTo>
                                    <a:pt x="2124" y="3630"/>
                                  </a:lnTo>
                                  <a:lnTo>
                                    <a:pt x="2112" y="3636"/>
                                  </a:lnTo>
                                  <a:lnTo>
                                    <a:pt x="2100" y="3643"/>
                                  </a:lnTo>
                                  <a:lnTo>
                                    <a:pt x="2088" y="3651"/>
                                  </a:lnTo>
                                  <a:lnTo>
                                    <a:pt x="2076" y="3660"/>
                                  </a:lnTo>
                                  <a:lnTo>
                                    <a:pt x="2064" y="3670"/>
                                  </a:lnTo>
                                  <a:lnTo>
                                    <a:pt x="2052" y="3680"/>
                                  </a:lnTo>
                                  <a:lnTo>
                                    <a:pt x="2040" y="3692"/>
                                  </a:lnTo>
                                  <a:lnTo>
                                    <a:pt x="2028" y="3704"/>
                                  </a:lnTo>
                                  <a:lnTo>
                                    <a:pt x="2016" y="3718"/>
                                  </a:lnTo>
                                  <a:lnTo>
                                    <a:pt x="2005" y="3732"/>
                                  </a:lnTo>
                                  <a:lnTo>
                                    <a:pt x="1993" y="3748"/>
                                  </a:lnTo>
                                  <a:lnTo>
                                    <a:pt x="1982" y="3765"/>
                                  </a:lnTo>
                                  <a:lnTo>
                                    <a:pt x="1971" y="3783"/>
                                  </a:lnTo>
                                  <a:lnTo>
                                    <a:pt x="1960" y="3803"/>
                                  </a:lnTo>
                                  <a:lnTo>
                                    <a:pt x="1949" y="3824"/>
                                  </a:lnTo>
                                  <a:lnTo>
                                    <a:pt x="1858" y="4007"/>
                                  </a:lnTo>
                                  <a:lnTo>
                                    <a:pt x="1803" y="3813"/>
                                  </a:lnTo>
                                  <a:lnTo>
                                    <a:pt x="1797" y="3793"/>
                                  </a:lnTo>
                                  <a:lnTo>
                                    <a:pt x="1790" y="3774"/>
                                  </a:lnTo>
                                  <a:lnTo>
                                    <a:pt x="1782" y="3757"/>
                                  </a:lnTo>
                                  <a:lnTo>
                                    <a:pt x="1773" y="3741"/>
                                  </a:lnTo>
                                  <a:lnTo>
                                    <a:pt x="1764" y="3726"/>
                                  </a:lnTo>
                                  <a:lnTo>
                                    <a:pt x="1755" y="3712"/>
                                  </a:lnTo>
                                  <a:lnTo>
                                    <a:pt x="1745" y="3699"/>
                                  </a:lnTo>
                                  <a:lnTo>
                                    <a:pt x="1734" y="3687"/>
                                  </a:lnTo>
                                  <a:lnTo>
                                    <a:pt x="1723" y="3676"/>
                                  </a:lnTo>
                                  <a:lnTo>
                                    <a:pt x="1712" y="3666"/>
                                  </a:lnTo>
                                  <a:lnTo>
                                    <a:pt x="1701" y="3657"/>
                                  </a:lnTo>
                                  <a:lnTo>
                                    <a:pt x="1688" y="3648"/>
                                  </a:lnTo>
                                  <a:lnTo>
                                    <a:pt x="1676" y="3641"/>
                                  </a:lnTo>
                                  <a:lnTo>
                                    <a:pt x="1664" y="3634"/>
                                  </a:lnTo>
                                  <a:lnTo>
                                    <a:pt x="1651" y="3628"/>
                                  </a:lnTo>
                                  <a:lnTo>
                                    <a:pt x="1639" y="3623"/>
                                  </a:lnTo>
                                  <a:lnTo>
                                    <a:pt x="1613" y="3614"/>
                                  </a:lnTo>
                                  <a:lnTo>
                                    <a:pt x="1589" y="3607"/>
                                  </a:lnTo>
                                  <a:lnTo>
                                    <a:pt x="1564" y="3603"/>
                                  </a:lnTo>
                                  <a:lnTo>
                                    <a:pt x="1541" y="3600"/>
                                  </a:lnTo>
                                  <a:lnTo>
                                    <a:pt x="1519" y="3598"/>
                                  </a:lnTo>
                                  <a:lnTo>
                                    <a:pt x="1499" y="3597"/>
                                  </a:lnTo>
                                  <a:lnTo>
                                    <a:pt x="1481" y="3597"/>
                                  </a:lnTo>
                                  <a:lnTo>
                                    <a:pt x="1466" y="3597"/>
                                  </a:lnTo>
                                  <a:lnTo>
                                    <a:pt x="1460" y="3597"/>
                                  </a:lnTo>
                                  <a:lnTo>
                                    <a:pt x="1453" y="3597"/>
                                  </a:lnTo>
                                  <a:lnTo>
                                    <a:pt x="546" y="3597"/>
                                  </a:lnTo>
                                  <a:lnTo>
                                    <a:pt x="518" y="3596"/>
                                  </a:lnTo>
                                  <a:lnTo>
                                    <a:pt x="490" y="3594"/>
                                  </a:lnTo>
                                  <a:lnTo>
                                    <a:pt x="463" y="3591"/>
                                  </a:lnTo>
                                  <a:lnTo>
                                    <a:pt x="436" y="3587"/>
                                  </a:lnTo>
                                  <a:lnTo>
                                    <a:pt x="409" y="3581"/>
                                  </a:lnTo>
                                  <a:lnTo>
                                    <a:pt x="384" y="3575"/>
                                  </a:lnTo>
                                  <a:lnTo>
                                    <a:pt x="359" y="3566"/>
                                  </a:lnTo>
                                  <a:lnTo>
                                    <a:pt x="335" y="3557"/>
                                  </a:lnTo>
                                  <a:lnTo>
                                    <a:pt x="310" y="3548"/>
                                  </a:lnTo>
                                  <a:lnTo>
                                    <a:pt x="286" y="3537"/>
                                  </a:lnTo>
                                  <a:lnTo>
                                    <a:pt x="264" y="3525"/>
                                  </a:lnTo>
                                  <a:lnTo>
                                    <a:pt x="242" y="3512"/>
                                  </a:lnTo>
                                  <a:lnTo>
                                    <a:pt x="221" y="3499"/>
                                  </a:lnTo>
                                  <a:lnTo>
                                    <a:pt x="199" y="3484"/>
                                  </a:lnTo>
                                  <a:lnTo>
                                    <a:pt x="179" y="3469"/>
                                  </a:lnTo>
                                  <a:lnTo>
                                    <a:pt x="161" y="3452"/>
                                  </a:lnTo>
                                  <a:lnTo>
                                    <a:pt x="142" y="3436"/>
                                  </a:lnTo>
                                  <a:lnTo>
                                    <a:pt x="126" y="3418"/>
                                  </a:lnTo>
                                  <a:lnTo>
                                    <a:pt x="109" y="3400"/>
                                  </a:lnTo>
                                  <a:lnTo>
                                    <a:pt x="94" y="3380"/>
                                  </a:lnTo>
                                  <a:lnTo>
                                    <a:pt x="80" y="3361"/>
                                  </a:lnTo>
                                  <a:lnTo>
                                    <a:pt x="66" y="3340"/>
                                  </a:lnTo>
                                  <a:lnTo>
                                    <a:pt x="55" y="3319"/>
                                  </a:lnTo>
                                  <a:lnTo>
                                    <a:pt x="44" y="3296"/>
                                  </a:lnTo>
                                  <a:lnTo>
                                    <a:pt x="34" y="3274"/>
                                  </a:lnTo>
                                  <a:lnTo>
                                    <a:pt x="25" y="3252"/>
                                  </a:lnTo>
                                  <a:lnTo>
                                    <a:pt x="18" y="3229"/>
                                  </a:lnTo>
                                  <a:lnTo>
                                    <a:pt x="11" y="3205"/>
                                  </a:lnTo>
                                  <a:lnTo>
                                    <a:pt x="7" y="3181"/>
                                  </a:lnTo>
                                  <a:lnTo>
                                    <a:pt x="4" y="3157"/>
                                  </a:lnTo>
                                  <a:lnTo>
                                    <a:pt x="1" y="3132"/>
                                  </a:lnTo>
                                  <a:lnTo>
                                    <a:pt x="0" y="3107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7"/>
                          <wps:cNvSpPr>
                            <a:spLocks/>
                          </wps:cNvSpPr>
                          <wps:spPr bwMode="auto">
                            <a:xfrm>
                              <a:off x="853" y="1275"/>
                              <a:ext cx="275" cy="114"/>
                            </a:xfrm>
                            <a:custGeom>
                              <a:avLst/>
                              <a:gdLst>
                                <a:gd name="T0" fmla="*/ 2391 w 2474"/>
                                <a:gd name="T1" fmla="*/ 916 h 916"/>
                                <a:gd name="T2" fmla="*/ 83 w 2474"/>
                                <a:gd name="T3" fmla="*/ 916 h 916"/>
                                <a:gd name="T4" fmla="*/ 0 w 2474"/>
                                <a:gd name="T5" fmla="*/ 916 h 916"/>
                                <a:gd name="T6" fmla="*/ 0 w 2474"/>
                                <a:gd name="T7" fmla="*/ 842 h 916"/>
                                <a:gd name="T8" fmla="*/ 0 w 2474"/>
                                <a:gd name="T9" fmla="*/ 74 h 916"/>
                                <a:gd name="T10" fmla="*/ 0 w 2474"/>
                                <a:gd name="T11" fmla="*/ 0 h 916"/>
                                <a:gd name="T12" fmla="*/ 83 w 2474"/>
                                <a:gd name="T13" fmla="*/ 0 h 916"/>
                                <a:gd name="T14" fmla="*/ 2391 w 2474"/>
                                <a:gd name="T15" fmla="*/ 0 h 916"/>
                                <a:gd name="T16" fmla="*/ 2474 w 2474"/>
                                <a:gd name="T17" fmla="*/ 0 h 916"/>
                                <a:gd name="T18" fmla="*/ 2474 w 2474"/>
                                <a:gd name="T19" fmla="*/ 74 h 916"/>
                                <a:gd name="T20" fmla="*/ 2474 w 2474"/>
                                <a:gd name="T21" fmla="*/ 842 h 916"/>
                                <a:gd name="T22" fmla="*/ 2474 w 2474"/>
                                <a:gd name="T23" fmla="*/ 916 h 916"/>
                                <a:gd name="T24" fmla="*/ 2391 w 2474"/>
                                <a:gd name="T25" fmla="*/ 916 h 9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474" h="916">
                                  <a:moveTo>
                                    <a:pt x="2391" y="916"/>
                                  </a:moveTo>
                                  <a:lnTo>
                                    <a:pt x="83" y="916"/>
                                  </a:lnTo>
                                  <a:lnTo>
                                    <a:pt x="0" y="916"/>
                                  </a:lnTo>
                                  <a:lnTo>
                                    <a:pt x="0" y="84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2391" y="0"/>
                                  </a:lnTo>
                                  <a:lnTo>
                                    <a:pt x="2474" y="0"/>
                                  </a:lnTo>
                                  <a:lnTo>
                                    <a:pt x="2474" y="74"/>
                                  </a:lnTo>
                                  <a:lnTo>
                                    <a:pt x="2474" y="842"/>
                                  </a:lnTo>
                                  <a:lnTo>
                                    <a:pt x="2474" y="916"/>
                                  </a:lnTo>
                                  <a:lnTo>
                                    <a:pt x="2391" y="9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" y="1293"/>
                              <a:ext cx="238" cy="7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489" y="1542"/>
                              <a:ext cx="228" cy="327"/>
                            </a:xfrm>
                            <a:custGeom>
                              <a:avLst/>
                              <a:gdLst>
                                <a:gd name="T0" fmla="*/ 873 w 2051"/>
                                <a:gd name="T1" fmla="*/ 259 h 2613"/>
                                <a:gd name="T2" fmla="*/ 895 w 2051"/>
                                <a:gd name="T3" fmla="*/ 193 h 2613"/>
                                <a:gd name="T4" fmla="*/ 922 w 2051"/>
                                <a:gd name="T5" fmla="*/ 166 h 2613"/>
                                <a:gd name="T6" fmla="*/ 960 w 2051"/>
                                <a:gd name="T7" fmla="*/ 149 h 2613"/>
                                <a:gd name="T8" fmla="*/ 1073 w 2051"/>
                                <a:gd name="T9" fmla="*/ 139 h 2613"/>
                                <a:gd name="T10" fmla="*/ 1190 w 2051"/>
                                <a:gd name="T11" fmla="*/ 158 h 2613"/>
                                <a:gd name="T12" fmla="*/ 1282 w 2051"/>
                                <a:gd name="T13" fmla="*/ 204 h 2613"/>
                                <a:gd name="T14" fmla="*/ 1352 w 2051"/>
                                <a:gd name="T15" fmla="*/ 280 h 2613"/>
                                <a:gd name="T16" fmla="*/ 1400 w 2051"/>
                                <a:gd name="T17" fmla="*/ 385 h 2613"/>
                                <a:gd name="T18" fmla="*/ 1430 w 2051"/>
                                <a:gd name="T19" fmla="*/ 521 h 2613"/>
                                <a:gd name="T20" fmla="*/ 1442 w 2051"/>
                                <a:gd name="T21" fmla="*/ 687 h 2613"/>
                                <a:gd name="T22" fmla="*/ 1436 w 2051"/>
                                <a:gd name="T23" fmla="*/ 868 h 2613"/>
                                <a:gd name="T24" fmla="*/ 1409 w 2051"/>
                                <a:gd name="T25" fmla="*/ 1016 h 2613"/>
                                <a:gd name="T26" fmla="*/ 1360 w 2051"/>
                                <a:gd name="T27" fmla="*/ 1129 h 2613"/>
                                <a:gd name="T28" fmla="*/ 1286 w 2051"/>
                                <a:gd name="T29" fmla="*/ 1211 h 2613"/>
                                <a:gd name="T30" fmla="*/ 1187 w 2051"/>
                                <a:gd name="T31" fmla="*/ 1265 h 2613"/>
                                <a:gd name="T32" fmla="*/ 1059 w 2051"/>
                                <a:gd name="T33" fmla="*/ 1291 h 2613"/>
                                <a:gd name="T34" fmla="*/ 1032 w 2051"/>
                                <a:gd name="T35" fmla="*/ 0 h 2613"/>
                                <a:gd name="T36" fmla="*/ 100 w 2051"/>
                                <a:gd name="T37" fmla="*/ 109 h 2613"/>
                                <a:gd name="T38" fmla="*/ 176 w 2051"/>
                                <a:gd name="T39" fmla="*/ 133 h 2613"/>
                                <a:gd name="T40" fmla="*/ 233 w 2051"/>
                                <a:gd name="T41" fmla="*/ 171 h 2613"/>
                                <a:gd name="T42" fmla="*/ 272 w 2051"/>
                                <a:gd name="T43" fmla="*/ 227 h 2613"/>
                                <a:gd name="T44" fmla="*/ 296 w 2051"/>
                                <a:gd name="T45" fmla="*/ 301 h 2613"/>
                                <a:gd name="T46" fmla="*/ 308 w 2051"/>
                                <a:gd name="T47" fmla="*/ 439 h 2613"/>
                                <a:gd name="T48" fmla="*/ 300 w 2051"/>
                                <a:gd name="T49" fmla="*/ 2281 h 2613"/>
                                <a:gd name="T50" fmla="*/ 280 w 2051"/>
                                <a:gd name="T51" fmla="*/ 2364 h 2613"/>
                                <a:gd name="T52" fmla="*/ 245 w 2051"/>
                                <a:gd name="T53" fmla="*/ 2427 h 2613"/>
                                <a:gd name="T54" fmla="*/ 193 w 2051"/>
                                <a:gd name="T55" fmla="*/ 2472 h 2613"/>
                                <a:gd name="T56" fmla="*/ 119 w 2051"/>
                                <a:gd name="T57" fmla="*/ 2499 h 2613"/>
                                <a:gd name="T58" fmla="*/ 22 w 2051"/>
                                <a:gd name="T59" fmla="*/ 2512 h 2613"/>
                                <a:gd name="T60" fmla="*/ 1155 w 2051"/>
                                <a:gd name="T61" fmla="*/ 2512 h 2613"/>
                                <a:gd name="T62" fmla="*/ 1051 w 2051"/>
                                <a:gd name="T63" fmla="*/ 2498 h 2613"/>
                                <a:gd name="T64" fmla="*/ 977 w 2051"/>
                                <a:gd name="T65" fmla="*/ 2469 h 2613"/>
                                <a:gd name="T66" fmla="*/ 924 w 2051"/>
                                <a:gd name="T67" fmla="*/ 2424 h 2613"/>
                                <a:gd name="T68" fmla="*/ 890 w 2051"/>
                                <a:gd name="T69" fmla="*/ 2361 h 2613"/>
                                <a:gd name="T70" fmla="*/ 874 w 2051"/>
                                <a:gd name="T71" fmla="*/ 2279 h 2613"/>
                                <a:gd name="T72" fmla="*/ 868 w 2051"/>
                                <a:gd name="T73" fmla="*/ 1433 h 2613"/>
                                <a:gd name="T74" fmla="*/ 1381 w 2051"/>
                                <a:gd name="T75" fmla="*/ 1420 h 2613"/>
                                <a:gd name="T76" fmla="*/ 1596 w 2051"/>
                                <a:gd name="T77" fmla="*/ 1368 h 2613"/>
                                <a:gd name="T78" fmla="*/ 1771 w 2051"/>
                                <a:gd name="T79" fmla="*/ 1280 h 2613"/>
                                <a:gd name="T80" fmla="*/ 1904 w 2051"/>
                                <a:gd name="T81" fmla="*/ 1158 h 2613"/>
                                <a:gd name="T82" fmla="*/ 1995 w 2051"/>
                                <a:gd name="T83" fmla="*/ 1006 h 2613"/>
                                <a:gd name="T84" fmla="*/ 2043 w 2051"/>
                                <a:gd name="T85" fmla="*/ 828 h 2613"/>
                                <a:gd name="T86" fmla="*/ 2050 w 2051"/>
                                <a:gd name="T87" fmla="*/ 658 h 2613"/>
                                <a:gd name="T88" fmla="*/ 2033 w 2051"/>
                                <a:gd name="T89" fmla="*/ 536 h 2613"/>
                                <a:gd name="T90" fmla="*/ 1996 w 2051"/>
                                <a:gd name="T91" fmla="*/ 422 h 2613"/>
                                <a:gd name="T92" fmla="*/ 1942 w 2051"/>
                                <a:gd name="T93" fmla="*/ 321 h 2613"/>
                                <a:gd name="T94" fmla="*/ 1871 w 2051"/>
                                <a:gd name="T95" fmla="*/ 232 h 2613"/>
                                <a:gd name="T96" fmla="*/ 1781 w 2051"/>
                                <a:gd name="T97" fmla="*/ 154 h 2613"/>
                                <a:gd name="T98" fmla="*/ 1676 w 2051"/>
                                <a:gd name="T99" fmla="*/ 93 h 2613"/>
                                <a:gd name="T100" fmla="*/ 1497 w 2051"/>
                                <a:gd name="T101" fmla="*/ 32 h 2613"/>
                                <a:gd name="T102" fmla="*/ 1298 w 2051"/>
                                <a:gd name="T103" fmla="*/ 6 h 26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051" h="2613">
                                  <a:moveTo>
                                    <a:pt x="868" y="1295"/>
                                  </a:moveTo>
                                  <a:lnTo>
                                    <a:pt x="868" y="328"/>
                                  </a:lnTo>
                                  <a:lnTo>
                                    <a:pt x="868" y="303"/>
                                  </a:lnTo>
                                  <a:lnTo>
                                    <a:pt x="870" y="280"/>
                                  </a:lnTo>
                                  <a:lnTo>
                                    <a:pt x="873" y="259"/>
                                  </a:lnTo>
                                  <a:lnTo>
                                    <a:pt x="876" y="240"/>
                                  </a:lnTo>
                                  <a:lnTo>
                                    <a:pt x="882" y="223"/>
                                  </a:lnTo>
                                  <a:lnTo>
                                    <a:pt x="887" y="207"/>
                                  </a:lnTo>
                                  <a:lnTo>
                                    <a:pt x="890" y="200"/>
                                  </a:lnTo>
                                  <a:lnTo>
                                    <a:pt x="895" y="193"/>
                                  </a:lnTo>
                                  <a:lnTo>
                                    <a:pt x="899" y="187"/>
                                  </a:lnTo>
                                  <a:lnTo>
                                    <a:pt x="905" y="181"/>
                                  </a:lnTo>
                                  <a:lnTo>
                                    <a:pt x="909" y="176"/>
                                  </a:lnTo>
                                  <a:lnTo>
                                    <a:pt x="915" y="171"/>
                                  </a:lnTo>
                                  <a:lnTo>
                                    <a:pt x="922" y="166"/>
                                  </a:lnTo>
                                  <a:lnTo>
                                    <a:pt x="928" y="162"/>
                                  </a:lnTo>
                                  <a:lnTo>
                                    <a:pt x="935" y="158"/>
                                  </a:lnTo>
                                  <a:lnTo>
                                    <a:pt x="943" y="155"/>
                                  </a:lnTo>
                                  <a:lnTo>
                                    <a:pt x="951" y="152"/>
                                  </a:lnTo>
                                  <a:lnTo>
                                    <a:pt x="960" y="149"/>
                                  </a:lnTo>
                                  <a:lnTo>
                                    <a:pt x="978" y="144"/>
                                  </a:lnTo>
                                  <a:lnTo>
                                    <a:pt x="999" y="141"/>
                                  </a:lnTo>
                                  <a:lnTo>
                                    <a:pt x="1021" y="139"/>
                                  </a:lnTo>
                                  <a:lnTo>
                                    <a:pt x="1047" y="139"/>
                                  </a:lnTo>
                                  <a:lnTo>
                                    <a:pt x="1073" y="139"/>
                                  </a:lnTo>
                                  <a:lnTo>
                                    <a:pt x="1098" y="141"/>
                                  </a:lnTo>
                                  <a:lnTo>
                                    <a:pt x="1123" y="144"/>
                                  </a:lnTo>
                                  <a:lnTo>
                                    <a:pt x="1145" y="147"/>
                                  </a:lnTo>
                                  <a:lnTo>
                                    <a:pt x="1168" y="152"/>
                                  </a:lnTo>
                                  <a:lnTo>
                                    <a:pt x="1190" y="158"/>
                                  </a:lnTo>
                                  <a:lnTo>
                                    <a:pt x="1210" y="165"/>
                                  </a:lnTo>
                                  <a:lnTo>
                                    <a:pt x="1229" y="173"/>
                                  </a:lnTo>
                                  <a:lnTo>
                                    <a:pt x="1248" y="183"/>
                                  </a:lnTo>
                                  <a:lnTo>
                                    <a:pt x="1265" y="193"/>
                                  </a:lnTo>
                                  <a:lnTo>
                                    <a:pt x="1282" y="204"/>
                                  </a:lnTo>
                                  <a:lnTo>
                                    <a:pt x="1297" y="218"/>
                                  </a:lnTo>
                                  <a:lnTo>
                                    <a:pt x="1313" y="232"/>
                                  </a:lnTo>
                                  <a:lnTo>
                                    <a:pt x="1326" y="247"/>
                                  </a:lnTo>
                                  <a:lnTo>
                                    <a:pt x="1340" y="263"/>
                                  </a:lnTo>
                                  <a:lnTo>
                                    <a:pt x="1352" y="280"/>
                                  </a:lnTo>
                                  <a:lnTo>
                                    <a:pt x="1363" y="299"/>
                                  </a:lnTo>
                                  <a:lnTo>
                                    <a:pt x="1373" y="318"/>
                                  </a:lnTo>
                                  <a:lnTo>
                                    <a:pt x="1383" y="339"/>
                                  </a:lnTo>
                                  <a:lnTo>
                                    <a:pt x="1392" y="361"/>
                                  </a:lnTo>
                                  <a:lnTo>
                                    <a:pt x="1400" y="385"/>
                                  </a:lnTo>
                                  <a:lnTo>
                                    <a:pt x="1408" y="409"/>
                                  </a:lnTo>
                                  <a:lnTo>
                                    <a:pt x="1415" y="435"/>
                                  </a:lnTo>
                                  <a:lnTo>
                                    <a:pt x="1420" y="463"/>
                                  </a:lnTo>
                                  <a:lnTo>
                                    <a:pt x="1426" y="491"/>
                                  </a:lnTo>
                                  <a:lnTo>
                                    <a:pt x="1430" y="521"/>
                                  </a:lnTo>
                                  <a:lnTo>
                                    <a:pt x="1434" y="551"/>
                                  </a:lnTo>
                                  <a:lnTo>
                                    <a:pt x="1437" y="583"/>
                                  </a:lnTo>
                                  <a:lnTo>
                                    <a:pt x="1439" y="617"/>
                                  </a:lnTo>
                                  <a:lnTo>
                                    <a:pt x="1440" y="651"/>
                                  </a:lnTo>
                                  <a:lnTo>
                                    <a:pt x="1442" y="687"/>
                                  </a:lnTo>
                                  <a:lnTo>
                                    <a:pt x="1443" y="725"/>
                                  </a:lnTo>
                                  <a:lnTo>
                                    <a:pt x="1442" y="763"/>
                                  </a:lnTo>
                                  <a:lnTo>
                                    <a:pt x="1440" y="800"/>
                                  </a:lnTo>
                                  <a:lnTo>
                                    <a:pt x="1438" y="835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31" y="901"/>
                                  </a:lnTo>
                                  <a:lnTo>
                                    <a:pt x="1427" y="931"/>
                                  </a:lnTo>
                                  <a:lnTo>
                                    <a:pt x="1421" y="962"/>
                                  </a:lnTo>
                                  <a:lnTo>
                                    <a:pt x="1416" y="990"/>
                                  </a:lnTo>
                                  <a:lnTo>
                                    <a:pt x="1409" y="1016"/>
                                  </a:lnTo>
                                  <a:lnTo>
                                    <a:pt x="1400" y="1042"/>
                                  </a:lnTo>
                                  <a:lnTo>
                                    <a:pt x="1391" y="1066"/>
                                  </a:lnTo>
                                  <a:lnTo>
                                    <a:pt x="1382" y="1088"/>
                                  </a:lnTo>
                                  <a:lnTo>
                                    <a:pt x="1371" y="1109"/>
                                  </a:lnTo>
                                  <a:lnTo>
                                    <a:pt x="1360" y="1129"/>
                                  </a:lnTo>
                                  <a:lnTo>
                                    <a:pt x="1347" y="1148"/>
                                  </a:lnTo>
                                  <a:lnTo>
                                    <a:pt x="1333" y="1165"/>
                                  </a:lnTo>
                                  <a:lnTo>
                                    <a:pt x="1319" y="1182"/>
                                  </a:lnTo>
                                  <a:lnTo>
                                    <a:pt x="1303" y="1197"/>
                                  </a:lnTo>
                                  <a:lnTo>
                                    <a:pt x="1286" y="1211"/>
                                  </a:lnTo>
                                  <a:lnTo>
                                    <a:pt x="1268" y="1225"/>
                                  </a:lnTo>
                                  <a:lnTo>
                                    <a:pt x="1249" y="1236"/>
                                  </a:lnTo>
                                  <a:lnTo>
                                    <a:pt x="1229" y="1247"/>
                                  </a:lnTo>
                                  <a:lnTo>
                                    <a:pt x="1208" y="1256"/>
                                  </a:lnTo>
                                  <a:lnTo>
                                    <a:pt x="1187" y="1265"/>
                                  </a:lnTo>
                                  <a:lnTo>
                                    <a:pt x="1163" y="1272"/>
                                  </a:lnTo>
                                  <a:lnTo>
                                    <a:pt x="1139" y="1278"/>
                                  </a:lnTo>
                                  <a:lnTo>
                                    <a:pt x="1114" y="1283"/>
                                  </a:lnTo>
                                  <a:lnTo>
                                    <a:pt x="1087" y="1288"/>
                                  </a:lnTo>
                                  <a:lnTo>
                                    <a:pt x="1059" y="1291"/>
                                  </a:lnTo>
                                  <a:lnTo>
                                    <a:pt x="1030" y="1293"/>
                                  </a:lnTo>
                                  <a:lnTo>
                                    <a:pt x="1001" y="1295"/>
                                  </a:lnTo>
                                  <a:lnTo>
                                    <a:pt x="970" y="1295"/>
                                  </a:lnTo>
                                  <a:lnTo>
                                    <a:pt x="868" y="1295"/>
                                  </a:lnTo>
                                  <a:close/>
                                  <a:moveTo>
                                    <a:pt x="1032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96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82" y="105"/>
                                  </a:lnTo>
                                  <a:lnTo>
                                    <a:pt x="100" y="109"/>
                                  </a:lnTo>
                                  <a:lnTo>
                                    <a:pt x="117" y="113"/>
                                  </a:lnTo>
                                  <a:lnTo>
                                    <a:pt x="133" y="117"/>
                                  </a:lnTo>
                                  <a:lnTo>
                                    <a:pt x="148" y="122"/>
                                  </a:lnTo>
                                  <a:lnTo>
                                    <a:pt x="163" y="127"/>
                                  </a:lnTo>
                                  <a:lnTo>
                                    <a:pt x="176" y="133"/>
                                  </a:lnTo>
                                  <a:lnTo>
                                    <a:pt x="188" y="140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12" y="154"/>
                                  </a:lnTo>
                                  <a:lnTo>
                                    <a:pt x="223" y="162"/>
                                  </a:lnTo>
                                  <a:lnTo>
                                    <a:pt x="233" y="171"/>
                                  </a:lnTo>
                                  <a:lnTo>
                                    <a:pt x="242" y="181"/>
                                  </a:lnTo>
                                  <a:lnTo>
                                    <a:pt x="250" y="191"/>
                                  </a:lnTo>
                                  <a:lnTo>
                                    <a:pt x="258" y="202"/>
                                  </a:lnTo>
                                  <a:lnTo>
                                    <a:pt x="266" y="215"/>
                                  </a:lnTo>
                                  <a:lnTo>
                                    <a:pt x="272" y="227"/>
                                  </a:lnTo>
                                  <a:lnTo>
                                    <a:pt x="278" y="240"/>
                                  </a:lnTo>
                                  <a:lnTo>
                                    <a:pt x="283" y="254"/>
                                  </a:lnTo>
                                  <a:lnTo>
                                    <a:pt x="288" y="269"/>
                                  </a:lnTo>
                                  <a:lnTo>
                                    <a:pt x="292" y="284"/>
                                  </a:lnTo>
                                  <a:lnTo>
                                    <a:pt x="296" y="301"/>
                                  </a:lnTo>
                                  <a:lnTo>
                                    <a:pt x="299" y="318"/>
                                  </a:lnTo>
                                  <a:lnTo>
                                    <a:pt x="301" y="336"/>
                                  </a:lnTo>
                                  <a:lnTo>
                                    <a:pt x="304" y="354"/>
                                  </a:lnTo>
                                  <a:lnTo>
                                    <a:pt x="307" y="395"/>
                                  </a:lnTo>
                                  <a:lnTo>
                                    <a:pt x="308" y="439"/>
                                  </a:lnTo>
                                  <a:lnTo>
                                    <a:pt x="308" y="2150"/>
                                  </a:lnTo>
                                  <a:lnTo>
                                    <a:pt x="307" y="2197"/>
                                  </a:lnTo>
                                  <a:lnTo>
                                    <a:pt x="305" y="2241"/>
                                  </a:lnTo>
                                  <a:lnTo>
                                    <a:pt x="302" y="2262"/>
                                  </a:lnTo>
                                  <a:lnTo>
                                    <a:pt x="300" y="2281"/>
                                  </a:lnTo>
                                  <a:lnTo>
                                    <a:pt x="297" y="2299"/>
                                  </a:lnTo>
                                  <a:lnTo>
                                    <a:pt x="294" y="2317"/>
                                  </a:lnTo>
                                  <a:lnTo>
                                    <a:pt x="290" y="2333"/>
                                  </a:lnTo>
                                  <a:lnTo>
                                    <a:pt x="286" y="2349"/>
                                  </a:lnTo>
                                  <a:lnTo>
                                    <a:pt x="280" y="2364"/>
                                  </a:lnTo>
                                  <a:lnTo>
                                    <a:pt x="275" y="2378"/>
                                  </a:lnTo>
                                  <a:lnTo>
                                    <a:pt x="268" y="2391"/>
                                  </a:lnTo>
                                  <a:lnTo>
                                    <a:pt x="261" y="2404"/>
                                  </a:lnTo>
                                  <a:lnTo>
                                    <a:pt x="253" y="2416"/>
                                  </a:lnTo>
                                  <a:lnTo>
                                    <a:pt x="245" y="2427"/>
                                  </a:lnTo>
                                  <a:lnTo>
                                    <a:pt x="237" y="2437"/>
                                  </a:lnTo>
                                  <a:lnTo>
                                    <a:pt x="226" y="2446"/>
                                  </a:lnTo>
                                  <a:lnTo>
                                    <a:pt x="216" y="2455"/>
                                  </a:lnTo>
                                  <a:lnTo>
                                    <a:pt x="205" y="2463"/>
                                  </a:lnTo>
                                  <a:lnTo>
                                    <a:pt x="193" y="2472"/>
                                  </a:lnTo>
                                  <a:lnTo>
                                    <a:pt x="180" y="2478"/>
                                  </a:lnTo>
                                  <a:lnTo>
                                    <a:pt x="166" y="2485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6" y="2495"/>
                                  </a:lnTo>
                                  <a:lnTo>
                                    <a:pt x="119" y="2499"/>
                                  </a:lnTo>
                                  <a:lnTo>
                                    <a:pt x="101" y="2503"/>
                                  </a:lnTo>
                                  <a:lnTo>
                                    <a:pt x="83" y="2506"/>
                                  </a:lnTo>
                                  <a:lnTo>
                                    <a:pt x="63" y="2509"/>
                                  </a:lnTo>
                                  <a:lnTo>
                                    <a:pt x="43" y="2511"/>
                                  </a:lnTo>
                                  <a:lnTo>
                                    <a:pt x="22" y="2512"/>
                                  </a:lnTo>
                                  <a:lnTo>
                                    <a:pt x="0" y="2513"/>
                                  </a:lnTo>
                                  <a:lnTo>
                                    <a:pt x="0" y="2613"/>
                                  </a:lnTo>
                                  <a:lnTo>
                                    <a:pt x="1180" y="2613"/>
                                  </a:lnTo>
                                  <a:lnTo>
                                    <a:pt x="1180" y="2513"/>
                                  </a:lnTo>
                                  <a:lnTo>
                                    <a:pt x="1155" y="2512"/>
                                  </a:lnTo>
                                  <a:lnTo>
                                    <a:pt x="1132" y="2510"/>
                                  </a:lnTo>
                                  <a:lnTo>
                                    <a:pt x="1111" y="2508"/>
                                  </a:lnTo>
                                  <a:lnTo>
                                    <a:pt x="1089" y="2505"/>
                                  </a:lnTo>
                                  <a:lnTo>
                                    <a:pt x="1070" y="2501"/>
                                  </a:lnTo>
                                  <a:lnTo>
                                    <a:pt x="1051" y="2498"/>
                                  </a:lnTo>
                                  <a:lnTo>
                                    <a:pt x="1035" y="2493"/>
                                  </a:lnTo>
                                  <a:lnTo>
                                    <a:pt x="1019" y="2488"/>
                                  </a:lnTo>
                                  <a:lnTo>
                                    <a:pt x="1003" y="2482"/>
                                  </a:lnTo>
                                  <a:lnTo>
                                    <a:pt x="989" y="2476"/>
                                  </a:lnTo>
                                  <a:lnTo>
                                    <a:pt x="977" y="2469"/>
                                  </a:lnTo>
                                  <a:lnTo>
                                    <a:pt x="964" y="2461"/>
                                  </a:lnTo>
                                  <a:lnTo>
                                    <a:pt x="952" y="2452"/>
                                  </a:lnTo>
                                  <a:lnTo>
                                    <a:pt x="942" y="2444"/>
                                  </a:lnTo>
                                  <a:lnTo>
                                    <a:pt x="933" y="2434"/>
                                  </a:lnTo>
                                  <a:lnTo>
                                    <a:pt x="924" y="2424"/>
                                  </a:lnTo>
                                  <a:lnTo>
                                    <a:pt x="916" y="2413"/>
                                  </a:lnTo>
                                  <a:lnTo>
                                    <a:pt x="908" y="2401"/>
                                  </a:lnTo>
                                  <a:lnTo>
                                    <a:pt x="902" y="2389"/>
                                  </a:lnTo>
                                  <a:lnTo>
                                    <a:pt x="896" y="2375"/>
                                  </a:lnTo>
                                  <a:lnTo>
                                    <a:pt x="890" y="2361"/>
                                  </a:lnTo>
                                  <a:lnTo>
                                    <a:pt x="886" y="2347"/>
                                  </a:lnTo>
                                  <a:lnTo>
                                    <a:pt x="883" y="2331"/>
                                  </a:lnTo>
                                  <a:lnTo>
                                    <a:pt x="879" y="2314"/>
                                  </a:lnTo>
                                  <a:lnTo>
                                    <a:pt x="876" y="2297"/>
                                  </a:lnTo>
                                  <a:lnTo>
                                    <a:pt x="874" y="2279"/>
                                  </a:lnTo>
                                  <a:lnTo>
                                    <a:pt x="871" y="2260"/>
                                  </a:lnTo>
                                  <a:lnTo>
                                    <a:pt x="870" y="2240"/>
                                  </a:lnTo>
                                  <a:lnTo>
                                    <a:pt x="868" y="2196"/>
                                  </a:lnTo>
                                  <a:lnTo>
                                    <a:pt x="868" y="2150"/>
                                  </a:lnTo>
                                  <a:lnTo>
                                    <a:pt x="868" y="1433"/>
                                  </a:lnTo>
                                  <a:lnTo>
                                    <a:pt x="1180" y="1433"/>
                                  </a:lnTo>
                                  <a:lnTo>
                                    <a:pt x="1233" y="1432"/>
                                  </a:lnTo>
                                  <a:lnTo>
                                    <a:pt x="1283" y="1430"/>
                                  </a:lnTo>
                                  <a:lnTo>
                                    <a:pt x="1333" y="1426"/>
                                  </a:lnTo>
                                  <a:lnTo>
                                    <a:pt x="1381" y="1420"/>
                                  </a:lnTo>
                                  <a:lnTo>
                                    <a:pt x="1427" y="1413"/>
                                  </a:lnTo>
                                  <a:lnTo>
                                    <a:pt x="1472" y="1404"/>
                                  </a:lnTo>
                                  <a:lnTo>
                                    <a:pt x="1515" y="1393"/>
                                  </a:lnTo>
                                  <a:lnTo>
                                    <a:pt x="1557" y="1381"/>
                                  </a:lnTo>
                                  <a:lnTo>
                                    <a:pt x="1596" y="1368"/>
                                  </a:lnTo>
                                  <a:lnTo>
                                    <a:pt x="1635" y="1353"/>
                                  </a:lnTo>
                                  <a:lnTo>
                                    <a:pt x="1671" y="1337"/>
                                  </a:lnTo>
                                  <a:lnTo>
                                    <a:pt x="1706" y="1319"/>
                                  </a:lnTo>
                                  <a:lnTo>
                                    <a:pt x="1739" y="1300"/>
                                  </a:lnTo>
                                  <a:lnTo>
                                    <a:pt x="1771" y="1280"/>
                                  </a:lnTo>
                                  <a:lnTo>
                                    <a:pt x="1800" y="1258"/>
                                  </a:lnTo>
                                  <a:lnTo>
                                    <a:pt x="1829" y="1235"/>
                                  </a:lnTo>
                                  <a:lnTo>
                                    <a:pt x="1856" y="1210"/>
                                  </a:lnTo>
                                  <a:lnTo>
                                    <a:pt x="1881" y="1184"/>
                                  </a:lnTo>
                                  <a:lnTo>
                                    <a:pt x="1904" y="1158"/>
                                  </a:lnTo>
                                  <a:lnTo>
                                    <a:pt x="1926" y="1130"/>
                                  </a:lnTo>
                                  <a:lnTo>
                                    <a:pt x="1946" y="1101"/>
                                  </a:lnTo>
                                  <a:lnTo>
                                    <a:pt x="1964" y="1070"/>
                                  </a:lnTo>
                                  <a:lnTo>
                                    <a:pt x="1980" y="1039"/>
                                  </a:lnTo>
                                  <a:lnTo>
                                    <a:pt x="1995" y="1006"/>
                                  </a:lnTo>
                                  <a:lnTo>
                                    <a:pt x="2008" y="973"/>
                                  </a:lnTo>
                                  <a:lnTo>
                                    <a:pt x="2019" y="937"/>
                                  </a:lnTo>
                                  <a:lnTo>
                                    <a:pt x="2030" y="902"/>
                                  </a:lnTo>
                                  <a:lnTo>
                                    <a:pt x="2037" y="865"/>
                                  </a:lnTo>
                                  <a:lnTo>
                                    <a:pt x="2043" y="828"/>
                                  </a:lnTo>
                                  <a:lnTo>
                                    <a:pt x="2047" y="789"/>
                                  </a:lnTo>
                                  <a:lnTo>
                                    <a:pt x="2051" y="750"/>
                                  </a:lnTo>
                                  <a:lnTo>
                                    <a:pt x="2051" y="709"/>
                                  </a:lnTo>
                                  <a:lnTo>
                                    <a:pt x="2051" y="683"/>
                                  </a:lnTo>
                                  <a:lnTo>
                                    <a:pt x="2050" y="658"/>
                                  </a:lnTo>
                                  <a:lnTo>
                                    <a:pt x="2047" y="633"/>
                                  </a:lnTo>
                                  <a:lnTo>
                                    <a:pt x="2045" y="608"/>
                                  </a:lnTo>
                                  <a:lnTo>
                                    <a:pt x="2042" y="583"/>
                                  </a:lnTo>
                                  <a:lnTo>
                                    <a:pt x="2037" y="559"/>
                                  </a:lnTo>
                                  <a:lnTo>
                                    <a:pt x="2033" y="536"/>
                                  </a:lnTo>
                                  <a:lnTo>
                                    <a:pt x="2027" y="512"/>
                                  </a:lnTo>
                                  <a:lnTo>
                                    <a:pt x="2021" y="490"/>
                                  </a:lnTo>
                                  <a:lnTo>
                                    <a:pt x="2013" y="467"/>
                                  </a:lnTo>
                                  <a:lnTo>
                                    <a:pt x="2005" y="444"/>
                                  </a:lnTo>
                                  <a:lnTo>
                                    <a:pt x="1996" y="422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77" y="380"/>
                                  </a:lnTo>
                                  <a:lnTo>
                                    <a:pt x="1966" y="360"/>
                                  </a:lnTo>
                                  <a:lnTo>
                                    <a:pt x="1955" y="340"/>
                                  </a:lnTo>
                                  <a:lnTo>
                                    <a:pt x="1942" y="321"/>
                                  </a:lnTo>
                                  <a:lnTo>
                                    <a:pt x="1929" y="302"/>
                                  </a:lnTo>
                                  <a:lnTo>
                                    <a:pt x="1915" y="284"/>
                                  </a:lnTo>
                                  <a:lnTo>
                                    <a:pt x="1901" y="266"/>
                                  </a:lnTo>
                                  <a:lnTo>
                                    <a:pt x="1886" y="248"/>
                                  </a:lnTo>
                                  <a:lnTo>
                                    <a:pt x="1871" y="232"/>
                                  </a:lnTo>
                                  <a:lnTo>
                                    <a:pt x="1854" y="215"/>
                                  </a:lnTo>
                                  <a:lnTo>
                                    <a:pt x="1837" y="198"/>
                                  </a:lnTo>
                                  <a:lnTo>
                                    <a:pt x="1819" y="183"/>
                                  </a:lnTo>
                                  <a:lnTo>
                                    <a:pt x="1800" y="168"/>
                                  </a:lnTo>
                                  <a:lnTo>
                                    <a:pt x="1781" y="154"/>
                                  </a:lnTo>
                                  <a:lnTo>
                                    <a:pt x="1762" y="141"/>
                                  </a:lnTo>
                                  <a:lnTo>
                                    <a:pt x="1741" y="128"/>
                                  </a:lnTo>
                                  <a:lnTo>
                                    <a:pt x="1721" y="116"/>
                                  </a:lnTo>
                                  <a:lnTo>
                                    <a:pt x="1699" y="104"/>
                                  </a:lnTo>
                                  <a:lnTo>
                                    <a:pt x="1676" y="93"/>
                                  </a:lnTo>
                                  <a:lnTo>
                                    <a:pt x="1642" y="77"/>
                                  </a:lnTo>
                                  <a:lnTo>
                                    <a:pt x="1607" y="63"/>
                                  </a:lnTo>
                                  <a:lnTo>
                                    <a:pt x="1571" y="51"/>
                                  </a:lnTo>
                                  <a:lnTo>
                                    <a:pt x="1534" y="41"/>
                                  </a:lnTo>
                                  <a:lnTo>
                                    <a:pt x="1497" y="32"/>
                                  </a:lnTo>
                                  <a:lnTo>
                                    <a:pt x="1459" y="25"/>
                                  </a:lnTo>
                                  <a:lnTo>
                                    <a:pt x="1420" y="19"/>
                                  </a:lnTo>
                                  <a:lnTo>
                                    <a:pt x="1381" y="13"/>
                                  </a:lnTo>
                                  <a:lnTo>
                                    <a:pt x="1340" y="10"/>
                                  </a:lnTo>
                                  <a:lnTo>
                                    <a:pt x="1298" y="6"/>
                                  </a:lnTo>
                                  <a:lnTo>
                                    <a:pt x="1257" y="4"/>
                                  </a:lnTo>
                                  <a:lnTo>
                                    <a:pt x="1214" y="2"/>
                                  </a:lnTo>
                                  <a:lnTo>
                                    <a:pt x="1125" y="1"/>
                                  </a:lnTo>
                                  <a:lnTo>
                                    <a:pt x="10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50"/>
                          <wps:cNvSpPr>
                            <a:spLocks/>
                          </wps:cNvSpPr>
                          <wps:spPr bwMode="auto">
                            <a:xfrm>
                              <a:off x="1276" y="1543"/>
                              <a:ext cx="237" cy="325"/>
                            </a:xfrm>
                            <a:custGeom>
                              <a:avLst/>
                              <a:gdLst>
                                <a:gd name="T0" fmla="*/ 2136 w 2136"/>
                                <a:gd name="T1" fmla="*/ 1719 h 2601"/>
                                <a:gd name="T2" fmla="*/ 2011 w 2136"/>
                                <a:gd name="T3" fmla="*/ 1820 h 2601"/>
                                <a:gd name="T4" fmla="*/ 1957 w 2136"/>
                                <a:gd name="T5" fmla="*/ 1954 h 2601"/>
                                <a:gd name="T6" fmla="*/ 1898 w 2136"/>
                                <a:gd name="T7" fmla="*/ 2070 h 2601"/>
                                <a:gd name="T8" fmla="*/ 1835 w 2136"/>
                                <a:gd name="T9" fmla="*/ 2167 h 2601"/>
                                <a:gd name="T10" fmla="*/ 1765 w 2136"/>
                                <a:gd name="T11" fmla="*/ 2248 h 2601"/>
                                <a:gd name="T12" fmla="*/ 1688 w 2136"/>
                                <a:gd name="T13" fmla="*/ 2313 h 2601"/>
                                <a:gd name="T14" fmla="*/ 1603 w 2136"/>
                                <a:gd name="T15" fmla="*/ 2363 h 2601"/>
                                <a:gd name="T16" fmla="*/ 1509 w 2136"/>
                                <a:gd name="T17" fmla="*/ 2400 h 2601"/>
                                <a:gd name="T18" fmla="*/ 1406 w 2136"/>
                                <a:gd name="T19" fmla="*/ 2425 h 2601"/>
                                <a:gd name="T20" fmla="*/ 1293 w 2136"/>
                                <a:gd name="T21" fmla="*/ 2439 h 2601"/>
                                <a:gd name="T22" fmla="*/ 1169 w 2136"/>
                                <a:gd name="T23" fmla="*/ 2443 h 2601"/>
                                <a:gd name="T24" fmla="*/ 1071 w 2136"/>
                                <a:gd name="T25" fmla="*/ 2439 h 2601"/>
                                <a:gd name="T26" fmla="*/ 1026 w 2136"/>
                                <a:gd name="T27" fmla="*/ 2430 h 2601"/>
                                <a:gd name="T28" fmla="*/ 989 w 2136"/>
                                <a:gd name="T29" fmla="*/ 2417 h 2601"/>
                                <a:gd name="T30" fmla="*/ 962 w 2136"/>
                                <a:gd name="T31" fmla="*/ 2399 h 2601"/>
                                <a:gd name="T32" fmla="*/ 941 w 2136"/>
                                <a:gd name="T33" fmla="*/ 2374 h 2601"/>
                                <a:gd name="T34" fmla="*/ 926 w 2136"/>
                                <a:gd name="T35" fmla="*/ 2342 h 2601"/>
                                <a:gd name="T36" fmla="*/ 916 w 2136"/>
                                <a:gd name="T37" fmla="*/ 2302 h 2601"/>
                                <a:gd name="T38" fmla="*/ 908 w 2136"/>
                                <a:gd name="T39" fmla="*/ 2217 h 2601"/>
                                <a:gd name="T40" fmla="*/ 907 w 2136"/>
                                <a:gd name="T41" fmla="*/ 1212 h 2601"/>
                                <a:gd name="T42" fmla="*/ 907 w 2136"/>
                                <a:gd name="T43" fmla="*/ 1001 h 2601"/>
                                <a:gd name="T44" fmla="*/ 910 w 2136"/>
                                <a:gd name="T45" fmla="*/ 345 h 2601"/>
                                <a:gd name="T46" fmla="*/ 916 w 2136"/>
                                <a:gd name="T47" fmla="*/ 288 h 2601"/>
                                <a:gd name="T48" fmla="*/ 927 w 2136"/>
                                <a:gd name="T49" fmla="*/ 240 h 2601"/>
                                <a:gd name="T50" fmla="*/ 945 w 2136"/>
                                <a:gd name="T51" fmla="*/ 199 h 2601"/>
                                <a:gd name="T52" fmla="*/ 968 w 2136"/>
                                <a:gd name="T53" fmla="*/ 166 h 2601"/>
                                <a:gd name="T54" fmla="*/ 1001 w 2136"/>
                                <a:gd name="T55" fmla="*/ 141 h 2601"/>
                                <a:gd name="T56" fmla="*/ 1041 w 2136"/>
                                <a:gd name="T57" fmla="*/ 122 h 2601"/>
                                <a:gd name="T58" fmla="*/ 1090 w 2136"/>
                                <a:gd name="T59" fmla="*/ 109 h 2601"/>
                                <a:gd name="T60" fmla="*/ 1150 w 2136"/>
                                <a:gd name="T61" fmla="*/ 100 h 2601"/>
                                <a:gd name="T62" fmla="*/ 1250 w 2136"/>
                                <a:gd name="T63" fmla="*/ 0 h 2601"/>
                                <a:gd name="T64" fmla="*/ 121 w 2136"/>
                                <a:gd name="T65" fmla="*/ 98 h 2601"/>
                                <a:gd name="T66" fmla="*/ 190 w 2136"/>
                                <a:gd name="T67" fmla="*/ 110 h 2601"/>
                                <a:gd name="T68" fmla="*/ 234 w 2136"/>
                                <a:gd name="T69" fmla="*/ 124 h 2601"/>
                                <a:gd name="T70" fmla="*/ 271 w 2136"/>
                                <a:gd name="T71" fmla="*/ 143 h 2601"/>
                                <a:gd name="T72" fmla="*/ 301 w 2136"/>
                                <a:gd name="T73" fmla="*/ 168 h 2601"/>
                                <a:gd name="T74" fmla="*/ 325 w 2136"/>
                                <a:gd name="T75" fmla="*/ 199 h 2601"/>
                                <a:gd name="T76" fmla="*/ 344 w 2136"/>
                                <a:gd name="T77" fmla="*/ 238 h 2601"/>
                                <a:gd name="T78" fmla="*/ 358 w 2136"/>
                                <a:gd name="T79" fmla="*/ 282 h 2601"/>
                                <a:gd name="T80" fmla="*/ 367 w 2136"/>
                                <a:gd name="T81" fmla="*/ 333 h 2601"/>
                                <a:gd name="T82" fmla="*/ 372 w 2136"/>
                                <a:gd name="T83" fmla="*/ 436 h 2601"/>
                                <a:gd name="T84" fmla="*/ 0 w 2136"/>
                                <a:gd name="T85" fmla="*/ 1818 h 2601"/>
                                <a:gd name="T86" fmla="*/ 372 w 2136"/>
                                <a:gd name="T87" fmla="*/ 2187 h 2601"/>
                                <a:gd name="T88" fmla="*/ 366 w 2136"/>
                                <a:gd name="T89" fmla="*/ 2270 h 2601"/>
                                <a:gd name="T90" fmla="*/ 356 w 2136"/>
                                <a:gd name="T91" fmla="*/ 2323 h 2601"/>
                                <a:gd name="T92" fmla="*/ 341 w 2136"/>
                                <a:gd name="T93" fmla="*/ 2367 h 2601"/>
                                <a:gd name="T94" fmla="*/ 321 w 2136"/>
                                <a:gd name="T95" fmla="*/ 2405 h 2601"/>
                                <a:gd name="T96" fmla="*/ 295 w 2136"/>
                                <a:gd name="T97" fmla="*/ 2435 h 2601"/>
                                <a:gd name="T98" fmla="*/ 262 w 2136"/>
                                <a:gd name="T99" fmla="*/ 2460 h 2601"/>
                                <a:gd name="T100" fmla="*/ 223 w 2136"/>
                                <a:gd name="T101" fmla="*/ 2479 h 2601"/>
                                <a:gd name="T102" fmla="*/ 175 w 2136"/>
                                <a:gd name="T103" fmla="*/ 2492 h 2601"/>
                                <a:gd name="T104" fmla="*/ 120 w 2136"/>
                                <a:gd name="T105" fmla="*/ 2499 h 2601"/>
                                <a:gd name="T106" fmla="*/ 77 w 2136"/>
                                <a:gd name="T107" fmla="*/ 2601 h 2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136" h="2601">
                                  <a:moveTo>
                                    <a:pt x="77" y="2601"/>
                                  </a:moveTo>
                                  <a:lnTo>
                                    <a:pt x="2009" y="2601"/>
                                  </a:lnTo>
                                  <a:lnTo>
                                    <a:pt x="2136" y="1719"/>
                                  </a:lnTo>
                                  <a:lnTo>
                                    <a:pt x="2046" y="1719"/>
                                  </a:lnTo>
                                  <a:lnTo>
                                    <a:pt x="2029" y="1770"/>
                                  </a:lnTo>
                                  <a:lnTo>
                                    <a:pt x="2011" y="1820"/>
                                  </a:lnTo>
                                  <a:lnTo>
                                    <a:pt x="1993" y="1867"/>
                                  </a:lnTo>
                                  <a:lnTo>
                                    <a:pt x="1975" y="1911"/>
                                  </a:lnTo>
                                  <a:lnTo>
                                    <a:pt x="1957" y="1954"/>
                                  </a:lnTo>
                                  <a:lnTo>
                                    <a:pt x="1938" y="1995"/>
                                  </a:lnTo>
                                  <a:lnTo>
                                    <a:pt x="1918" y="2034"/>
                                  </a:lnTo>
                                  <a:lnTo>
                                    <a:pt x="1898" y="2070"/>
                                  </a:lnTo>
                                  <a:lnTo>
                                    <a:pt x="1878" y="2104"/>
                                  </a:lnTo>
                                  <a:lnTo>
                                    <a:pt x="1857" y="2137"/>
                                  </a:lnTo>
                                  <a:lnTo>
                                    <a:pt x="1835" y="2167"/>
                                  </a:lnTo>
                                  <a:lnTo>
                                    <a:pt x="1812" y="2195"/>
                                  </a:lnTo>
                                  <a:lnTo>
                                    <a:pt x="1789" y="2223"/>
                                  </a:lnTo>
                                  <a:lnTo>
                                    <a:pt x="1765" y="2248"/>
                                  </a:lnTo>
                                  <a:lnTo>
                                    <a:pt x="1740" y="2271"/>
                                  </a:lnTo>
                                  <a:lnTo>
                                    <a:pt x="1714" y="2293"/>
                                  </a:lnTo>
                                  <a:lnTo>
                                    <a:pt x="1688" y="2313"/>
                                  </a:lnTo>
                                  <a:lnTo>
                                    <a:pt x="1660" y="2331"/>
                                  </a:lnTo>
                                  <a:lnTo>
                                    <a:pt x="1632" y="2348"/>
                                  </a:lnTo>
                                  <a:lnTo>
                                    <a:pt x="1603" y="2363"/>
                                  </a:lnTo>
                                  <a:lnTo>
                                    <a:pt x="1573" y="2377"/>
                                  </a:lnTo>
                                  <a:lnTo>
                                    <a:pt x="1542" y="2389"/>
                                  </a:lnTo>
                                  <a:lnTo>
                                    <a:pt x="1509" y="2400"/>
                                  </a:lnTo>
                                  <a:lnTo>
                                    <a:pt x="1477" y="2409"/>
                                  </a:lnTo>
                                  <a:lnTo>
                                    <a:pt x="1442" y="2418"/>
                                  </a:lnTo>
                                  <a:lnTo>
                                    <a:pt x="1406" y="2425"/>
                                  </a:lnTo>
                                  <a:lnTo>
                                    <a:pt x="1370" y="2431"/>
                                  </a:lnTo>
                                  <a:lnTo>
                                    <a:pt x="1333" y="2435"/>
                                  </a:lnTo>
                                  <a:lnTo>
                                    <a:pt x="1293" y="2439"/>
                                  </a:lnTo>
                                  <a:lnTo>
                                    <a:pt x="1253" y="2441"/>
                                  </a:lnTo>
                                  <a:lnTo>
                                    <a:pt x="1212" y="2443"/>
                                  </a:lnTo>
                                  <a:lnTo>
                                    <a:pt x="1169" y="2443"/>
                                  </a:lnTo>
                                  <a:lnTo>
                                    <a:pt x="1126" y="2443"/>
                                  </a:lnTo>
                                  <a:lnTo>
                                    <a:pt x="1088" y="2440"/>
                                  </a:lnTo>
                                  <a:lnTo>
                                    <a:pt x="1071" y="2439"/>
                                  </a:lnTo>
                                  <a:lnTo>
                                    <a:pt x="1054" y="2436"/>
                                  </a:lnTo>
                                  <a:lnTo>
                                    <a:pt x="1040" y="2434"/>
                                  </a:lnTo>
                                  <a:lnTo>
                                    <a:pt x="1026" y="2430"/>
                                  </a:lnTo>
                                  <a:lnTo>
                                    <a:pt x="1013" y="2427"/>
                                  </a:lnTo>
                                  <a:lnTo>
                                    <a:pt x="1001" y="2422"/>
                                  </a:lnTo>
                                  <a:lnTo>
                                    <a:pt x="989" y="2417"/>
                                  </a:lnTo>
                                  <a:lnTo>
                                    <a:pt x="979" y="2412"/>
                                  </a:lnTo>
                                  <a:lnTo>
                                    <a:pt x="970" y="2405"/>
                                  </a:lnTo>
                                  <a:lnTo>
                                    <a:pt x="962" y="2399"/>
                                  </a:lnTo>
                                  <a:lnTo>
                                    <a:pt x="954" y="2391"/>
                                  </a:lnTo>
                                  <a:lnTo>
                                    <a:pt x="947" y="2383"/>
                                  </a:lnTo>
                                  <a:lnTo>
                                    <a:pt x="941" y="2374"/>
                                  </a:lnTo>
                                  <a:lnTo>
                                    <a:pt x="935" y="2364"/>
                                  </a:lnTo>
                                  <a:lnTo>
                                    <a:pt x="930" y="2353"/>
                                  </a:lnTo>
                                  <a:lnTo>
                                    <a:pt x="926" y="2342"/>
                                  </a:lnTo>
                                  <a:lnTo>
                                    <a:pt x="922" y="2329"/>
                                  </a:lnTo>
                                  <a:lnTo>
                                    <a:pt x="919" y="2316"/>
                                  </a:lnTo>
                                  <a:lnTo>
                                    <a:pt x="916" y="2302"/>
                                  </a:lnTo>
                                  <a:lnTo>
                                    <a:pt x="913" y="2287"/>
                                  </a:lnTo>
                                  <a:lnTo>
                                    <a:pt x="910" y="2254"/>
                                  </a:lnTo>
                                  <a:lnTo>
                                    <a:pt x="908" y="2217"/>
                                  </a:lnTo>
                                  <a:lnTo>
                                    <a:pt x="907" y="2175"/>
                                  </a:lnTo>
                                  <a:lnTo>
                                    <a:pt x="907" y="2129"/>
                                  </a:lnTo>
                                  <a:lnTo>
                                    <a:pt x="907" y="1212"/>
                                  </a:lnTo>
                                  <a:lnTo>
                                    <a:pt x="1465" y="767"/>
                                  </a:lnTo>
                                  <a:lnTo>
                                    <a:pt x="1465" y="556"/>
                                  </a:lnTo>
                                  <a:lnTo>
                                    <a:pt x="907" y="1001"/>
                                  </a:lnTo>
                                  <a:lnTo>
                                    <a:pt x="907" y="436"/>
                                  </a:lnTo>
                                  <a:lnTo>
                                    <a:pt x="908" y="389"/>
                                  </a:lnTo>
                                  <a:lnTo>
                                    <a:pt x="910" y="345"/>
                                  </a:lnTo>
                                  <a:lnTo>
                                    <a:pt x="911" y="325"/>
                                  </a:lnTo>
                                  <a:lnTo>
                                    <a:pt x="913" y="306"/>
                                  </a:lnTo>
                                  <a:lnTo>
                                    <a:pt x="916" y="288"/>
                                  </a:lnTo>
                                  <a:lnTo>
                                    <a:pt x="919" y="271"/>
                                  </a:lnTo>
                                  <a:lnTo>
                                    <a:pt x="922" y="255"/>
                                  </a:lnTo>
                                  <a:lnTo>
                                    <a:pt x="927" y="240"/>
                                  </a:lnTo>
                                  <a:lnTo>
                                    <a:pt x="932" y="226"/>
                                  </a:lnTo>
                                  <a:lnTo>
                                    <a:pt x="938" y="212"/>
                                  </a:lnTo>
                                  <a:lnTo>
                                    <a:pt x="945" y="199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9" y="176"/>
                                  </a:lnTo>
                                  <a:lnTo>
                                    <a:pt x="968" y="166"/>
                                  </a:lnTo>
                                  <a:lnTo>
                                    <a:pt x="978" y="157"/>
                                  </a:lnTo>
                                  <a:lnTo>
                                    <a:pt x="988" y="149"/>
                                  </a:lnTo>
                                  <a:lnTo>
                                    <a:pt x="1001" y="141"/>
                                  </a:lnTo>
                                  <a:lnTo>
                                    <a:pt x="1013" y="134"/>
                                  </a:lnTo>
                                  <a:lnTo>
                                    <a:pt x="1026" y="128"/>
                                  </a:lnTo>
                                  <a:lnTo>
                                    <a:pt x="1041" y="122"/>
                                  </a:lnTo>
                                  <a:lnTo>
                                    <a:pt x="1055" y="117"/>
                                  </a:lnTo>
                                  <a:lnTo>
                                    <a:pt x="1072" y="112"/>
                                  </a:lnTo>
                                  <a:lnTo>
                                    <a:pt x="1090" y="109"/>
                                  </a:lnTo>
                                  <a:lnTo>
                                    <a:pt x="1109" y="105"/>
                                  </a:lnTo>
                                  <a:lnTo>
                                    <a:pt x="1129" y="102"/>
                                  </a:lnTo>
                                  <a:lnTo>
                                    <a:pt x="1150" y="100"/>
                                  </a:lnTo>
                                  <a:lnTo>
                                    <a:pt x="1197" y="97"/>
                                  </a:lnTo>
                                  <a:lnTo>
                                    <a:pt x="1250" y="95"/>
                                  </a:lnTo>
                                  <a:lnTo>
                                    <a:pt x="1250" y="0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121" y="98"/>
                                  </a:lnTo>
                                  <a:lnTo>
                                    <a:pt x="157" y="103"/>
                                  </a:lnTo>
                                  <a:lnTo>
                                    <a:pt x="173" y="106"/>
                                  </a:lnTo>
                                  <a:lnTo>
                                    <a:pt x="190" y="110"/>
                                  </a:lnTo>
                                  <a:lnTo>
                                    <a:pt x="205" y="114"/>
                                  </a:lnTo>
                                  <a:lnTo>
                                    <a:pt x="219" y="119"/>
                                  </a:lnTo>
                                  <a:lnTo>
                                    <a:pt x="234" y="124"/>
                                  </a:lnTo>
                                  <a:lnTo>
                                    <a:pt x="246" y="130"/>
                                  </a:lnTo>
                                  <a:lnTo>
                                    <a:pt x="258" y="137"/>
                                  </a:lnTo>
                                  <a:lnTo>
                                    <a:pt x="271" y="143"/>
                                  </a:lnTo>
                                  <a:lnTo>
                                    <a:pt x="281" y="151"/>
                                  </a:lnTo>
                                  <a:lnTo>
                                    <a:pt x="292" y="160"/>
                                  </a:lnTo>
                                  <a:lnTo>
                                    <a:pt x="301" y="168"/>
                                  </a:lnTo>
                                  <a:lnTo>
                                    <a:pt x="310" y="178"/>
                                  </a:lnTo>
                                  <a:lnTo>
                                    <a:pt x="318" y="188"/>
                                  </a:lnTo>
                                  <a:lnTo>
                                    <a:pt x="325" y="199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39" y="224"/>
                                  </a:lnTo>
                                  <a:lnTo>
                                    <a:pt x="344" y="238"/>
                                  </a:lnTo>
                                  <a:lnTo>
                                    <a:pt x="350" y="251"/>
                                  </a:lnTo>
                                  <a:lnTo>
                                    <a:pt x="355" y="266"/>
                                  </a:lnTo>
                                  <a:lnTo>
                                    <a:pt x="358" y="282"/>
                                  </a:lnTo>
                                  <a:lnTo>
                                    <a:pt x="361" y="298"/>
                                  </a:lnTo>
                                  <a:lnTo>
                                    <a:pt x="365" y="315"/>
                                  </a:lnTo>
                                  <a:lnTo>
                                    <a:pt x="367" y="333"/>
                                  </a:lnTo>
                                  <a:lnTo>
                                    <a:pt x="369" y="352"/>
                                  </a:lnTo>
                                  <a:lnTo>
                                    <a:pt x="372" y="392"/>
                                  </a:lnTo>
                                  <a:lnTo>
                                    <a:pt x="372" y="436"/>
                                  </a:lnTo>
                                  <a:lnTo>
                                    <a:pt x="372" y="1315"/>
                                  </a:lnTo>
                                  <a:lnTo>
                                    <a:pt x="0" y="1611"/>
                                  </a:lnTo>
                                  <a:lnTo>
                                    <a:pt x="0" y="1818"/>
                                  </a:lnTo>
                                  <a:lnTo>
                                    <a:pt x="372" y="1523"/>
                                  </a:lnTo>
                                  <a:lnTo>
                                    <a:pt x="372" y="2140"/>
                                  </a:lnTo>
                                  <a:lnTo>
                                    <a:pt x="372" y="2187"/>
                                  </a:lnTo>
                                  <a:lnTo>
                                    <a:pt x="370" y="2231"/>
                                  </a:lnTo>
                                  <a:lnTo>
                                    <a:pt x="368" y="2251"/>
                                  </a:lnTo>
                                  <a:lnTo>
                                    <a:pt x="366" y="2270"/>
                                  </a:lnTo>
                                  <a:lnTo>
                                    <a:pt x="362" y="2289"/>
                                  </a:lnTo>
                                  <a:lnTo>
                                    <a:pt x="360" y="2306"/>
                                  </a:lnTo>
                                  <a:lnTo>
                                    <a:pt x="356" y="2323"/>
                                  </a:lnTo>
                                  <a:lnTo>
                                    <a:pt x="351" y="2338"/>
                                  </a:lnTo>
                                  <a:lnTo>
                                    <a:pt x="347" y="2353"/>
                                  </a:lnTo>
                                  <a:lnTo>
                                    <a:pt x="341" y="2367"/>
                                  </a:lnTo>
                                  <a:lnTo>
                                    <a:pt x="336" y="2381"/>
                                  </a:lnTo>
                                  <a:lnTo>
                                    <a:pt x="329" y="2393"/>
                                  </a:lnTo>
                                  <a:lnTo>
                                    <a:pt x="321" y="2405"/>
                                  </a:lnTo>
                                  <a:lnTo>
                                    <a:pt x="313" y="2415"/>
                                  </a:lnTo>
                                  <a:lnTo>
                                    <a:pt x="304" y="2426"/>
                                  </a:lnTo>
                                  <a:lnTo>
                                    <a:pt x="295" y="2435"/>
                                  </a:lnTo>
                                  <a:lnTo>
                                    <a:pt x="285" y="2444"/>
                                  </a:lnTo>
                                  <a:lnTo>
                                    <a:pt x="274" y="2452"/>
                                  </a:lnTo>
                                  <a:lnTo>
                                    <a:pt x="262" y="2460"/>
                                  </a:lnTo>
                                  <a:lnTo>
                                    <a:pt x="249" y="2467"/>
                                  </a:lnTo>
                                  <a:lnTo>
                                    <a:pt x="236" y="2473"/>
                                  </a:lnTo>
                                  <a:lnTo>
                                    <a:pt x="223" y="2479"/>
                                  </a:lnTo>
                                  <a:lnTo>
                                    <a:pt x="208" y="2484"/>
                                  </a:lnTo>
                                  <a:lnTo>
                                    <a:pt x="191" y="2488"/>
                                  </a:lnTo>
                                  <a:lnTo>
                                    <a:pt x="175" y="2492"/>
                                  </a:lnTo>
                                  <a:lnTo>
                                    <a:pt x="158" y="2495"/>
                                  </a:lnTo>
                                  <a:lnTo>
                                    <a:pt x="139" y="2497"/>
                                  </a:lnTo>
                                  <a:lnTo>
                                    <a:pt x="120" y="2499"/>
                                  </a:lnTo>
                                  <a:lnTo>
                                    <a:pt x="99" y="2501"/>
                                  </a:lnTo>
                                  <a:lnTo>
                                    <a:pt x="77" y="2502"/>
                                  </a:lnTo>
                                  <a:lnTo>
                                    <a:pt x="77" y="26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849" y="1033"/>
                              <a:ext cx="475" cy="226"/>
                            </a:xfrm>
                            <a:custGeom>
                              <a:avLst/>
                              <a:gdLst>
                                <a:gd name="T0" fmla="*/ 2394 w 4279"/>
                                <a:gd name="T1" fmla="*/ 1423 h 1804"/>
                                <a:gd name="T2" fmla="*/ 2781 w 4279"/>
                                <a:gd name="T3" fmla="*/ 1279 h 1804"/>
                                <a:gd name="T4" fmla="*/ 3211 w 4279"/>
                                <a:gd name="T5" fmla="*/ 1264 h 1804"/>
                                <a:gd name="T6" fmla="*/ 3632 w 4279"/>
                                <a:gd name="T7" fmla="*/ 1197 h 1804"/>
                                <a:gd name="T8" fmla="*/ 3499 w 4279"/>
                                <a:gd name="T9" fmla="*/ 1007 h 1804"/>
                                <a:gd name="T10" fmla="*/ 2929 w 4279"/>
                                <a:gd name="T11" fmla="*/ 1007 h 1804"/>
                                <a:gd name="T12" fmla="*/ 2513 w 4279"/>
                                <a:gd name="T13" fmla="*/ 1042 h 1804"/>
                                <a:gd name="T14" fmla="*/ 2241 w 4279"/>
                                <a:gd name="T15" fmla="*/ 1132 h 1804"/>
                                <a:gd name="T16" fmla="*/ 2041 w 4279"/>
                                <a:gd name="T17" fmla="*/ 1310 h 1804"/>
                                <a:gd name="T18" fmla="*/ 1941 w 4279"/>
                                <a:gd name="T19" fmla="*/ 1604 h 1804"/>
                                <a:gd name="T20" fmla="*/ 3863 w 4279"/>
                                <a:gd name="T21" fmla="*/ 738 h 1804"/>
                                <a:gd name="T22" fmla="*/ 3479 w 4279"/>
                                <a:gd name="T23" fmla="*/ 756 h 1804"/>
                                <a:gd name="T24" fmla="*/ 3034 w 4279"/>
                                <a:gd name="T25" fmla="*/ 751 h 1804"/>
                                <a:gd name="T26" fmla="*/ 2427 w 4279"/>
                                <a:gd name="T27" fmla="*/ 759 h 1804"/>
                                <a:gd name="T28" fmla="*/ 2058 w 4279"/>
                                <a:gd name="T29" fmla="*/ 810 h 1804"/>
                                <a:gd name="T30" fmla="*/ 1816 w 4279"/>
                                <a:gd name="T31" fmla="*/ 898 h 1804"/>
                                <a:gd name="T32" fmla="*/ 1633 w 4279"/>
                                <a:gd name="T33" fmla="*/ 1057 h 1804"/>
                                <a:gd name="T34" fmla="*/ 1546 w 4279"/>
                                <a:gd name="T35" fmla="*/ 1301 h 1804"/>
                                <a:gd name="T36" fmla="*/ 1577 w 4279"/>
                                <a:gd name="T37" fmla="*/ 1645 h 1804"/>
                                <a:gd name="T38" fmla="*/ 1838 w 4279"/>
                                <a:gd name="T39" fmla="*/ 1581 h 1804"/>
                                <a:gd name="T40" fmla="*/ 1952 w 4279"/>
                                <a:gd name="T41" fmla="*/ 1251 h 1804"/>
                                <a:gd name="T42" fmla="*/ 2176 w 4279"/>
                                <a:gd name="T43" fmla="*/ 1054 h 1804"/>
                                <a:gd name="T44" fmla="*/ 2483 w 4279"/>
                                <a:gd name="T45" fmla="*/ 952 h 1804"/>
                                <a:gd name="T46" fmla="*/ 2926 w 4279"/>
                                <a:gd name="T47" fmla="*/ 915 h 1804"/>
                                <a:gd name="T48" fmla="*/ 3532 w 4279"/>
                                <a:gd name="T49" fmla="*/ 914 h 1804"/>
                                <a:gd name="T50" fmla="*/ 3830 w 4279"/>
                                <a:gd name="T51" fmla="*/ 886 h 1804"/>
                                <a:gd name="T52" fmla="*/ 3564 w 4279"/>
                                <a:gd name="T53" fmla="*/ 487 h 1804"/>
                                <a:gd name="T54" fmla="*/ 2881 w 4279"/>
                                <a:gd name="T55" fmla="*/ 480 h 1804"/>
                                <a:gd name="T56" fmla="*/ 1981 w 4279"/>
                                <a:gd name="T57" fmla="*/ 463 h 1804"/>
                                <a:gd name="T58" fmla="*/ 1459 w 4279"/>
                                <a:gd name="T59" fmla="*/ 497 h 1804"/>
                                <a:gd name="T60" fmla="*/ 1133 w 4279"/>
                                <a:gd name="T61" fmla="*/ 581 h 1804"/>
                                <a:gd name="T62" fmla="*/ 926 w 4279"/>
                                <a:gd name="T63" fmla="*/ 722 h 1804"/>
                                <a:gd name="T64" fmla="*/ 836 w 4279"/>
                                <a:gd name="T65" fmla="*/ 940 h 1804"/>
                                <a:gd name="T66" fmla="*/ 879 w 4279"/>
                                <a:gd name="T67" fmla="*/ 1253 h 1804"/>
                                <a:gd name="T68" fmla="*/ 1073 w 4279"/>
                                <a:gd name="T69" fmla="*/ 1678 h 1804"/>
                                <a:gd name="T70" fmla="*/ 1450 w 4279"/>
                                <a:gd name="T71" fmla="*/ 1529 h 1804"/>
                                <a:gd name="T72" fmla="*/ 1460 w 4279"/>
                                <a:gd name="T73" fmla="*/ 1184 h 1804"/>
                                <a:gd name="T74" fmla="*/ 1593 w 4279"/>
                                <a:gd name="T75" fmla="*/ 943 h 1804"/>
                                <a:gd name="T76" fmla="*/ 1828 w 4279"/>
                                <a:gd name="T77" fmla="*/ 788 h 1804"/>
                                <a:gd name="T78" fmla="*/ 2095 w 4279"/>
                                <a:gd name="T79" fmla="*/ 707 h 1804"/>
                                <a:gd name="T80" fmla="*/ 2563 w 4279"/>
                                <a:gd name="T81" fmla="*/ 660 h 1804"/>
                                <a:gd name="T82" fmla="*/ 3171 w 4279"/>
                                <a:gd name="T83" fmla="*/ 661 h 1804"/>
                                <a:gd name="T84" fmla="*/ 3618 w 4279"/>
                                <a:gd name="T85" fmla="*/ 661 h 1804"/>
                                <a:gd name="T86" fmla="*/ 4099 w 4279"/>
                                <a:gd name="T87" fmla="*/ 360 h 1804"/>
                                <a:gd name="T88" fmla="*/ 3852 w 4279"/>
                                <a:gd name="T89" fmla="*/ 143 h 1804"/>
                                <a:gd name="T90" fmla="*/ 3247 w 4279"/>
                                <a:gd name="T91" fmla="*/ 171 h 1804"/>
                                <a:gd name="T92" fmla="*/ 2552 w 4279"/>
                                <a:gd name="T93" fmla="*/ 117 h 1804"/>
                                <a:gd name="T94" fmla="*/ 1368 w 4279"/>
                                <a:gd name="T95" fmla="*/ 0 h 1804"/>
                                <a:gd name="T96" fmla="*/ 568 w 4279"/>
                                <a:gd name="T97" fmla="*/ 108 h 1804"/>
                                <a:gd name="T98" fmla="*/ 69 w 4279"/>
                                <a:gd name="T99" fmla="*/ 487 h 1804"/>
                                <a:gd name="T100" fmla="*/ 85 w 4279"/>
                                <a:gd name="T101" fmla="*/ 1186 h 1804"/>
                                <a:gd name="T102" fmla="*/ 956 w 4279"/>
                                <a:gd name="T103" fmla="*/ 1673 h 1804"/>
                                <a:gd name="T104" fmla="*/ 765 w 4279"/>
                                <a:gd name="T105" fmla="*/ 1227 h 1804"/>
                                <a:gd name="T106" fmla="*/ 737 w 4279"/>
                                <a:gd name="T107" fmla="*/ 893 h 1804"/>
                                <a:gd name="T108" fmla="*/ 850 w 4279"/>
                                <a:gd name="T109" fmla="*/ 656 h 1804"/>
                                <a:gd name="T110" fmla="*/ 1085 w 4279"/>
                                <a:gd name="T111" fmla="*/ 498 h 1804"/>
                                <a:gd name="T112" fmla="*/ 1429 w 4279"/>
                                <a:gd name="T113" fmla="*/ 409 h 1804"/>
                                <a:gd name="T114" fmla="*/ 1851 w 4279"/>
                                <a:gd name="T115" fmla="*/ 374 h 1804"/>
                                <a:gd name="T116" fmla="*/ 2712 w 4279"/>
                                <a:gd name="T117" fmla="*/ 383 h 1804"/>
                                <a:gd name="T118" fmla="*/ 3427 w 4279"/>
                                <a:gd name="T119" fmla="*/ 397 h 1804"/>
                                <a:gd name="T120" fmla="*/ 4099 w 4279"/>
                                <a:gd name="T121" fmla="*/ 360 h 18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4279" h="1804">
                                  <a:moveTo>
                                    <a:pt x="2137" y="1804"/>
                                  </a:moveTo>
                                  <a:lnTo>
                                    <a:pt x="2169" y="1730"/>
                                  </a:lnTo>
                                  <a:lnTo>
                                    <a:pt x="2201" y="1663"/>
                                  </a:lnTo>
                                  <a:lnTo>
                                    <a:pt x="2236" y="1603"/>
                                  </a:lnTo>
                                  <a:lnTo>
                                    <a:pt x="2273" y="1550"/>
                                  </a:lnTo>
                                  <a:lnTo>
                                    <a:pt x="2312" y="1502"/>
                                  </a:lnTo>
                                  <a:lnTo>
                                    <a:pt x="2353" y="1460"/>
                                  </a:lnTo>
                                  <a:lnTo>
                                    <a:pt x="2394" y="1423"/>
                                  </a:lnTo>
                                  <a:lnTo>
                                    <a:pt x="2439" y="1392"/>
                                  </a:lnTo>
                                  <a:lnTo>
                                    <a:pt x="2484" y="1365"/>
                                  </a:lnTo>
                                  <a:lnTo>
                                    <a:pt x="2531" y="1342"/>
                                  </a:lnTo>
                                  <a:lnTo>
                                    <a:pt x="2579" y="1323"/>
                                  </a:lnTo>
                                  <a:lnTo>
                                    <a:pt x="2628" y="1308"/>
                                  </a:lnTo>
                                  <a:lnTo>
                                    <a:pt x="2678" y="1296"/>
                                  </a:lnTo>
                                  <a:lnTo>
                                    <a:pt x="2730" y="1286"/>
                                  </a:lnTo>
                                  <a:lnTo>
                                    <a:pt x="2781" y="1279"/>
                                  </a:lnTo>
                                  <a:lnTo>
                                    <a:pt x="2834" y="1274"/>
                                  </a:lnTo>
                                  <a:lnTo>
                                    <a:pt x="2887" y="1269"/>
                                  </a:lnTo>
                                  <a:lnTo>
                                    <a:pt x="2941" y="1267"/>
                                  </a:lnTo>
                                  <a:lnTo>
                                    <a:pt x="2995" y="1266"/>
                                  </a:lnTo>
                                  <a:lnTo>
                                    <a:pt x="3049" y="1265"/>
                                  </a:lnTo>
                                  <a:lnTo>
                                    <a:pt x="3103" y="1265"/>
                                  </a:lnTo>
                                  <a:lnTo>
                                    <a:pt x="3158" y="1265"/>
                                  </a:lnTo>
                                  <a:lnTo>
                                    <a:pt x="3211" y="1264"/>
                                  </a:lnTo>
                                  <a:lnTo>
                                    <a:pt x="3266" y="1262"/>
                                  </a:lnTo>
                                  <a:lnTo>
                                    <a:pt x="3320" y="1260"/>
                                  </a:lnTo>
                                  <a:lnTo>
                                    <a:pt x="3374" y="1255"/>
                                  </a:lnTo>
                                  <a:lnTo>
                                    <a:pt x="3426" y="1249"/>
                                  </a:lnTo>
                                  <a:lnTo>
                                    <a:pt x="3479" y="1240"/>
                                  </a:lnTo>
                                  <a:lnTo>
                                    <a:pt x="3530" y="1229"/>
                                  </a:lnTo>
                                  <a:lnTo>
                                    <a:pt x="3581" y="1215"/>
                                  </a:lnTo>
                                  <a:lnTo>
                                    <a:pt x="3632" y="1197"/>
                                  </a:lnTo>
                                  <a:lnTo>
                                    <a:pt x="3680" y="1176"/>
                                  </a:lnTo>
                                  <a:lnTo>
                                    <a:pt x="3777" y="988"/>
                                  </a:lnTo>
                                  <a:lnTo>
                                    <a:pt x="3744" y="992"/>
                                  </a:lnTo>
                                  <a:lnTo>
                                    <a:pt x="3710" y="996"/>
                                  </a:lnTo>
                                  <a:lnTo>
                                    <a:pt x="3675" y="999"/>
                                  </a:lnTo>
                                  <a:lnTo>
                                    <a:pt x="3641" y="1001"/>
                                  </a:lnTo>
                                  <a:lnTo>
                                    <a:pt x="3570" y="1005"/>
                                  </a:lnTo>
                                  <a:lnTo>
                                    <a:pt x="3499" y="1007"/>
                                  </a:lnTo>
                                  <a:lnTo>
                                    <a:pt x="3425" y="1008"/>
                                  </a:lnTo>
                                  <a:lnTo>
                                    <a:pt x="3350" y="1009"/>
                                  </a:lnTo>
                                  <a:lnTo>
                                    <a:pt x="3275" y="1008"/>
                                  </a:lnTo>
                                  <a:lnTo>
                                    <a:pt x="3199" y="1007"/>
                                  </a:lnTo>
                                  <a:lnTo>
                                    <a:pt x="3131" y="1007"/>
                                  </a:lnTo>
                                  <a:lnTo>
                                    <a:pt x="3063" y="1007"/>
                                  </a:lnTo>
                                  <a:lnTo>
                                    <a:pt x="2996" y="1007"/>
                                  </a:lnTo>
                                  <a:lnTo>
                                    <a:pt x="2929" y="1007"/>
                                  </a:lnTo>
                                  <a:lnTo>
                                    <a:pt x="2862" y="1009"/>
                                  </a:lnTo>
                                  <a:lnTo>
                                    <a:pt x="2796" y="1011"/>
                                  </a:lnTo>
                                  <a:lnTo>
                                    <a:pt x="2731" y="1015"/>
                                  </a:lnTo>
                                  <a:lnTo>
                                    <a:pt x="2668" y="1021"/>
                                  </a:lnTo>
                                  <a:lnTo>
                                    <a:pt x="2628" y="1025"/>
                                  </a:lnTo>
                                  <a:lnTo>
                                    <a:pt x="2589" y="1030"/>
                                  </a:lnTo>
                                  <a:lnTo>
                                    <a:pt x="2551" y="1036"/>
                                  </a:lnTo>
                                  <a:lnTo>
                                    <a:pt x="2513" y="1042"/>
                                  </a:lnTo>
                                  <a:lnTo>
                                    <a:pt x="2476" y="1050"/>
                                  </a:lnTo>
                                  <a:lnTo>
                                    <a:pt x="2439" y="1058"/>
                                  </a:lnTo>
                                  <a:lnTo>
                                    <a:pt x="2404" y="1067"/>
                                  </a:lnTo>
                                  <a:lnTo>
                                    <a:pt x="2370" y="1078"/>
                                  </a:lnTo>
                                  <a:lnTo>
                                    <a:pt x="2336" y="1090"/>
                                  </a:lnTo>
                                  <a:lnTo>
                                    <a:pt x="2303" y="1102"/>
                                  </a:lnTo>
                                  <a:lnTo>
                                    <a:pt x="2271" y="1116"/>
                                  </a:lnTo>
                                  <a:lnTo>
                                    <a:pt x="2241" y="1132"/>
                                  </a:lnTo>
                                  <a:lnTo>
                                    <a:pt x="2212" y="1149"/>
                                  </a:lnTo>
                                  <a:lnTo>
                                    <a:pt x="2183" y="1167"/>
                                  </a:lnTo>
                                  <a:lnTo>
                                    <a:pt x="2156" y="1186"/>
                                  </a:lnTo>
                                  <a:lnTo>
                                    <a:pt x="2131" y="1207"/>
                                  </a:lnTo>
                                  <a:lnTo>
                                    <a:pt x="2106" y="1230"/>
                                  </a:lnTo>
                                  <a:lnTo>
                                    <a:pt x="2084" y="1255"/>
                                  </a:lnTo>
                                  <a:lnTo>
                                    <a:pt x="2061" y="1282"/>
                                  </a:lnTo>
                                  <a:lnTo>
                                    <a:pt x="2041" y="1310"/>
                                  </a:lnTo>
                                  <a:lnTo>
                                    <a:pt x="2023" y="1340"/>
                                  </a:lnTo>
                                  <a:lnTo>
                                    <a:pt x="2006" y="1371"/>
                                  </a:lnTo>
                                  <a:lnTo>
                                    <a:pt x="1991" y="1405"/>
                                  </a:lnTo>
                                  <a:lnTo>
                                    <a:pt x="1977" y="1440"/>
                                  </a:lnTo>
                                  <a:lnTo>
                                    <a:pt x="1965" y="1478"/>
                                  </a:lnTo>
                                  <a:lnTo>
                                    <a:pt x="1955" y="1517"/>
                                  </a:lnTo>
                                  <a:lnTo>
                                    <a:pt x="1947" y="1560"/>
                                  </a:lnTo>
                                  <a:lnTo>
                                    <a:pt x="1941" y="1604"/>
                                  </a:lnTo>
                                  <a:lnTo>
                                    <a:pt x="1936" y="1650"/>
                                  </a:lnTo>
                                  <a:lnTo>
                                    <a:pt x="1934" y="1699"/>
                                  </a:lnTo>
                                  <a:lnTo>
                                    <a:pt x="1934" y="1750"/>
                                  </a:lnTo>
                                  <a:lnTo>
                                    <a:pt x="1936" y="1804"/>
                                  </a:lnTo>
                                  <a:lnTo>
                                    <a:pt x="2137" y="1804"/>
                                  </a:lnTo>
                                  <a:close/>
                                  <a:moveTo>
                                    <a:pt x="3830" y="886"/>
                                  </a:moveTo>
                                  <a:lnTo>
                                    <a:pt x="3908" y="732"/>
                                  </a:lnTo>
                                  <a:lnTo>
                                    <a:pt x="3863" y="738"/>
                                  </a:lnTo>
                                  <a:lnTo>
                                    <a:pt x="3818" y="742"/>
                                  </a:lnTo>
                                  <a:lnTo>
                                    <a:pt x="3773" y="746"/>
                                  </a:lnTo>
                                  <a:lnTo>
                                    <a:pt x="3726" y="749"/>
                                  </a:lnTo>
                                  <a:lnTo>
                                    <a:pt x="3678" y="751"/>
                                  </a:lnTo>
                                  <a:lnTo>
                                    <a:pt x="3630" y="753"/>
                                  </a:lnTo>
                                  <a:lnTo>
                                    <a:pt x="3579" y="755"/>
                                  </a:lnTo>
                                  <a:lnTo>
                                    <a:pt x="3530" y="755"/>
                                  </a:lnTo>
                                  <a:lnTo>
                                    <a:pt x="3479" y="756"/>
                                  </a:lnTo>
                                  <a:lnTo>
                                    <a:pt x="3427" y="756"/>
                                  </a:lnTo>
                                  <a:lnTo>
                                    <a:pt x="3376" y="756"/>
                                  </a:lnTo>
                                  <a:lnTo>
                                    <a:pt x="3323" y="756"/>
                                  </a:lnTo>
                                  <a:lnTo>
                                    <a:pt x="3271" y="755"/>
                                  </a:lnTo>
                                  <a:lnTo>
                                    <a:pt x="3218" y="754"/>
                                  </a:lnTo>
                                  <a:lnTo>
                                    <a:pt x="3165" y="753"/>
                                  </a:lnTo>
                                  <a:lnTo>
                                    <a:pt x="3111" y="752"/>
                                  </a:lnTo>
                                  <a:lnTo>
                                    <a:pt x="3034" y="751"/>
                                  </a:lnTo>
                                  <a:lnTo>
                                    <a:pt x="2957" y="750"/>
                                  </a:lnTo>
                                  <a:lnTo>
                                    <a:pt x="2878" y="749"/>
                                  </a:lnTo>
                                  <a:lnTo>
                                    <a:pt x="2802" y="749"/>
                                  </a:lnTo>
                                  <a:lnTo>
                                    <a:pt x="2725" y="749"/>
                                  </a:lnTo>
                                  <a:lnTo>
                                    <a:pt x="2649" y="750"/>
                                  </a:lnTo>
                                  <a:lnTo>
                                    <a:pt x="2574" y="752"/>
                                  </a:lnTo>
                                  <a:lnTo>
                                    <a:pt x="2501" y="755"/>
                                  </a:lnTo>
                                  <a:lnTo>
                                    <a:pt x="2427" y="759"/>
                                  </a:lnTo>
                                  <a:lnTo>
                                    <a:pt x="2355" y="764"/>
                                  </a:lnTo>
                                  <a:lnTo>
                                    <a:pt x="2286" y="772"/>
                                  </a:lnTo>
                                  <a:lnTo>
                                    <a:pt x="2218" y="781"/>
                                  </a:lnTo>
                                  <a:lnTo>
                                    <a:pt x="2185" y="786"/>
                                  </a:lnTo>
                                  <a:lnTo>
                                    <a:pt x="2152" y="791"/>
                                  </a:lnTo>
                                  <a:lnTo>
                                    <a:pt x="2120" y="797"/>
                                  </a:lnTo>
                                  <a:lnTo>
                                    <a:pt x="2089" y="803"/>
                                  </a:lnTo>
                                  <a:lnTo>
                                    <a:pt x="2058" y="810"/>
                                  </a:lnTo>
                                  <a:lnTo>
                                    <a:pt x="2028" y="818"/>
                                  </a:lnTo>
                                  <a:lnTo>
                                    <a:pt x="1999" y="826"/>
                                  </a:lnTo>
                                  <a:lnTo>
                                    <a:pt x="1970" y="834"/>
                                  </a:lnTo>
                                  <a:lnTo>
                                    <a:pt x="1937" y="845"/>
                                  </a:lnTo>
                                  <a:lnTo>
                                    <a:pt x="1905" y="857"/>
                                  </a:lnTo>
                                  <a:lnTo>
                                    <a:pt x="1875" y="870"/>
                                  </a:lnTo>
                                  <a:lnTo>
                                    <a:pt x="1844" y="883"/>
                                  </a:lnTo>
                                  <a:lnTo>
                                    <a:pt x="1816" y="898"/>
                                  </a:lnTo>
                                  <a:lnTo>
                                    <a:pt x="1789" y="914"/>
                                  </a:lnTo>
                                  <a:lnTo>
                                    <a:pt x="1763" y="931"/>
                                  </a:lnTo>
                                  <a:lnTo>
                                    <a:pt x="1737" y="949"/>
                                  </a:lnTo>
                                  <a:lnTo>
                                    <a:pt x="1714" y="968"/>
                                  </a:lnTo>
                                  <a:lnTo>
                                    <a:pt x="1691" y="988"/>
                                  </a:lnTo>
                                  <a:lnTo>
                                    <a:pt x="1671" y="1010"/>
                                  </a:lnTo>
                                  <a:lnTo>
                                    <a:pt x="1651" y="1033"/>
                                  </a:lnTo>
                                  <a:lnTo>
                                    <a:pt x="1633" y="1057"/>
                                  </a:lnTo>
                                  <a:lnTo>
                                    <a:pt x="1616" y="1083"/>
                                  </a:lnTo>
                                  <a:lnTo>
                                    <a:pt x="1602" y="1109"/>
                                  </a:lnTo>
                                  <a:lnTo>
                                    <a:pt x="1588" y="1137"/>
                                  </a:lnTo>
                                  <a:lnTo>
                                    <a:pt x="1576" y="1167"/>
                                  </a:lnTo>
                                  <a:lnTo>
                                    <a:pt x="1566" y="1198"/>
                                  </a:lnTo>
                                  <a:lnTo>
                                    <a:pt x="1558" y="1230"/>
                                  </a:lnTo>
                                  <a:lnTo>
                                    <a:pt x="1552" y="1264"/>
                                  </a:lnTo>
                                  <a:lnTo>
                                    <a:pt x="1546" y="1301"/>
                                  </a:lnTo>
                                  <a:lnTo>
                                    <a:pt x="1544" y="1337"/>
                                  </a:lnTo>
                                  <a:lnTo>
                                    <a:pt x="1543" y="1376"/>
                                  </a:lnTo>
                                  <a:lnTo>
                                    <a:pt x="1543" y="1416"/>
                                  </a:lnTo>
                                  <a:lnTo>
                                    <a:pt x="1546" y="1458"/>
                                  </a:lnTo>
                                  <a:lnTo>
                                    <a:pt x="1550" y="1502"/>
                                  </a:lnTo>
                                  <a:lnTo>
                                    <a:pt x="1557" y="1549"/>
                                  </a:lnTo>
                                  <a:lnTo>
                                    <a:pt x="1566" y="1596"/>
                                  </a:lnTo>
                                  <a:lnTo>
                                    <a:pt x="1577" y="1645"/>
                                  </a:lnTo>
                                  <a:lnTo>
                                    <a:pt x="1591" y="1696"/>
                                  </a:lnTo>
                                  <a:lnTo>
                                    <a:pt x="1605" y="1749"/>
                                  </a:lnTo>
                                  <a:lnTo>
                                    <a:pt x="1623" y="1804"/>
                                  </a:lnTo>
                                  <a:lnTo>
                                    <a:pt x="1833" y="1804"/>
                                  </a:lnTo>
                                  <a:lnTo>
                                    <a:pt x="1831" y="1744"/>
                                  </a:lnTo>
                                  <a:lnTo>
                                    <a:pt x="1831" y="1687"/>
                                  </a:lnTo>
                                  <a:lnTo>
                                    <a:pt x="1833" y="1633"/>
                                  </a:lnTo>
                                  <a:lnTo>
                                    <a:pt x="1838" y="1581"/>
                                  </a:lnTo>
                                  <a:lnTo>
                                    <a:pt x="1846" y="1532"/>
                                  </a:lnTo>
                                  <a:lnTo>
                                    <a:pt x="1854" y="1484"/>
                                  </a:lnTo>
                                  <a:lnTo>
                                    <a:pt x="1866" y="1440"/>
                                  </a:lnTo>
                                  <a:lnTo>
                                    <a:pt x="1879" y="1398"/>
                                  </a:lnTo>
                                  <a:lnTo>
                                    <a:pt x="1895" y="1358"/>
                                  </a:lnTo>
                                  <a:lnTo>
                                    <a:pt x="1911" y="1321"/>
                                  </a:lnTo>
                                  <a:lnTo>
                                    <a:pt x="1930" y="1286"/>
                                  </a:lnTo>
                                  <a:lnTo>
                                    <a:pt x="1952" y="1251"/>
                                  </a:lnTo>
                                  <a:lnTo>
                                    <a:pt x="1974" y="1220"/>
                                  </a:lnTo>
                                  <a:lnTo>
                                    <a:pt x="1999" y="1191"/>
                                  </a:lnTo>
                                  <a:lnTo>
                                    <a:pt x="2024" y="1164"/>
                                  </a:lnTo>
                                  <a:lnTo>
                                    <a:pt x="2052" y="1138"/>
                                  </a:lnTo>
                                  <a:lnTo>
                                    <a:pt x="2081" y="1115"/>
                                  </a:lnTo>
                                  <a:lnTo>
                                    <a:pt x="2112" y="1093"/>
                                  </a:lnTo>
                                  <a:lnTo>
                                    <a:pt x="2143" y="1072"/>
                                  </a:lnTo>
                                  <a:lnTo>
                                    <a:pt x="2176" y="1054"/>
                                  </a:lnTo>
                                  <a:lnTo>
                                    <a:pt x="2211" y="1036"/>
                                  </a:lnTo>
                                  <a:lnTo>
                                    <a:pt x="2247" y="1021"/>
                                  </a:lnTo>
                                  <a:lnTo>
                                    <a:pt x="2284" y="1005"/>
                                  </a:lnTo>
                                  <a:lnTo>
                                    <a:pt x="2322" y="992"/>
                                  </a:lnTo>
                                  <a:lnTo>
                                    <a:pt x="2360" y="981"/>
                                  </a:lnTo>
                                  <a:lnTo>
                                    <a:pt x="2400" y="970"/>
                                  </a:lnTo>
                                  <a:lnTo>
                                    <a:pt x="2441" y="961"/>
                                  </a:lnTo>
                                  <a:lnTo>
                                    <a:pt x="2483" y="952"/>
                                  </a:lnTo>
                                  <a:lnTo>
                                    <a:pt x="2525" y="945"/>
                                  </a:lnTo>
                                  <a:lnTo>
                                    <a:pt x="2569" y="939"/>
                                  </a:lnTo>
                                  <a:lnTo>
                                    <a:pt x="2612" y="933"/>
                                  </a:lnTo>
                                  <a:lnTo>
                                    <a:pt x="2657" y="928"/>
                                  </a:lnTo>
                                  <a:lnTo>
                                    <a:pt x="2723" y="923"/>
                                  </a:lnTo>
                                  <a:lnTo>
                                    <a:pt x="2790" y="919"/>
                                  </a:lnTo>
                                  <a:lnTo>
                                    <a:pt x="2858" y="917"/>
                                  </a:lnTo>
                                  <a:lnTo>
                                    <a:pt x="2926" y="915"/>
                                  </a:lnTo>
                                  <a:lnTo>
                                    <a:pt x="2995" y="914"/>
                                  </a:lnTo>
                                  <a:lnTo>
                                    <a:pt x="3063" y="914"/>
                                  </a:lnTo>
                                  <a:lnTo>
                                    <a:pt x="3131" y="915"/>
                                  </a:lnTo>
                                  <a:lnTo>
                                    <a:pt x="3199" y="915"/>
                                  </a:lnTo>
                                  <a:lnTo>
                                    <a:pt x="3284" y="916"/>
                                  </a:lnTo>
                                  <a:lnTo>
                                    <a:pt x="3368" y="916"/>
                                  </a:lnTo>
                                  <a:lnTo>
                                    <a:pt x="3451" y="916"/>
                                  </a:lnTo>
                                  <a:lnTo>
                                    <a:pt x="3532" y="914"/>
                                  </a:lnTo>
                                  <a:lnTo>
                                    <a:pt x="3571" y="912"/>
                                  </a:lnTo>
                                  <a:lnTo>
                                    <a:pt x="3611" y="910"/>
                                  </a:lnTo>
                                  <a:lnTo>
                                    <a:pt x="3649" y="908"/>
                                  </a:lnTo>
                                  <a:lnTo>
                                    <a:pt x="3687" y="905"/>
                                  </a:lnTo>
                                  <a:lnTo>
                                    <a:pt x="3723" y="901"/>
                                  </a:lnTo>
                                  <a:lnTo>
                                    <a:pt x="3759" y="897"/>
                                  </a:lnTo>
                                  <a:lnTo>
                                    <a:pt x="3795" y="892"/>
                                  </a:lnTo>
                                  <a:lnTo>
                                    <a:pt x="3830" y="886"/>
                                  </a:lnTo>
                                  <a:close/>
                                  <a:moveTo>
                                    <a:pt x="3960" y="631"/>
                                  </a:moveTo>
                                  <a:lnTo>
                                    <a:pt x="4049" y="458"/>
                                  </a:lnTo>
                                  <a:lnTo>
                                    <a:pt x="3970" y="466"/>
                                  </a:lnTo>
                                  <a:lnTo>
                                    <a:pt x="3891" y="473"/>
                                  </a:lnTo>
                                  <a:lnTo>
                                    <a:pt x="3811" y="478"/>
                                  </a:lnTo>
                                  <a:lnTo>
                                    <a:pt x="3729" y="482"/>
                                  </a:lnTo>
                                  <a:lnTo>
                                    <a:pt x="3646" y="485"/>
                                  </a:lnTo>
                                  <a:lnTo>
                                    <a:pt x="3564" y="487"/>
                                  </a:lnTo>
                                  <a:lnTo>
                                    <a:pt x="3479" y="489"/>
                                  </a:lnTo>
                                  <a:lnTo>
                                    <a:pt x="3395" y="489"/>
                                  </a:lnTo>
                                  <a:lnTo>
                                    <a:pt x="3310" y="489"/>
                                  </a:lnTo>
                                  <a:lnTo>
                                    <a:pt x="3224" y="488"/>
                                  </a:lnTo>
                                  <a:lnTo>
                                    <a:pt x="3138" y="487"/>
                                  </a:lnTo>
                                  <a:lnTo>
                                    <a:pt x="3053" y="485"/>
                                  </a:lnTo>
                                  <a:lnTo>
                                    <a:pt x="2967" y="483"/>
                                  </a:lnTo>
                                  <a:lnTo>
                                    <a:pt x="2881" y="480"/>
                                  </a:lnTo>
                                  <a:lnTo>
                                    <a:pt x="2795" y="478"/>
                                  </a:lnTo>
                                  <a:lnTo>
                                    <a:pt x="2710" y="475"/>
                                  </a:lnTo>
                                  <a:lnTo>
                                    <a:pt x="2583" y="472"/>
                                  </a:lnTo>
                                  <a:lnTo>
                                    <a:pt x="2459" y="468"/>
                                  </a:lnTo>
                                  <a:lnTo>
                                    <a:pt x="2336" y="465"/>
                                  </a:lnTo>
                                  <a:lnTo>
                                    <a:pt x="2216" y="463"/>
                                  </a:lnTo>
                                  <a:lnTo>
                                    <a:pt x="2097" y="462"/>
                                  </a:lnTo>
                                  <a:lnTo>
                                    <a:pt x="1981" y="463"/>
                                  </a:lnTo>
                                  <a:lnTo>
                                    <a:pt x="1869" y="465"/>
                                  </a:lnTo>
                                  <a:lnTo>
                                    <a:pt x="1759" y="469"/>
                                  </a:lnTo>
                                  <a:lnTo>
                                    <a:pt x="1707" y="473"/>
                                  </a:lnTo>
                                  <a:lnTo>
                                    <a:pt x="1655" y="476"/>
                                  </a:lnTo>
                                  <a:lnTo>
                                    <a:pt x="1604" y="481"/>
                                  </a:lnTo>
                                  <a:lnTo>
                                    <a:pt x="1555" y="485"/>
                                  </a:lnTo>
                                  <a:lnTo>
                                    <a:pt x="1507" y="491"/>
                                  </a:lnTo>
                                  <a:lnTo>
                                    <a:pt x="1459" y="497"/>
                                  </a:lnTo>
                                  <a:lnTo>
                                    <a:pt x="1413" y="505"/>
                                  </a:lnTo>
                                  <a:lnTo>
                                    <a:pt x="1369" y="513"/>
                                  </a:lnTo>
                                  <a:lnTo>
                                    <a:pt x="1326" y="523"/>
                                  </a:lnTo>
                                  <a:lnTo>
                                    <a:pt x="1284" y="532"/>
                                  </a:lnTo>
                                  <a:lnTo>
                                    <a:pt x="1244" y="543"/>
                                  </a:lnTo>
                                  <a:lnTo>
                                    <a:pt x="1205" y="555"/>
                                  </a:lnTo>
                                  <a:lnTo>
                                    <a:pt x="1168" y="567"/>
                                  </a:lnTo>
                                  <a:lnTo>
                                    <a:pt x="1133" y="581"/>
                                  </a:lnTo>
                                  <a:lnTo>
                                    <a:pt x="1099" y="596"/>
                                  </a:lnTo>
                                  <a:lnTo>
                                    <a:pt x="1068" y="611"/>
                                  </a:lnTo>
                                  <a:lnTo>
                                    <a:pt x="1040" y="627"/>
                                  </a:lnTo>
                                  <a:lnTo>
                                    <a:pt x="1014" y="644"/>
                                  </a:lnTo>
                                  <a:lnTo>
                                    <a:pt x="989" y="661"/>
                                  </a:lnTo>
                                  <a:lnTo>
                                    <a:pt x="966" y="680"/>
                                  </a:lnTo>
                                  <a:lnTo>
                                    <a:pt x="945" y="700"/>
                                  </a:lnTo>
                                  <a:lnTo>
                                    <a:pt x="926" y="722"/>
                                  </a:lnTo>
                                  <a:lnTo>
                                    <a:pt x="908" y="744"/>
                                  </a:lnTo>
                                  <a:lnTo>
                                    <a:pt x="892" y="768"/>
                                  </a:lnTo>
                                  <a:lnTo>
                                    <a:pt x="877" y="794"/>
                                  </a:lnTo>
                                  <a:lnTo>
                                    <a:pt x="865" y="820"/>
                                  </a:lnTo>
                                  <a:lnTo>
                                    <a:pt x="855" y="848"/>
                                  </a:lnTo>
                                  <a:lnTo>
                                    <a:pt x="846" y="877"/>
                                  </a:lnTo>
                                  <a:lnTo>
                                    <a:pt x="839" y="908"/>
                                  </a:lnTo>
                                  <a:lnTo>
                                    <a:pt x="836" y="940"/>
                                  </a:lnTo>
                                  <a:lnTo>
                                    <a:pt x="833" y="973"/>
                                  </a:lnTo>
                                  <a:lnTo>
                                    <a:pt x="833" y="1008"/>
                                  </a:lnTo>
                                  <a:lnTo>
                                    <a:pt x="835" y="1046"/>
                                  </a:lnTo>
                                  <a:lnTo>
                                    <a:pt x="839" y="1084"/>
                                  </a:lnTo>
                                  <a:lnTo>
                                    <a:pt x="845" y="1124"/>
                                  </a:lnTo>
                                  <a:lnTo>
                                    <a:pt x="854" y="1165"/>
                                  </a:lnTo>
                                  <a:lnTo>
                                    <a:pt x="865" y="1208"/>
                                  </a:lnTo>
                                  <a:lnTo>
                                    <a:pt x="879" y="1253"/>
                                  </a:lnTo>
                                  <a:lnTo>
                                    <a:pt x="894" y="1301"/>
                                  </a:lnTo>
                                  <a:lnTo>
                                    <a:pt x="912" y="1349"/>
                                  </a:lnTo>
                                  <a:lnTo>
                                    <a:pt x="932" y="1399"/>
                                  </a:lnTo>
                                  <a:lnTo>
                                    <a:pt x="956" y="1451"/>
                                  </a:lnTo>
                                  <a:lnTo>
                                    <a:pt x="981" y="1505"/>
                                  </a:lnTo>
                                  <a:lnTo>
                                    <a:pt x="1009" y="1561"/>
                                  </a:lnTo>
                                  <a:lnTo>
                                    <a:pt x="1040" y="1619"/>
                                  </a:lnTo>
                                  <a:lnTo>
                                    <a:pt x="1073" y="1678"/>
                                  </a:lnTo>
                                  <a:lnTo>
                                    <a:pt x="1110" y="1740"/>
                                  </a:lnTo>
                                  <a:lnTo>
                                    <a:pt x="1149" y="1804"/>
                                  </a:lnTo>
                                  <a:lnTo>
                                    <a:pt x="1516" y="1804"/>
                                  </a:lnTo>
                                  <a:lnTo>
                                    <a:pt x="1498" y="1744"/>
                                  </a:lnTo>
                                  <a:lnTo>
                                    <a:pt x="1482" y="1687"/>
                                  </a:lnTo>
                                  <a:lnTo>
                                    <a:pt x="1469" y="1633"/>
                                  </a:lnTo>
                                  <a:lnTo>
                                    <a:pt x="1458" y="1579"/>
                                  </a:lnTo>
                                  <a:lnTo>
                                    <a:pt x="1450" y="1529"/>
                                  </a:lnTo>
                                  <a:lnTo>
                                    <a:pt x="1443" y="1478"/>
                                  </a:lnTo>
                                  <a:lnTo>
                                    <a:pt x="1439" y="1431"/>
                                  </a:lnTo>
                                  <a:lnTo>
                                    <a:pt x="1438" y="1386"/>
                                  </a:lnTo>
                                  <a:lnTo>
                                    <a:pt x="1438" y="1342"/>
                                  </a:lnTo>
                                  <a:lnTo>
                                    <a:pt x="1440" y="1300"/>
                                  </a:lnTo>
                                  <a:lnTo>
                                    <a:pt x="1444" y="1259"/>
                                  </a:lnTo>
                                  <a:lnTo>
                                    <a:pt x="1451" y="1220"/>
                                  </a:lnTo>
                                  <a:lnTo>
                                    <a:pt x="1460" y="1184"/>
                                  </a:lnTo>
                                  <a:lnTo>
                                    <a:pt x="1470" y="1148"/>
                                  </a:lnTo>
                                  <a:lnTo>
                                    <a:pt x="1482" y="1115"/>
                                  </a:lnTo>
                                  <a:lnTo>
                                    <a:pt x="1497" y="1082"/>
                                  </a:lnTo>
                                  <a:lnTo>
                                    <a:pt x="1512" y="1052"/>
                                  </a:lnTo>
                                  <a:lnTo>
                                    <a:pt x="1530" y="1023"/>
                                  </a:lnTo>
                                  <a:lnTo>
                                    <a:pt x="1549" y="994"/>
                                  </a:lnTo>
                                  <a:lnTo>
                                    <a:pt x="1571" y="968"/>
                                  </a:lnTo>
                                  <a:lnTo>
                                    <a:pt x="1593" y="943"/>
                                  </a:lnTo>
                                  <a:lnTo>
                                    <a:pt x="1617" y="919"/>
                                  </a:lnTo>
                                  <a:lnTo>
                                    <a:pt x="1643" y="897"/>
                                  </a:lnTo>
                                  <a:lnTo>
                                    <a:pt x="1670" y="875"/>
                                  </a:lnTo>
                                  <a:lnTo>
                                    <a:pt x="1699" y="856"/>
                                  </a:lnTo>
                                  <a:lnTo>
                                    <a:pt x="1729" y="837"/>
                                  </a:lnTo>
                                  <a:lnTo>
                                    <a:pt x="1761" y="819"/>
                                  </a:lnTo>
                                  <a:lnTo>
                                    <a:pt x="1793" y="803"/>
                                  </a:lnTo>
                                  <a:lnTo>
                                    <a:pt x="1828" y="788"/>
                                  </a:lnTo>
                                  <a:lnTo>
                                    <a:pt x="1862" y="773"/>
                                  </a:lnTo>
                                  <a:lnTo>
                                    <a:pt x="1898" y="759"/>
                                  </a:lnTo>
                                  <a:lnTo>
                                    <a:pt x="1936" y="747"/>
                                  </a:lnTo>
                                  <a:lnTo>
                                    <a:pt x="1966" y="737"/>
                                  </a:lnTo>
                                  <a:lnTo>
                                    <a:pt x="1998" y="729"/>
                                  </a:lnTo>
                                  <a:lnTo>
                                    <a:pt x="2029" y="721"/>
                                  </a:lnTo>
                                  <a:lnTo>
                                    <a:pt x="2061" y="714"/>
                                  </a:lnTo>
                                  <a:lnTo>
                                    <a:pt x="2095" y="707"/>
                                  </a:lnTo>
                                  <a:lnTo>
                                    <a:pt x="2128" y="701"/>
                                  </a:lnTo>
                                  <a:lnTo>
                                    <a:pt x="2162" y="695"/>
                                  </a:lnTo>
                                  <a:lnTo>
                                    <a:pt x="2197" y="690"/>
                                  </a:lnTo>
                                  <a:lnTo>
                                    <a:pt x="2267" y="681"/>
                                  </a:lnTo>
                                  <a:lnTo>
                                    <a:pt x="2338" y="673"/>
                                  </a:lnTo>
                                  <a:lnTo>
                                    <a:pt x="2412" y="668"/>
                                  </a:lnTo>
                                  <a:lnTo>
                                    <a:pt x="2487" y="663"/>
                                  </a:lnTo>
                                  <a:lnTo>
                                    <a:pt x="2563" y="660"/>
                                  </a:lnTo>
                                  <a:lnTo>
                                    <a:pt x="2640" y="658"/>
                                  </a:lnTo>
                                  <a:lnTo>
                                    <a:pt x="2719" y="657"/>
                                  </a:lnTo>
                                  <a:lnTo>
                                    <a:pt x="2797" y="657"/>
                                  </a:lnTo>
                                  <a:lnTo>
                                    <a:pt x="2876" y="657"/>
                                  </a:lnTo>
                                  <a:lnTo>
                                    <a:pt x="2954" y="658"/>
                                  </a:lnTo>
                                  <a:lnTo>
                                    <a:pt x="3034" y="659"/>
                                  </a:lnTo>
                                  <a:lnTo>
                                    <a:pt x="3113" y="660"/>
                                  </a:lnTo>
                                  <a:lnTo>
                                    <a:pt x="3171" y="661"/>
                                  </a:lnTo>
                                  <a:lnTo>
                                    <a:pt x="3228" y="662"/>
                                  </a:lnTo>
                                  <a:lnTo>
                                    <a:pt x="3286" y="663"/>
                                  </a:lnTo>
                                  <a:lnTo>
                                    <a:pt x="3343" y="664"/>
                                  </a:lnTo>
                                  <a:lnTo>
                                    <a:pt x="3399" y="664"/>
                                  </a:lnTo>
                                  <a:lnTo>
                                    <a:pt x="3455" y="664"/>
                                  </a:lnTo>
                                  <a:lnTo>
                                    <a:pt x="3511" y="664"/>
                                  </a:lnTo>
                                  <a:lnTo>
                                    <a:pt x="3565" y="663"/>
                                  </a:lnTo>
                                  <a:lnTo>
                                    <a:pt x="3618" y="661"/>
                                  </a:lnTo>
                                  <a:lnTo>
                                    <a:pt x="3671" y="659"/>
                                  </a:lnTo>
                                  <a:lnTo>
                                    <a:pt x="3722" y="657"/>
                                  </a:lnTo>
                                  <a:lnTo>
                                    <a:pt x="3773" y="653"/>
                                  </a:lnTo>
                                  <a:lnTo>
                                    <a:pt x="3822" y="649"/>
                                  </a:lnTo>
                                  <a:lnTo>
                                    <a:pt x="3869" y="644"/>
                                  </a:lnTo>
                                  <a:lnTo>
                                    <a:pt x="3916" y="638"/>
                                  </a:lnTo>
                                  <a:lnTo>
                                    <a:pt x="3960" y="631"/>
                                  </a:lnTo>
                                  <a:close/>
                                  <a:moveTo>
                                    <a:pt x="4099" y="360"/>
                                  </a:moveTo>
                                  <a:lnTo>
                                    <a:pt x="4279" y="9"/>
                                  </a:lnTo>
                                  <a:lnTo>
                                    <a:pt x="4225" y="37"/>
                                  </a:lnTo>
                                  <a:lnTo>
                                    <a:pt x="4168" y="60"/>
                                  </a:lnTo>
                                  <a:lnTo>
                                    <a:pt x="4109" y="82"/>
                                  </a:lnTo>
                                  <a:lnTo>
                                    <a:pt x="4048" y="100"/>
                                  </a:lnTo>
                                  <a:lnTo>
                                    <a:pt x="3985" y="117"/>
                                  </a:lnTo>
                                  <a:lnTo>
                                    <a:pt x="3919" y="131"/>
                                  </a:lnTo>
                                  <a:lnTo>
                                    <a:pt x="3852" y="143"/>
                                  </a:lnTo>
                                  <a:lnTo>
                                    <a:pt x="3783" y="153"/>
                                  </a:lnTo>
                                  <a:lnTo>
                                    <a:pt x="3711" y="161"/>
                                  </a:lnTo>
                                  <a:lnTo>
                                    <a:pt x="3637" y="166"/>
                                  </a:lnTo>
                                  <a:lnTo>
                                    <a:pt x="3562" y="171"/>
                                  </a:lnTo>
                                  <a:lnTo>
                                    <a:pt x="3486" y="173"/>
                                  </a:lnTo>
                                  <a:lnTo>
                                    <a:pt x="3408" y="174"/>
                                  </a:lnTo>
                                  <a:lnTo>
                                    <a:pt x="3329" y="173"/>
                                  </a:lnTo>
                                  <a:lnTo>
                                    <a:pt x="3247" y="171"/>
                                  </a:lnTo>
                                  <a:lnTo>
                                    <a:pt x="3165" y="168"/>
                                  </a:lnTo>
                                  <a:lnTo>
                                    <a:pt x="3081" y="164"/>
                                  </a:lnTo>
                                  <a:lnTo>
                                    <a:pt x="2996" y="158"/>
                                  </a:lnTo>
                                  <a:lnTo>
                                    <a:pt x="2910" y="152"/>
                                  </a:lnTo>
                                  <a:lnTo>
                                    <a:pt x="2821" y="144"/>
                                  </a:lnTo>
                                  <a:lnTo>
                                    <a:pt x="2733" y="136"/>
                                  </a:lnTo>
                                  <a:lnTo>
                                    <a:pt x="2643" y="127"/>
                                  </a:lnTo>
                                  <a:lnTo>
                                    <a:pt x="2552" y="117"/>
                                  </a:lnTo>
                                  <a:lnTo>
                                    <a:pt x="2460" y="107"/>
                                  </a:lnTo>
                                  <a:lnTo>
                                    <a:pt x="2275" y="86"/>
                                  </a:lnTo>
                                  <a:lnTo>
                                    <a:pt x="2086" y="64"/>
                                  </a:lnTo>
                                  <a:lnTo>
                                    <a:pt x="1896" y="42"/>
                                  </a:lnTo>
                                  <a:lnTo>
                                    <a:pt x="1702" y="21"/>
                                  </a:lnTo>
                                  <a:lnTo>
                                    <a:pt x="1591" y="10"/>
                                  </a:lnTo>
                                  <a:lnTo>
                                    <a:pt x="1479" y="3"/>
                                  </a:lnTo>
                                  <a:lnTo>
                                    <a:pt x="1368" y="0"/>
                                  </a:lnTo>
                                  <a:lnTo>
                                    <a:pt x="1259" y="0"/>
                                  </a:lnTo>
                                  <a:lnTo>
                                    <a:pt x="1151" y="3"/>
                                  </a:lnTo>
                                  <a:lnTo>
                                    <a:pt x="1046" y="11"/>
                                  </a:lnTo>
                                  <a:lnTo>
                                    <a:pt x="943" y="23"/>
                                  </a:lnTo>
                                  <a:lnTo>
                                    <a:pt x="844" y="38"/>
                                  </a:lnTo>
                                  <a:lnTo>
                                    <a:pt x="748" y="57"/>
                                  </a:lnTo>
                                  <a:lnTo>
                                    <a:pt x="656" y="80"/>
                                  </a:lnTo>
                                  <a:lnTo>
                                    <a:pt x="568" y="108"/>
                                  </a:lnTo>
                                  <a:lnTo>
                                    <a:pt x="485" y="139"/>
                                  </a:lnTo>
                                  <a:lnTo>
                                    <a:pt x="407" y="175"/>
                                  </a:lnTo>
                                  <a:lnTo>
                                    <a:pt x="334" y="215"/>
                                  </a:lnTo>
                                  <a:lnTo>
                                    <a:pt x="267" y="260"/>
                                  </a:lnTo>
                                  <a:lnTo>
                                    <a:pt x="208" y="311"/>
                                  </a:lnTo>
                                  <a:lnTo>
                                    <a:pt x="154" y="365"/>
                                  </a:lnTo>
                                  <a:lnTo>
                                    <a:pt x="108" y="424"/>
                                  </a:lnTo>
                                  <a:lnTo>
                                    <a:pt x="69" y="487"/>
                                  </a:lnTo>
                                  <a:lnTo>
                                    <a:pt x="39" y="557"/>
                                  </a:lnTo>
                                  <a:lnTo>
                                    <a:pt x="17" y="631"/>
                                  </a:lnTo>
                                  <a:lnTo>
                                    <a:pt x="3" y="710"/>
                                  </a:lnTo>
                                  <a:lnTo>
                                    <a:pt x="0" y="795"/>
                                  </a:lnTo>
                                  <a:lnTo>
                                    <a:pt x="6" y="884"/>
                                  </a:lnTo>
                                  <a:lnTo>
                                    <a:pt x="21" y="979"/>
                                  </a:lnTo>
                                  <a:lnTo>
                                    <a:pt x="48" y="1080"/>
                                  </a:lnTo>
                                  <a:lnTo>
                                    <a:pt x="85" y="1186"/>
                                  </a:lnTo>
                                  <a:lnTo>
                                    <a:pt x="134" y="1298"/>
                                  </a:lnTo>
                                  <a:lnTo>
                                    <a:pt x="194" y="1415"/>
                                  </a:lnTo>
                                  <a:lnTo>
                                    <a:pt x="267" y="1539"/>
                                  </a:lnTo>
                                  <a:lnTo>
                                    <a:pt x="352" y="1668"/>
                                  </a:lnTo>
                                  <a:lnTo>
                                    <a:pt x="450" y="1804"/>
                                  </a:lnTo>
                                  <a:lnTo>
                                    <a:pt x="1032" y="1804"/>
                                  </a:lnTo>
                                  <a:lnTo>
                                    <a:pt x="992" y="1737"/>
                                  </a:lnTo>
                                  <a:lnTo>
                                    <a:pt x="956" y="1673"/>
                                  </a:lnTo>
                                  <a:lnTo>
                                    <a:pt x="922" y="1611"/>
                                  </a:lnTo>
                                  <a:lnTo>
                                    <a:pt x="891" y="1550"/>
                                  </a:lnTo>
                                  <a:lnTo>
                                    <a:pt x="863" y="1491"/>
                                  </a:lnTo>
                                  <a:lnTo>
                                    <a:pt x="838" y="1435"/>
                                  </a:lnTo>
                                  <a:lnTo>
                                    <a:pt x="816" y="1380"/>
                                  </a:lnTo>
                                  <a:lnTo>
                                    <a:pt x="796" y="1328"/>
                                  </a:lnTo>
                                  <a:lnTo>
                                    <a:pt x="779" y="1277"/>
                                  </a:lnTo>
                                  <a:lnTo>
                                    <a:pt x="765" y="1227"/>
                                  </a:lnTo>
                                  <a:lnTo>
                                    <a:pt x="752" y="1180"/>
                                  </a:lnTo>
                                  <a:lnTo>
                                    <a:pt x="743" y="1134"/>
                                  </a:lnTo>
                                  <a:lnTo>
                                    <a:pt x="736" y="1090"/>
                                  </a:lnTo>
                                  <a:lnTo>
                                    <a:pt x="731" y="1048"/>
                                  </a:lnTo>
                                  <a:lnTo>
                                    <a:pt x="729" y="1006"/>
                                  </a:lnTo>
                                  <a:lnTo>
                                    <a:pt x="729" y="967"/>
                                  </a:lnTo>
                                  <a:lnTo>
                                    <a:pt x="731" y="929"/>
                                  </a:lnTo>
                                  <a:lnTo>
                                    <a:pt x="737" y="893"/>
                                  </a:lnTo>
                                  <a:lnTo>
                                    <a:pt x="743" y="859"/>
                                  </a:lnTo>
                                  <a:lnTo>
                                    <a:pt x="752" y="826"/>
                                  </a:lnTo>
                                  <a:lnTo>
                                    <a:pt x="763" y="794"/>
                                  </a:lnTo>
                                  <a:lnTo>
                                    <a:pt x="777" y="763"/>
                                  </a:lnTo>
                                  <a:lnTo>
                                    <a:pt x="791" y="734"/>
                                  </a:lnTo>
                                  <a:lnTo>
                                    <a:pt x="809" y="707"/>
                                  </a:lnTo>
                                  <a:lnTo>
                                    <a:pt x="828" y="681"/>
                                  </a:lnTo>
                                  <a:lnTo>
                                    <a:pt x="850" y="656"/>
                                  </a:lnTo>
                                  <a:lnTo>
                                    <a:pt x="873" y="633"/>
                                  </a:lnTo>
                                  <a:lnTo>
                                    <a:pt x="898" y="610"/>
                                  </a:lnTo>
                                  <a:lnTo>
                                    <a:pt x="924" y="589"/>
                                  </a:lnTo>
                                  <a:lnTo>
                                    <a:pt x="952" y="569"/>
                                  </a:lnTo>
                                  <a:lnTo>
                                    <a:pt x="983" y="550"/>
                                  </a:lnTo>
                                  <a:lnTo>
                                    <a:pt x="1015" y="532"/>
                                  </a:lnTo>
                                  <a:lnTo>
                                    <a:pt x="1050" y="514"/>
                                  </a:lnTo>
                                  <a:lnTo>
                                    <a:pt x="1085" y="498"/>
                                  </a:lnTo>
                                  <a:lnTo>
                                    <a:pt x="1123" y="484"/>
                                  </a:lnTo>
                                  <a:lnTo>
                                    <a:pt x="1163" y="470"/>
                                  </a:lnTo>
                                  <a:lnTo>
                                    <a:pt x="1203" y="457"/>
                                  </a:lnTo>
                                  <a:lnTo>
                                    <a:pt x="1245" y="446"/>
                                  </a:lnTo>
                                  <a:lnTo>
                                    <a:pt x="1289" y="435"/>
                                  </a:lnTo>
                                  <a:lnTo>
                                    <a:pt x="1335" y="425"/>
                                  </a:lnTo>
                                  <a:lnTo>
                                    <a:pt x="1381" y="417"/>
                                  </a:lnTo>
                                  <a:lnTo>
                                    <a:pt x="1429" y="409"/>
                                  </a:lnTo>
                                  <a:lnTo>
                                    <a:pt x="1478" y="402"/>
                                  </a:lnTo>
                                  <a:lnTo>
                                    <a:pt x="1528" y="396"/>
                                  </a:lnTo>
                                  <a:lnTo>
                                    <a:pt x="1578" y="391"/>
                                  </a:lnTo>
                                  <a:lnTo>
                                    <a:pt x="1631" y="386"/>
                                  </a:lnTo>
                                  <a:lnTo>
                                    <a:pt x="1685" y="382"/>
                                  </a:lnTo>
                                  <a:lnTo>
                                    <a:pt x="1739" y="378"/>
                                  </a:lnTo>
                                  <a:lnTo>
                                    <a:pt x="1795" y="376"/>
                                  </a:lnTo>
                                  <a:lnTo>
                                    <a:pt x="1851" y="374"/>
                                  </a:lnTo>
                                  <a:lnTo>
                                    <a:pt x="1909" y="372"/>
                                  </a:lnTo>
                                  <a:lnTo>
                                    <a:pt x="1967" y="371"/>
                                  </a:lnTo>
                                  <a:lnTo>
                                    <a:pt x="2086" y="370"/>
                                  </a:lnTo>
                                  <a:lnTo>
                                    <a:pt x="2207" y="371"/>
                                  </a:lnTo>
                                  <a:lnTo>
                                    <a:pt x="2331" y="373"/>
                                  </a:lnTo>
                                  <a:lnTo>
                                    <a:pt x="2456" y="376"/>
                                  </a:lnTo>
                                  <a:lnTo>
                                    <a:pt x="2583" y="379"/>
                                  </a:lnTo>
                                  <a:lnTo>
                                    <a:pt x="2712" y="383"/>
                                  </a:lnTo>
                                  <a:lnTo>
                                    <a:pt x="2801" y="386"/>
                                  </a:lnTo>
                                  <a:lnTo>
                                    <a:pt x="2892" y="388"/>
                                  </a:lnTo>
                                  <a:lnTo>
                                    <a:pt x="2981" y="391"/>
                                  </a:lnTo>
                                  <a:lnTo>
                                    <a:pt x="3071" y="393"/>
                                  </a:lnTo>
                                  <a:lnTo>
                                    <a:pt x="3160" y="395"/>
                                  </a:lnTo>
                                  <a:lnTo>
                                    <a:pt x="3249" y="396"/>
                                  </a:lnTo>
                                  <a:lnTo>
                                    <a:pt x="3339" y="397"/>
                                  </a:lnTo>
                                  <a:lnTo>
                                    <a:pt x="3427" y="397"/>
                                  </a:lnTo>
                                  <a:lnTo>
                                    <a:pt x="3516" y="396"/>
                                  </a:lnTo>
                                  <a:lnTo>
                                    <a:pt x="3603" y="394"/>
                                  </a:lnTo>
                                  <a:lnTo>
                                    <a:pt x="3689" y="392"/>
                                  </a:lnTo>
                                  <a:lnTo>
                                    <a:pt x="3774" y="388"/>
                                  </a:lnTo>
                                  <a:lnTo>
                                    <a:pt x="3856" y="383"/>
                                  </a:lnTo>
                                  <a:lnTo>
                                    <a:pt x="3939" y="377"/>
                                  </a:lnTo>
                                  <a:lnTo>
                                    <a:pt x="4021" y="369"/>
                                  </a:lnTo>
                                  <a:lnTo>
                                    <a:pt x="4099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52"/>
                          <wps:cNvSpPr>
                            <a:spLocks/>
                          </wps:cNvSpPr>
                          <wps:spPr bwMode="auto">
                            <a:xfrm>
                              <a:off x="800" y="1517"/>
                              <a:ext cx="387" cy="437"/>
                            </a:xfrm>
                            <a:custGeom>
                              <a:avLst/>
                              <a:gdLst>
                                <a:gd name="T0" fmla="*/ 0 w 3479"/>
                                <a:gd name="T1" fmla="*/ 0 h 3497"/>
                                <a:gd name="T2" fmla="*/ 1 w 3479"/>
                                <a:gd name="T3" fmla="*/ 2985 h 3497"/>
                                <a:gd name="T4" fmla="*/ 4 w 3479"/>
                                <a:gd name="T5" fmla="*/ 3020 h 3497"/>
                                <a:gd name="T6" fmla="*/ 12 w 3479"/>
                                <a:gd name="T7" fmla="*/ 3054 h 3497"/>
                                <a:gd name="T8" fmla="*/ 23 w 3479"/>
                                <a:gd name="T9" fmla="*/ 3087 h 3497"/>
                                <a:gd name="T10" fmla="*/ 39 w 3479"/>
                                <a:gd name="T11" fmla="*/ 3118 h 3497"/>
                                <a:gd name="T12" fmla="*/ 57 w 3479"/>
                                <a:gd name="T13" fmla="*/ 3148 h 3497"/>
                                <a:gd name="T14" fmla="*/ 78 w 3479"/>
                                <a:gd name="T15" fmla="*/ 3175 h 3497"/>
                                <a:gd name="T16" fmla="*/ 101 w 3479"/>
                                <a:gd name="T17" fmla="*/ 3202 h 3497"/>
                                <a:gd name="T18" fmla="*/ 128 w 3479"/>
                                <a:gd name="T19" fmla="*/ 3226 h 3497"/>
                                <a:gd name="T20" fmla="*/ 157 w 3479"/>
                                <a:gd name="T21" fmla="*/ 3247 h 3497"/>
                                <a:gd name="T22" fmla="*/ 187 w 3479"/>
                                <a:gd name="T23" fmla="*/ 3266 h 3497"/>
                                <a:gd name="T24" fmla="*/ 221 w 3479"/>
                                <a:gd name="T25" fmla="*/ 3282 h 3497"/>
                                <a:gd name="T26" fmla="*/ 256 w 3479"/>
                                <a:gd name="T27" fmla="*/ 3296 h 3497"/>
                                <a:gd name="T28" fmla="*/ 293 w 3479"/>
                                <a:gd name="T29" fmla="*/ 3306 h 3497"/>
                                <a:gd name="T30" fmla="*/ 331 w 3479"/>
                                <a:gd name="T31" fmla="*/ 3313 h 3497"/>
                                <a:gd name="T32" fmla="*/ 370 w 3479"/>
                                <a:gd name="T33" fmla="*/ 3317 h 3497"/>
                                <a:gd name="T34" fmla="*/ 1297 w 3479"/>
                                <a:gd name="T35" fmla="*/ 3317 h 3497"/>
                                <a:gd name="T36" fmla="*/ 1309 w 3479"/>
                                <a:gd name="T37" fmla="*/ 3317 h 3497"/>
                                <a:gd name="T38" fmla="*/ 1395 w 3479"/>
                                <a:gd name="T39" fmla="*/ 3319 h 3497"/>
                                <a:gd name="T40" fmla="*/ 1448 w 3479"/>
                                <a:gd name="T41" fmla="*/ 3325 h 3497"/>
                                <a:gd name="T42" fmla="*/ 1507 w 3479"/>
                                <a:gd name="T43" fmla="*/ 3338 h 3497"/>
                                <a:gd name="T44" fmla="*/ 1567 w 3479"/>
                                <a:gd name="T45" fmla="*/ 3359 h 3497"/>
                                <a:gd name="T46" fmla="*/ 1597 w 3479"/>
                                <a:gd name="T47" fmla="*/ 3374 h 3497"/>
                                <a:gd name="T48" fmla="*/ 1626 w 3479"/>
                                <a:gd name="T49" fmla="*/ 3391 h 3497"/>
                                <a:gd name="T50" fmla="*/ 1655 w 3479"/>
                                <a:gd name="T51" fmla="*/ 3412 h 3497"/>
                                <a:gd name="T52" fmla="*/ 1682 w 3479"/>
                                <a:gd name="T53" fmla="*/ 3437 h 3497"/>
                                <a:gd name="T54" fmla="*/ 1709 w 3479"/>
                                <a:gd name="T55" fmla="*/ 3465 h 3497"/>
                                <a:gd name="T56" fmla="*/ 1732 w 3479"/>
                                <a:gd name="T57" fmla="*/ 3497 h 3497"/>
                                <a:gd name="T58" fmla="*/ 1759 w 3479"/>
                                <a:gd name="T59" fmla="*/ 3465 h 3497"/>
                                <a:gd name="T60" fmla="*/ 1787 w 3479"/>
                                <a:gd name="T61" fmla="*/ 3437 h 3497"/>
                                <a:gd name="T62" fmla="*/ 1815 w 3479"/>
                                <a:gd name="T63" fmla="*/ 3412 h 3497"/>
                                <a:gd name="T64" fmla="*/ 1844 w 3479"/>
                                <a:gd name="T65" fmla="*/ 3391 h 3497"/>
                                <a:gd name="T66" fmla="*/ 1872 w 3479"/>
                                <a:gd name="T67" fmla="*/ 3374 h 3497"/>
                                <a:gd name="T68" fmla="*/ 1900 w 3479"/>
                                <a:gd name="T69" fmla="*/ 3359 h 3497"/>
                                <a:gd name="T70" fmla="*/ 1956 w 3479"/>
                                <a:gd name="T71" fmla="*/ 3338 h 3497"/>
                                <a:gd name="T72" fmla="*/ 2010 w 3479"/>
                                <a:gd name="T73" fmla="*/ 3325 h 3497"/>
                                <a:gd name="T74" fmla="*/ 2060 w 3479"/>
                                <a:gd name="T75" fmla="*/ 3319 h 3497"/>
                                <a:gd name="T76" fmla="*/ 2147 w 3479"/>
                                <a:gd name="T77" fmla="*/ 3317 h 3497"/>
                                <a:gd name="T78" fmla="*/ 2162 w 3479"/>
                                <a:gd name="T79" fmla="*/ 3317 h 3497"/>
                                <a:gd name="T80" fmla="*/ 3122 w 3479"/>
                                <a:gd name="T81" fmla="*/ 3317 h 3497"/>
                                <a:gd name="T82" fmla="*/ 3160 w 3479"/>
                                <a:gd name="T83" fmla="*/ 3313 h 3497"/>
                                <a:gd name="T84" fmla="*/ 3196 w 3479"/>
                                <a:gd name="T85" fmla="*/ 3306 h 3497"/>
                                <a:gd name="T86" fmla="*/ 3231 w 3479"/>
                                <a:gd name="T87" fmla="*/ 3297 h 3497"/>
                                <a:gd name="T88" fmla="*/ 3265 w 3479"/>
                                <a:gd name="T89" fmla="*/ 3284 h 3497"/>
                                <a:gd name="T90" fmla="*/ 3297 w 3479"/>
                                <a:gd name="T91" fmla="*/ 3268 h 3497"/>
                                <a:gd name="T92" fmla="*/ 3327 w 3479"/>
                                <a:gd name="T93" fmla="*/ 3250 h 3497"/>
                                <a:gd name="T94" fmla="*/ 3355 w 3479"/>
                                <a:gd name="T95" fmla="*/ 3229 h 3497"/>
                                <a:gd name="T96" fmla="*/ 3381 w 3479"/>
                                <a:gd name="T97" fmla="*/ 3206 h 3497"/>
                                <a:gd name="T98" fmla="*/ 3403 w 3479"/>
                                <a:gd name="T99" fmla="*/ 3181 h 3497"/>
                                <a:gd name="T100" fmla="*/ 3424 w 3479"/>
                                <a:gd name="T101" fmla="*/ 3153 h 3497"/>
                                <a:gd name="T102" fmla="*/ 3441 w 3479"/>
                                <a:gd name="T103" fmla="*/ 3125 h 3497"/>
                                <a:gd name="T104" fmla="*/ 3456 w 3479"/>
                                <a:gd name="T105" fmla="*/ 3095 h 3497"/>
                                <a:gd name="T106" fmla="*/ 3467 w 3479"/>
                                <a:gd name="T107" fmla="*/ 3063 h 3497"/>
                                <a:gd name="T108" fmla="*/ 3475 w 3479"/>
                                <a:gd name="T109" fmla="*/ 3030 h 3497"/>
                                <a:gd name="T110" fmla="*/ 3478 w 3479"/>
                                <a:gd name="T111" fmla="*/ 2996 h 3497"/>
                                <a:gd name="T112" fmla="*/ 3479 w 3479"/>
                                <a:gd name="T113" fmla="*/ 0 h 34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479" h="3497">
                                  <a:moveTo>
                                    <a:pt x="34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67"/>
                                  </a:lnTo>
                                  <a:lnTo>
                                    <a:pt x="1" y="2985"/>
                                  </a:lnTo>
                                  <a:lnTo>
                                    <a:pt x="2" y="3002"/>
                                  </a:lnTo>
                                  <a:lnTo>
                                    <a:pt x="4" y="3020"/>
                                  </a:lnTo>
                                  <a:lnTo>
                                    <a:pt x="8" y="3037"/>
                                  </a:lnTo>
                                  <a:lnTo>
                                    <a:pt x="12" y="3054"/>
                                  </a:lnTo>
                                  <a:lnTo>
                                    <a:pt x="18" y="3070"/>
                                  </a:lnTo>
                                  <a:lnTo>
                                    <a:pt x="23" y="3087"/>
                                  </a:lnTo>
                                  <a:lnTo>
                                    <a:pt x="31" y="3102"/>
                                  </a:lnTo>
                                  <a:lnTo>
                                    <a:pt x="39" y="3118"/>
                                  </a:lnTo>
                                  <a:lnTo>
                                    <a:pt x="47" y="3133"/>
                                  </a:lnTo>
                                  <a:lnTo>
                                    <a:pt x="57" y="3148"/>
                                  </a:lnTo>
                                  <a:lnTo>
                                    <a:pt x="67" y="3162"/>
                                  </a:lnTo>
                                  <a:lnTo>
                                    <a:pt x="78" y="3175"/>
                                  </a:lnTo>
                                  <a:lnTo>
                                    <a:pt x="89" y="3190"/>
                                  </a:lnTo>
                                  <a:lnTo>
                                    <a:pt x="101" y="3202"/>
                                  </a:lnTo>
                                  <a:lnTo>
                                    <a:pt x="115" y="3214"/>
                                  </a:lnTo>
                                  <a:lnTo>
                                    <a:pt x="128" y="3226"/>
                                  </a:lnTo>
                                  <a:lnTo>
                                    <a:pt x="143" y="3237"/>
                                  </a:lnTo>
                                  <a:lnTo>
                                    <a:pt x="157" y="3247"/>
                                  </a:lnTo>
                                  <a:lnTo>
                                    <a:pt x="172" y="3257"/>
                                  </a:lnTo>
                                  <a:lnTo>
                                    <a:pt x="187" y="3266"/>
                                  </a:lnTo>
                                  <a:lnTo>
                                    <a:pt x="204" y="3275"/>
                                  </a:lnTo>
                                  <a:lnTo>
                                    <a:pt x="221" y="3282"/>
                                  </a:lnTo>
                                  <a:lnTo>
                                    <a:pt x="239" y="3289"/>
                                  </a:lnTo>
                                  <a:lnTo>
                                    <a:pt x="256" y="3296"/>
                                  </a:lnTo>
                                  <a:lnTo>
                                    <a:pt x="275" y="3301"/>
                                  </a:lnTo>
                                  <a:lnTo>
                                    <a:pt x="293" y="3306"/>
                                  </a:lnTo>
                                  <a:lnTo>
                                    <a:pt x="312" y="3310"/>
                                  </a:lnTo>
                                  <a:lnTo>
                                    <a:pt x="331" y="3313"/>
                                  </a:lnTo>
                                  <a:lnTo>
                                    <a:pt x="351" y="3315"/>
                                  </a:lnTo>
                                  <a:lnTo>
                                    <a:pt x="370" y="3317"/>
                                  </a:lnTo>
                                  <a:lnTo>
                                    <a:pt x="390" y="3317"/>
                                  </a:lnTo>
                                  <a:lnTo>
                                    <a:pt x="1297" y="3317"/>
                                  </a:lnTo>
                                  <a:lnTo>
                                    <a:pt x="1303" y="3317"/>
                                  </a:lnTo>
                                  <a:lnTo>
                                    <a:pt x="1309" y="3317"/>
                                  </a:lnTo>
                                  <a:lnTo>
                                    <a:pt x="1347" y="3317"/>
                                  </a:lnTo>
                                  <a:lnTo>
                                    <a:pt x="1395" y="3319"/>
                                  </a:lnTo>
                                  <a:lnTo>
                                    <a:pt x="1420" y="3322"/>
                                  </a:lnTo>
                                  <a:lnTo>
                                    <a:pt x="1448" y="3325"/>
                                  </a:lnTo>
                                  <a:lnTo>
                                    <a:pt x="1477" y="3331"/>
                                  </a:lnTo>
                                  <a:lnTo>
                                    <a:pt x="1507" y="3338"/>
                                  </a:lnTo>
                                  <a:lnTo>
                                    <a:pt x="1537" y="3348"/>
                                  </a:lnTo>
                                  <a:lnTo>
                                    <a:pt x="1567" y="3359"/>
                                  </a:lnTo>
                                  <a:lnTo>
                                    <a:pt x="1581" y="3366"/>
                                  </a:lnTo>
                                  <a:lnTo>
                                    <a:pt x="1597" y="3374"/>
                                  </a:lnTo>
                                  <a:lnTo>
                                    <a:pt x="1612" y="3382"/>
                                  </a:lnTo>
                                  <a:lnTo>
                                    <a:pt x="1626" y="3391"/>
                                  </a:lnTo>
                                  <a:lnTo>
                                    <a:pt x="1641" y="3401"/>
                                  </a:lnTo>
                                  <a:lnTo>
                                    <a:pt x="1655" y="3412"/>
                                  </a:lnTo>
                                  <a:lnTo>
                                    <a:pt x="1669" y="3424"/>
                                  </a:lnTo>
                                  <a:lnTo>
                                    <a:pt x="1682" y="3437"/>
                                  </a:lnTo>
                                  <a:lnTo>
                                    <a:pt x="1695" y="3451"/>
                                  </a:lnTo>
                                  <a:lnTo>
                                    <a:pt x="1709" y="3465"/>
                                  </a:lnTo>
                                  <a:lnTo>
                                    <a:pt x="1721" y="3481"/>
                                  </a:lnTo>
                                  <a:lnTo>
                                    <a:pt x="1732" y="3497"/>
                                  </a:lnTo>
                                  <a:lnTo>
                                    <a:pt x="1746" y="3481"/>
                                  </a:lnTo>
                                  <a:lnTo>
                                    <a:pt x="1759" y="3465"/>
                                  </a:lnTo>
                                  <a:lnTo>
                                    <a:pt x="1774" y="3451"/>
                                  </a:lnTo>
                                  <a:lnTo>
                                    <a:pt x="1787" y="3437"/>
                                  </a:lnTo>
                                  <a:lnTo>
                                    <a:pt x="1802" y="3424"/>
                                  </a:lnTo>
                                  <a:lnTo>
                                    <a:pt x="1815" y="3412"/>
                                  </a:lnTo>
                                  <a:lnTo>
                                    <a:pt x="1830" y="3401"/>
                                  </a:lnTo>
                                  <a:lnTo>
                                    <a:pt x="1844" y="3391"/>
                                  </a:lnTo>
                                  <a:lnTo>
                                    <a:pt x="1858" y="3382"/>
                                  </a:lnTo>
                                  <a:lnTo>
                                    <a:pt x="1872" y="3374"/>
                                  </a:lnTo>
                                  <a:lnTo>
                                    <a:pt x="1885" y="3366"/>
                                  </a:lnTo>
                                  <a:lnTo>
                                    <a:pt x="1900" y="3359"/>
                                  </a:lnTo>
                                  <a:lnTo>
                                    <a:pt x="1928" y="3348"/>
                                  </a:lnTo>
                                  <a:lnTo>
                                    <a:pt x="1956" y="3338"/>
                                  </a:lnTo>
                                  <a:lnTo>
                                    <a:pt x="1983" y="3331"/>
                                  </a:lnTo>
                                  <a:lnTo>
                                    <a:pt x="2010" y="3325"/>
                                  </a:lnTo>
                                  <a:lnTo>
                                    <a:pt x="2035" y="3322"/>
                                  </a:lnTo>
                                  <a:lnTo>
                                    <a:pt x="2060" y="3319"/>
                                  </a:lnTo>
                                  <a:lnTo>
                                    <a:pt x="2106" y="3317"/>
                                  </a:lnTo>
                                  <a:lnTo>
                                    <a:pt x="2147" y="3317"/>
                                  </a:lnTo>
                                  <a:lnTo>
                                    <a:pt x="2155" y="3317"/>
                                  </a:lnTo>
                                  <a:lnTo>
                                    <a:pt x="2162" y="3317"/>
                                  </a:lnTo>
                                  <a:lnTo>
                                    <a:pt x="3103" y="3317"/>
                                  </a:lnTo>
                                  <a:lnTo>
                                    <a:pt x="3122" y="3317"/>
                                  </a:lnTo>
                                  <a:lnTo>
                                    <a:pt x="3141" y="3315"/>
                                  </a:lnTo>
                                  <a:lnTo>
                                    <a:pt x="3160" y="3313"/>
                                  </a:lnTo>
                                  <a:lnTo>
                                    <a:pt x="3178" y="3310"/>
                                  </a:lnTo>
                                  <a:lnTo>
                                    <a:pt x="3196" y="3306"/>
                                  </a:lnTo>
                                  <a:lnTo>
                                    <a:pt x="3213" y="3302"/>
                                  </a:lnTo>
                                  <a:lnTo>
                                    <a:pt x="3231" y="3297"/>
                                  </a:lnTo>
                                  <a:lnTo>
                                    <a:pt x="3248" y="3290"/>
                                  </a:lnTo>
                                  <a:lnTo>
                                    <a:pt x="3265" y="3284"/>
                                  </a:lnTo>
                                  <a:lnTo>
                                    <a:pt x="3282" y="3276"/>
                                  </a:lnTo>
                                  <a:lnTo>
                                    <a:pt x="3297" y="3268"/>
                                  </a:lnTo>
                                  <a:lnTo>
                                    <a:pt x="3313" y="3259"/>
                                  </a:lnTo>
                                  <a:lnTo>
                                    <a:pt x="3327" y="3250"/>
                                  </a:lnTo>
                                  <a:lnTo>
                                    <a:pt x="3341" y="3240"/>
                                  </a:lnTo>
                                  <a:lnTo>
                                    <a:pt x="3355" y="3229"/>
                                  </a:lnTo>
                                  <a:lnTo>
                                    <a:pt x="3369" y="3218"/>
                                  </a:lnTo>
                                  <a:lnTo>
                                    <a:pt x="3381" y="3206"/>
                                  </a:lnTo>
                                  <a:lnTo>
                                    <a:pt x="3392" y="3194"/>
                                  </a:lnTo>
                                  <a:lnTo>
                                    <a:pt x="3403" y="3181"/>
                                  </a:lnTo>
                                  <a:lnTo>
                                    <a:pt x="3415" y="3167"/>
                                  </a:lnTo>
                                  <a:lnTo>
                                    <a:pt x="3424" y="3153"/>
                                  </a:lnTo>
                                  <a:lnTo>
                                    <a:pt x="3434" y="3139"/>
                                  </a:lnTo>
                                  <a:lnTo>
                                    <a:pt x="3441" y="3125"/>
                                  </a:lnTo>
                                  <a:lnTo>
                                    <a:pt x="3449" y="3110"/>
                                  </a:lnTo>
                                  <a:lnTo>
                                    <a:pt x="3456" y="3095"/>
                                  </a:lnTo>
                                  <a:lnTo>
                                    <a:pt x="3462" y="3079"/>
                                  </a:lnTo>
                                  <a:lnTo>
                                    <a:pt x="3467" y="3063"/>
                                  </a:lnTo>
                                  <a:lnTo>
                                    <a:pt x="3472" y="3047"/>
                                  </a:lnTo>
                                  <a:lnTo>
                                    <a:pt x="3475" y="3030"/>
                                  </a:lnTo>
                                  <a:lnTo>
                                    <a:pt x="3477" y="3013"/>
                                  </a:lnTo>
                                  <a:lnTo>
                                    <a:pt x="3478" y="2996"/>
                                  </a:lnTo>
                                  <a:lnTo>
                                    <a:pt x="3479" y="2979"/>
                                  </a:lnTo>
                                  <a:lnTo>
                                    <a:pt x="34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53"/>
                          <wps:cNvSpPr>
                            <a:spLocks/>
                          </wps:cNvSpPr>
                          <wps:spPr bwMode="auto">
                            <a:xfrm>
                              <a:off x="833" y="1656"/>
                              <a:ext cx="312" cy="143"/>
                            </a:xfrm>
                            <a:custGeom>
                              <a:avLst/>
                              <a:gdLst>
                                <a:gd name="T0" fmla="*/ 217 w 2811"/>
                                <a:gd name="T1" fmla="*/ 113 h 1141"/>
                                <a:gd name="T2" fmla="*/ 544 w 2811"/>
                                <a:gd name="T3" fmla="*/ 231 h 1141"/>
                                <a:gd name="T4" fmla="*/ 2043 w 2811"/>
                                <a:gd name="T5" fmla="*/ 575 h 1141"/>
                                <a:gd name="T6" fmla="*/ 2543 w 2811"/>
                                <a:gd name="T7" fmla="*/ 231 h 1141"/>
                                <a:gd name="T8" fmla="*/ 2811 w 2811"/>
                                <a:gd name="T9" fmla="*/ 0 h 1141"/>
                                <a:gd name="T10" fmla="*/ 2790 w 2811"/>
                                <a:gd name="T11" fmla="*/ 110 h 1141"/>
                                <a:gd name="T12" fmla="*/ 2768 w 2811"/>
                                <a:gd name="T13" fmla="*/ 214 h 1141"/>
                                <a:gd name="T14" fmla="*/ 2743 w 2811"/>
                                <a:gd name="T15" fmla="*/ 314 h 1141"/>
                                <a:gd name="T16" fmla="*/ 2716 w 2811"/>
                                <a:gd name="T17" fmla="*/ 407 h 1141"/>
                                <a:gd name="T18" fmla="*/ 2688 w 2811"/>
                                <a:gd name="T19" fmla="*/ 496 h 1141"/>
                                <a:gd name="T20" fmla="*/ 2658 w 2811"/>
                                <a:gd name="T21" fmla="*/ 580 h 1141"/>
                                <a:gd name="T22" fmla="*/ 2626 w 2811"/>
                                <a:gd name="T23" fmla="*/ 658 h 1141"/>
                                <a:gd name="T24" fmla="*/ 2591 w 2811"/>
                                <a:gd name="T25" fmla="*/ 731 h 1141"/>
                                <a:gd name="T26" fmla="*/ 2554 w 2811"/>
                                <a:gd name="T27" fmla="*/ 800 h 1141"/>
                                <a:gd name="T28" fmla="*/ 2515 w 2811"/>
                                <a:gd name="T29" fmla="*/ 864 h 1141"/>
                                <a:gd name="T30" fmla="*/ 2475 w 2811"/>
                                <a:gd name="T31" fmla="*/ 922 h 1141"/>
                                <a:gd name="T32" fmla="*/ 2431 w 2811"/>
                                <a:gd name="T33" fmla="*/ 975 h 1141"/>
                                <a:gd name="T34" fmla="*/ 2386 w 2811"/>
                                <a:gd name="T35" fmla="*/ 1024 h 1141"/>
                                <a:gd name="T36" fmla="*/ 2338 w 2811"/>
                                <a:gd name="T37" fmla="*/ 1068 h 1141"/>
                                <a:gd name="T38" fmla="*/ 2289 w 2811"/>
                                <a:gd name="T39" fmla="*/ 1107 h 1141"/>
                                <a:gd name="T40" fmla="*/ 2237 w 2811"/>
                                <a:gd name="T41" fmla="*/ 1141 h 1141"/>
                                <a:gd name="T42" fmla="*/ 713 w 2811"/>
                                <a:gd name="T43" fmla="*/ 1127 h 1141"/>
                                <a:gd name="T44" fmla="*/ 650 w 2811"/>
                                <a:gd name="T45" fmla="*/ 1096 h 1141"/>
                                <a:gd name="T46" fmla="*/ 591 w 2811"/>
                                <a:gd name="T47" fmla="*/ 1059 h 1141"/>
                                <a:gd name="T48" fmla="*/ 533 w 2811"/>
                                <a:gd name="T49" fmla="*/ 1016 h 1141"/>
                                <a:gd name="T50" fmla="*/ 478 w 2811"/>
                                <a:gd name="T51" fmla="*/ 969 h 1141"/>
                                <a:gd name="T52" fmla="*/ 427 w 2811"/>
                                <a:gd name="T53" fmla="*/ 917 h 1141"/>
                                <a:gd name="T54" fmla="*/ 377 w 2811"/>
                                <a:gd name="T55" fmla="*/ 861 h 1141"/>
                                <a:gd name="T56" fmla="*/ 328 w 2811"/>
                                <a:gd name="T57" fmla="*/ 799 h 1141"/>
                                <a:gd name="T58" fmla="*/ 284 w 2811"/>
                                <a:gd name="T59" fmla="*/ 734 h 1141"/>
                                <a:gd name="T60" fmla="*/ 240 w 2811"/>
                                <a:gd name="T61" fmla="*/ 664 h 1141"/>
                                <a:gd name="T62" fmla="*/ 198 w 2811"/>
                                <a:gd name="T63" fmla="*/ 591 h 1141"/>
                                <a:gd name="T64" fmla="*/ 159 w 2811"/>
                                <a:gd name="T65" fmla="*/ 512 h 1141"/>
                                <a:gd name="T66" fmla="*/ 121 w 2811"/>
                                <a:gd name="T67" fmla="*/ 430 h 1141"/>
                                <a:gd name="T68" fmla="*/ 84 w 2811"/>
                                <a:gd name="T69" fmla="*/ 344 h 1141"/>
                                <a:gd name="T70" fmla="*/ 49 w 2811"/>
                                <a:gd name="T71" fmla="*/ 254 h 1141"/>
                                <a:gd name="T72" fmla="*/ 17 w 2811"/>
                                <a:gd name="T73" fmla="*/ 161 h 1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11" h="1141">
                                  <a:moveTo>
                                    <a:pt x="0" y="113"/>
                                  </a:moveTo>
                                  <a:lnTo>
                                    <a:pt x="217" y="113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544" y="231"/>
                                  </a:lnTo>
                                  <a:lnTo>
                                    <a:pt x="790" y="575"/>
                                  </a:lnTo>
                                  <a:lnTo>
                                    <a:pt x="2043" y="575"/>
                                  </a:lnTo>
                                  <a:lnTo>
                                    <a:pt x="2281" y="231"/>
                                  </a:lnTo>
                                  <a:lnTo>
                                    <a:pt x="2543" y="231"/>
                                  </a:lnTo>
                                  <a:lnTo>
                                    <a:pt x="2647" y="0"/>
                                  </a:lnTo>
                                  <a:lnTo>
                                    <a:pt x="2811" y="0"/>
                                  </a:lnTo>
                                  <a:lnTo>
                                    <a:pt x="2801" y="57"/>
                                  </a:lnTo>
                                  <a:lnTo>
                                    <a:pt x="2790" y="110"/>
                                  </a:lnTo>
                                  <a:lnTo>
                                    <a:pt x="2779" y="163"/>
                                  </a:lnTo>
                                  <a:lnTo>
                                    <a:pt x="2768" y="214"/>
                                  </a:lnTo>
                                  <a:lnTo>
                                    <a:pt x="2755" y="264"/>
                                  </a:lnTo>
                                  <a:lnTo>
                                    <a:pt x="2743" y="314"/>
                                  </a:lnTo>
                                  <a:lnTo>
                                    <a:pt x="2731" y="361"/>
                                  </a:lnTo>
                                  <a:lnTo>
                                    <a:pt x="2716" y="407"/>
                                  </a:lnTo>
                                  <a:lnTo>
                                    <a:pt x="2703" y="452"/>
                                  </a:lnTo>
                                  <a:lnTo>
                                    <a:pt x="2688" y="496"/>
                                  </a:lnTo>
                                  <a:lnTo>
                                    <a:pt x="2674" y="538"/>
                                  </a:lnTo>
                                  <a:lnTo>
                                    <a:pt x="2658" y="580"/>
                                  </a:lnTo>
                                  <a:lnTo>
                                    <a:pt x="2642" y="620"/>
                                  </a:lnTo>
                                  <a:lnTo>
                                    <a:pt x="2626" y="658"/>
                                  </a:lnTo>
                                  <a:lnTo>
                                    <a:pt x="2608" y="695"/>
                                  </a:lnTo>
                                  <a:lnTo>
                                    <a:pt x="2591" y="731"/>
                                  </a:lnTo>
                                  <a:lnTo>
                                    <a:pt x="2573" y="766"/>
                                  </a:lnTo>
                                  <a:lnTo>
                                    <a:pt x="2554" y="800"/>
                                  </a:lnTo>
                                  <a:lnTo>
                                    <a:pt x="2535" y="833"/>
                                  </a:lnTo>
                                  <a:lnTo>
                                    <a:pt x="2515" y="864"/>
                                  </a:lnTo>
                                  <a:lnTo>
                                    <a:pt x="2495" y="894"/>
                                  </a:lnTo>
                                  <a:lnTo>
                                    <a:pt x="2475" y="922"/>
                                  </a:lnTo>
                                  <a:lnTo>
                                    <a:pt x="2453" y="949"/>
                                  </a:lnTo>
                                  <a:lnTo>
                                    <a:pt x="2431" y="975"/>
                                  </a:lnTo>
                                  <a:lnTo>
                                    <a:pt x="2409" y="1000"/>
                                  </a:lnTo>
                                  <a:lnTo>
                                    <a:pt x="2386" y="1024"/>
                                  </a:lnTo>
                                  <a:lnTo>
                                    <a:pt x="2363" y="1046"/>
                                  </a:lnTo>
                                  <a:lnTo>
                                    <a:pt x="2338" y="1068"/>
                                  </a:lnTo>
                                  <a:lnTo>
                                    <a:pt x="2314" y="1089"/>
                                  </a:lnTo>
                                  <a:lnTo>
                                    <a:pt x="2289" y="1107"/>
                                  </a:lnTo>
                                  <a:lnTo>
                                    <a:pt x="2263" y="1125"/>
                                  </a:lnTo>
                                  <a:lnTo>
                                    <a:pt x="2237" y="1141"/>
                                  </a:lnTo>
                                  <a:lnTo>
                                    <a:pt x="745" y="1141"/>
                                  </a:lnTo>
                                  <a:lnTo>
                                    <a:pt x="713" y="1127"/>
                                  </a:lnTo>
                                  <a:lnTo>
                                    <a:pt x="682" y="1112"/>
                                  </a:lnTo>
                                  <a:lnTo>
                                    <a:pt x="650" y="1096"/>
                                  </a:lnTo>
                                  <a:lnTo>
                                    <a:pt x="620" y="1078"/>
                                  </a:lnTo>
                                  <a:lnTo>
                                    <a:pt x="591" y="1059"/>
                                  </a:lnTo>
                                  <a:lnTo>
                                    <a:pt x="562" y="1037"/>
                                  </a:lnTo>
                                  <a:lnTo>
                                    <a:pt x="533" y="1016"/>
                                  </a:lnTo>
                                  <a:lnTo>
                                    <a:pt x="506" y="993"/>
                                  </a:lnTo>
                                  <a:lnTo>
                                    <a:pt x="478" y="969"/>
                                  </a:lnTo>
                                  <a:lnTo>
                                    <a:pt x="453" y="944"/>
                                  </a:lnTo>
                                  <a:lnTo>
                                    <a:pt x="427" y="917"/>
                                  </a:lnTo>
                                  <a:lnTo>
                                    <a:pt x="401" y="890"/>
                                  </a:lnTo>
                                  <a:lnTo>
                                    <a:pt x="377" y="861"/>
                                  </a:lnTo>
                                  <a:lnTo>
                                    <a:pt x="352" y="831"/>
                                  </a:lnTo>
                                  <a:lnTo>
                                    <a:pt x="328" y="799"/>
                                  </a:lnTo>
                                  <a:lnTo>
                                    <a:pt x="306" y="767"/>
                                  </a:lnTo>
                                  <a:lnTo>
                                    <a:pt x="284" y="734"/>
                                  </a:lnTo>
                                  <a:lnTo>
                                    <a:pt x="261" y="700"/>
                                  </a:lnTo>
                                  <a:lnTo>
                                    <a:pt x="240" y="664"/>
                                  </a:lnTo>
                                  <a:lnTo>
                                    <a:pt x="219" y="628"/>
                                  </a:lnTo>
                                  <a:lnTo>
                                    <a:pt x="198" y="591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159" y="512"/>
                                  </a:lnTo>
                                  <a:lnTo>
                                    <a:pt x="140" y="471"/>
                                  </a:lnTo>
                                  <a:lnTo>
                                    <a:pt x="121" y="430"/>
                                  </a:lnTo>
                                  <a:lnTo>
                                    <a:pt x="103" y="388"/>
                                  </a:lnTo>
                                  <a:lnTo>
                                    <a:pt x="84" y="344"/>
                                  </a:lnTo>
                                  <a:lnTo>
                                    <a:pt x="67" y="299"/>
                                  </a:lnTo>
                                  <a:lnTo>
                                    <a:pt x="49" y="254"/>
                                  </a:lnTo>
                                  <a:lnTo>
                                    <a:pt x="32" y="208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0" y="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54"/>
                          <wps:cNvSpPr>
                            <a:spLocks/>
                          </wps:cNvSpPr>
                          <wps:spPr bwMode="auto">
                            <a:xfrm>
                              <a:off x="879" y="1591"/>
                              <a:ext cx="165" cy="303"/>
                            </a:xfrm>
                            <a:custGeom>
                              <a:avLst/>
                              <a:gdLst>
                                <a:gd name="T0" fmla="*/ 404 w 1492"/>
                                <a:gd name="T1" fmla="*/ 1769 h 2424"/>
                                <a:gd name="T2" fmla="*/ 443 w 1492"/>
                                <a:gd name="T3" fmla="*/ 1696 h 2424"/>
                                <a:gd name="T4" fmla="*/ 729 w 1492"/>
                                <a:gd name="T5" fmla="*/ 1163 h 2424"/>
                                <a:gd name="T6" fmla="*/ 1303 w 1492"/>
                                <a:gd name="T7" fmla="*/ 97 h 2424"/>
                                <a:gd name="T8" fmla="*/ 1249 w 1492"/>
                                <a:gd name="T9" fmla="*/ 75 h 2424"/>
                                <a:gd name="T10" fmla="*/ 1294 w 1492"/>
                                <a:gd name="T11" fmla="*/ 0 h 2424"/>
                                <a:gd name="T12" fmla="*/ 1492 w 1492"/>
                                <a:gd name="T13" fmla="*/ 86 h 2424"/>
                                <a:gd name="T14" fmla="*/ 1455 w 1492"/>
                                <a:gd name="T15" fmla="*/ 154 h 2424"/>
                                <a:gd name="T16" fmla="*/ 1408 w 1492"/>
                                <a:gd name="T17" fmla="*/ 136 h 2424"/>
                                <a:gd name="T18" fmla="*/ 851 w 1492"/>
                                <a:gd name="T19" fmla="*/ 1163 h 2424"/>
                                <a:gd name="T20" fmla="*/ 563 w 1492"/>
                                <a:gd name="T21" fmla="*/ 1696 h 2424"/>
                                <a:gd name="T22" fmla="*/ 506 w 1492"/>
                                <a:gd name="T23" fmla="*/ 1802 h 2424"/>
                                <a:gd name="T24" fmla="*/ 519 w 1492"/>
                                <a:gd name="T25" fmla="*/ 1820 h 2424"/>
                                <a:gd name="T26" fmla="*/ 530 w 1492"/>
                                <a:gd name="T27" fmla="*/ 1839 h 2424"/>
                                <a:gd name="T28" fmla="*/ 535 w 1492"/>
                                <a:gd name="T29" fmla="*/ 1849 h 2424"/>
                                <a:gd name="T30" fmla="*/ 539 w 1492"/>
                                <a:gd name="T31" fmla="*/ 1858 h 2424"/>
                                <a:gd name="T32" fmla="*/ 543 w 1492"/>
                                <a:gd name="T33" fmla="*/ 1867 h 2424"/>
                                <a:gd name="T34" fmla="*/ 545 w 1492"/>
                                <a:gd name="T35" fmla="*/ 1877 h 2424"/>
                                <a:gd name="T36" fmla="*/ 547 w 1492"/>
                                <a:gd name="T37" fmla="*/ 1887 h 2424"/>
                                <a:gd name="T38" fmla="*/ 548 w 1492"/>
                                <a:gd name="T39" fmla="*/ 1896 h 2424"/>
                                <a:gd name="T40" fmla="*/ 548 w 1492"/>
                                <a:gd name="T41" fmla="*/ 1906 h 2424"/>
                                <a:gd name="T42" fmla="*/ 548 w 1492"/>
                                <a:gd name="T43" fmla="*/ 1916 h 2424"/>
                                <a:gd name="T44" fmla="*/ 546 w 1492"/>
                                <a:gd name="T45" fmla="*/ 1926 h 2424"/>
                                <a:gd name="T46" fmla="*/ 544 w 1492"/>
                                <a:gd name="T47" fmla="*/ 1935 h 2424"/>
                                <a:gd name="T48" fmla="*/ 540 w 1492"/>
                                <a:gd name="T49" fmla="*/ 1945 h 2424"/>
                                <a:gd name="T50" fmla="*/ 537 w 1492"/>
                                <a:gd name="T51" fmla="*/ 1955 h 2424"/>
                                <a:gd name="T52" fmla="*/ 290 w 1492"/>
                                <a:gd name="T53" fmla="*/ 2424 h 2424"/>
                                <a:gd name="T54" fmla="*/ 0 w 1492"/>
                                <a:gd name="T55" fmla="*/ 2299 h 2424"/>
                                <a:gd name="T56" fmla="*/ 238 w 1492"/>
                                <a:gd name="T57" fmla="*/ 1839 h 2424"/>
                                <a:gd name="T58" fmla="*/ 244 w 1492"/>
                                <a:gd name="T59" fmla="*/ 1830 h 2424"/>
                                <a:gd name="T60" fmla="*/ 251 w 1492"/>
                                <a:gd name="T61" fmla="*/ 1821 h 2424"/>
                                <a:gd name="T62" fmla="*/ 259 w 1492"/>
                                <a:gd name="T63" fmla="*/ 1814 h 2424"/>
                                <a:gd name="T64" fmla="*/ 268 w 1492"/>
                                <a:gd name="T65" fmla="*/ 1807 h 2424"/>
                                <a:gd name="T66" fmla="*/ 276 w 1492"/>
                                <a:gd name="T67" fmla="*/ 1801 h 2424"/>
                                <a:gd name="T68" fmla="*/ 287 w 1492"/>
                                <a:gd name="T69" fmla="*/ 1795 h 2424"/>
                                <a:gd name="T70" fmla="*/ 298 w 1492"/>
                                <a:gd name="T71" fmla="*/ 1791 h 2424"/>
                                <a:gd name="T72" fmla="*/ 309 w 1492"/>
                                <a:gd name="T73" fmla="*/ 1787 h 2424"/>
                                <a:gd name="T74" fmla="*/ 332 w 1492"/>
                                <a:gd name="T75" fmla="*/ 1780 h 2424"/>
                                <a:gd name="T76" fmla="*/ 356 w 1492"/>
                                <a:gd name="T77" fmla="*/ 1775 h 2424"/>
                                <a:gd name="T78" fmla="*/ 380 w 1492"/>
                                <a:gd name="T79" fmla="*/ 1772 h 2424"/>
                                <a:gd name="T80" fmla="*/ 404 w 1492"/>
                                <a:gd name="T81" fmla="*/ 1769 h 24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492" h="2424">
                                  <a:moveTo>
                                    <a:pt x="404" y="1769"/>
                                  </a:moveTo>
                                  <a:lnTo>
                                    <a:pt x="443" y="1696"/>
                                  </a:lnTo>
                                  <a:lnTo>
                                    <a:pt x="729" y="1163"/>
                                  </a:lnTo>
                                  <a:lnTo>
                                    <a:pt x="1303" y="97"/>
                                  </a:lnTo>
                                  <a:lnTo>
                                    <a:pt x="1249" y="75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492" y="86"/>
                                  </a:lnTo>
                                  <a:lnTo>
                                    <a:pt x="1455" y="154"/>
                                  </a:lnTo>
                                  <a:lnTo>
                                    <a:pt x="1408" y="136"/>
                                  </a:lnTo>
                                  <a:lnTo>
                                    <a:pt x="851" y="1163"/>
                                  </a:lnTo>
                                  <a:lnTo>
                                    <a:pt x="563" y="1696"/>
                                  </a:lnTo>
                                  <a:lnTo>
                                    <a:pt x="506" y="1802"/>
                                  </a:lnTo>
                                  <a:lnTo>
                                    <a:pt x="519" y="1820"/>
                                  </a:lnTo>
                                  <a:lnTo>
                                    <a:pt x="530" y="1839"/>
                                  </a:lnTo>
                                  <a:lnTo>
                                    <a:pt x="535" y="1849"/>
                                  </a:lnTo>
                                  <a:lnTo>
                                    <a:pt x="539" y="1858"/>
                                  </a:lnTo>
                                  <a:lnTo>
                                    <a:pt x="543" y="1867"/>
                                  </a:lnTo>
                                  <a:lnTo>
                                    <a:pt x="545" y="1877"/>
                                  </a:lnTo>
                                  <a:lnTo>
                                    <a:pt x="547" y="1887"/>
                                  </a:lnTo>
                                  <a:lnTo>
                                    <a:pt x="548" y="1896"/>
                                  </a:lnTo>
                                  <a:lnTo>
                                    <a:pt x="548" y="1906"/>
                                  </a:lnTo>
                                  <a:lnTo>
                                    <a:pt x="548" y="1916"/>
                                  </a:lnTo>
                                  <a:lnTo>
                                    <a:pt x="546" y="1926"/>
                                  </a:lnTo>
                                  <a:lnTo>
                                    <a:pt x="544" y="1935"/>
                                  </a:lnTo>
                                  <a:lnTo>
                                    <a:pt x="540" y="1945"/>
                                  </a:lnTo>
                                  <a:lnTo>
                                    <a:pt x="537" y="1955"/>
                                  </a:lnTo>
                                  <a:lnTo>
                                    <a:pt x="290" y="2424"/>
                                  </a:lnTo>
                                  <a:lnTo>
                                    <a:pt x="0" y="2299"/>
                                  </a:lnTo>
                                  <a:lnTo>
                                    <a:pt x="238" y="1839"/>
                                  </a:lnTo>
                                  <a:lnTo>
                                    <a:pt x="244" y="1830"/>
                                  </a:lnTo>
                                  <a:lnTo>
                                    <a:pt x="251" y="1821"/>
                                  </a:lnTo>
                                  <a:lnTo>
                                    <a:pt x="259" y="1814"/>
                                  </a:lnTo>
                                  <a:lnTo>
                                    <a:pt x="268" y="1807"/>
                                  </a:lnTo>
                                  <a:lnTo>
                                    <a:pt x="276" y="1801"/>
                                  </a:lnTo>
                                  <a:lnTo>
                                    <a:pt x="287" y="1795"/>
                                  </a:lnTo>
                                  <a:lnTo>
                                    <a:pt x="298" y="1791"/>
                                  </a:lnTo>
                                  <a:lnTo>
                                    <a:pt x="309" y="1787"/>
                                  </a:lnTo>
                                  <a:lnTo>
                                    <a:pt x="332" y="1780"/>
                                  </a:lnTo>
                                  <a:lnTo>
                                    <a:pt x="356" y="1775"/>
                                  </a:lnTo>
                                  <a:lnTo>
                                    <a:pt x="380" y="1772"/>
                                  </a:lnTo>
                                  <a:lnTo>
                                    <a:pt x="404" y="17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59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-.1pt;margin-top:-.1pt;width:62.35pt;height:100.15pt;z-index:251662336;mso-position-horizontal-relative:page;mso-position-vertical-relative:page" coordorigin="347,392" coordsize="1265,2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">
                <o:lock v:ext="edit" aspectratio="t"/>
                <v:rect id="AutoShape 40" o:spid="_x0000_s1027" style="position:absolute;left:347;top:392;width:1265;height:20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2FDDwgAA&#10;ANoAAAAPAAAAZHJzL2Rvd25yZXYueG1sRI/NasMwEITvgbyD2EBvidxA3eJGDiUQWnoIJM2lt8Xa&#10;WMbWykiqf96+KgR6HGbmG2a3n2wnBvKhcazgcZOBIK6cbrhWcP06rl9AhIissXNMCmYKsC+Xix0W&#10;2o18puESa5EgHApUYGLsCylDZchi2LieOHk35y3GJH0ttccxwW0nt1mWS4sNpwWDPR0MVe3lxyqg&#10;Kzr5/P5JZ5/f4ozmuz+1T0o9rKa3VxCRpvgfvrc/tIIt/F1JN0C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TYUMPCAAAA2gAAAA8AAAAAAAAAAAAAAAAAlwIAAGRycy9kb3du&#10;cmV2LnhtbFBLBQYAAAAABAAEAPUAAACGAwAAAAA=&#10;" filled="f" fillcolor="#9c0" stroked="f">
                  <o:lock v:ext="edit" aspectratio="t" text="t"/>
                </v:rect>
                <v:group id="Group 55" o:spid="_x0000_s1028" style="position:absolute;left:347;top:392;width:1265;height:2008" coordorigin="347,392" coordsize="1265,20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rect id="Rectangle 42" o:spid="_x0000_s1029" style="position:absolute;left:347;top:392;width:1265;height:20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BR4xAAA&#10;ANoAAAAPAAAAZHJzL2Rvd25yZXYueG1sRI9Ba8JAFITvgv9heUJvZmMpImnWEASxBxFqU6W31+wz&#10;Cc2+Ddk1Sf99t1DocZiZb5g0m0wrBupdY1nBKopBEJdWN1wpKN72yw0I55E1tpZJwTc5yLbzWYqJ&#10;tiO/0nD2lQgQdgkqqL3vEildWZNBF9mOOHg32xv0QfaV1D2OAW5a+RjHa2mw4bBQY0e7msqv890o&#10;GE72lK+La1vcRnN5/zSbj0N1VOphMeXPIDxN/j/8137RCp7g90q4AXL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igUeMQAAADaAAAADwAAAAAAAAAAAAAAAACXAgAAZHJzL2Rv&#10;d25yZXYueG1sUEsFBgAAAAAEAAQA9QAAAIgDAAAAAA==&#10;" fillcolor="#8b0002" stroked="f"/>
                  <v:shape id="Freeform 43" o:spid="_x0000_s1030" style="position:absolute;left:565;top:1293;width:861;height:847;visibility:visible;mso-wrap-style:square;v-text-anchor:top" coordsize="7749,67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UOz+wgAA&#10;ANoAAAAPAAAAZHJzL2Rvd25yZXYueG1sRI/dagIxFITvC75DOELvataCVVajiFCR/oE/D3DYHDeL&#10;ycm6iW769k2h0MthZr5hFqvkrLhTFxrPCsajAgRx5XXDtYLT8fVpBiJEZI3WMyn4pgCr5eBhgaX2&#10;Pe/pfoi1yBAOJSowMballKEy5DCMfEucvbPvHMYsu1rqDvsMd1Y+F8WLdNhwXjDY0sZQdTncnIJt&#10;mtLH/isd3/ureZt+FtbQ2Cr1OEzrOYhIKf6H/9o7rWACv1fyDZ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Q7P7CAAAA2gAAAA8AAAAAAAAAAAAAAAAAlwIAAGRycy9kb3du&#10;cmV2LnhtbFBLBQYAAAAABAAEAPUAAACGAwAAAAA=&#10;" path="m3812,323l3866,324,3921,325,3974,327,4028,329,4082,333,4135,337,4188,342,4241,347,4292,353,4342,360,4392,367,4442,375,4491,384,4541,393,4590,403,4638,413,4864,25,4879,,4905,13,5496,288,5524,301,5509,325,5327,640,5355,653,5384,666,5412,679,5440,692,5468,707,5496,721,5524,735,5552,749,5579,764,5607,780,5635,795,5662,811,5690,827,5717,843,5744,859,5771,875,6060,590,6080,569,6104,588,6596,990,6619,1008,6598,1029,6321,1303,6340,1321,6359,1340,6376,1358,6395,1377,6413,1396,6432,1415,6450,1434,6468,1454,6486,1474,6504,1494,6521,1514,6539,1534,6555,1554,6572,1574,6589,1594,6606,1615,7004,1437,7032,1425,7046,1451,7340,1986,7355,2011,7327,2023,6966,2183,6977,2207,6988,2230,6998,2253,7009,2276,7019,2299,7029,2322,7038,2346,7048,2369,7057,2392,7066,2416,7075,2440,7084,2465,7093,2489,7101,2513,7110,2537,7118,2561,7621,2515,7651,2512,7654,2540,7722,3134,7726,3161,7695,3164,7243,3207,7244,3229,7246,3251,7247,3274,7248,3296,7249,3325,7249,3354,7251,3383,7251,3412,7251,3439,7249,3468,7249,3495,7248,3522,7247,3544,7246,3566,7245,3588,7244,3609,7719,3725,7749,3732,7741,3759,7568,4335,7559,4362,7530,4355,7120,4255,7111,4283,7102,4310,7092,4337,7083,4363,7073,4390,7063,4417,7053,4444,7042,4471,7030,4498,7019,4524,7008,4550,6996,4577,6983,4603,6971,4629,6959,4655,6945,4681,7317,4849,7345,4861,7330,4886,7032,5419,7018,5444,6990,5432,6577,5245,6560,5265,6544,5284,6527,5303,6511,5322,6494,5341,6477,5360,6460,5378,6442,5397,6408,5433,6373,5470,6336,5505,6299,5541,6573,5842,6593,5864,6569,5881,6053,6259,6029,6276,6010,6255,5746,5963,5723,5978,5699,5992,5676,6006,5652,6019,5629,6033,5604,6046,5581,6059,5556,6072,5531,6085,5507,6097,5482,6110,5458,6122,5433,6134,5408,6146,5383,6158,5358,6169,5479,6541,5488,6568,5458,6576,4819,6744,4789,6752,4781,6725,4676,6401,4625,6413,4575,6423,4523,6433,4472,6443,4419,6452,4368,6459,4315,6468,4263,6474,4207,6481,4151,6486,4095,6491,4039,6494,3982,6497,3926,6499,3869,6501,3812,6501,3759,6501,3705,6500,3651,6498,3599,6495,3546,6492,3494,6488,3441,6483,3390,6478,3339,6472,3290,6465,3242,6458,3193,6450,3145,6442,3097,6433,3049,6423,3002,6413,2873,6745,2863,6771,2833,6762,2206,6565,2176,6556,2187,6530,2318,6192,2292,6181,2266,6169,2241,6158,2215,6146,2189,6134,2165,6121,2139,6109,2114,6096,2090,6083,2064,6070,2039,6057,2015,6043,1990,6030,1966,6016,1942,6002,1917,5988,1601,6271,1579,6290,1558,6270,1088,5847,1067,5827,1088,5808,1355,5570,1334,5550,1314,5531,1293,5512,1273,5492,1253,5472,1233,5452,1214,5432,1194,5411,1175,5391,1156,5370,1137,5349,1118,5328,1099,5307,1080,5285,1062,5263,1044,5241,720,5398,693,5411,679,5386,363,4861,348,4837,375,4824,677,4677,664,4654,653,4630,642,4607,631,4583,620,4559,609,4535,598,4510,588,4486,578,4461,568,4435,558,4410,549,4386,539,4361,530,4335,522,4310,514,4285,71,4307,41,4308,38,4281,3,3684,,3656,32,3654,383,3637,380,3614,379,3589,377,3565,376,3540,375,3508,374,3477,374,3444,373,3412,374,3382,374,3353,375,3324,376,3295,377,3272,378,3249,379,3226,382,3202,64,3166,33,3163,37,3135,120,2543,124,2516,155,2519,507,2560,516,2531,526,2503,536,2476,546,2447,556,2419,567,2391,577,2364,590,2336,601,2309,612,2282,624,2255,636,2228,650,2201,662,2174,676,2147,689,2121,369,1970,342,1957,356,1931,667,1403,681,1379,708,1391,1062,1560,1080,1540,1097,1520,1115,1500,1133,1480,1151,1460,1169,1439,1186,1420,1205,1401,1242,1362,1280,1325,1319,1288,1359,1251,1131,981,1113,958,1137,941,1666,580,1691,563,1710,585,1920,835,1944,821,1968,807,1992,793,2017,779,2042,766,2066,753,2092,739,2116,726,2142,714,2168,701,2194,688,2219,675,2245,663,2271,651,2296,640,2323,628,2210,302,2201,276,2232,268,2867,90,2896,82,2905,109,3008,408,3055,398,3102,389,3150,381,3199,372,3247,365,3295,358,3343,352,3392,346,3443,341,3496,336,3547,332,3600,329,3652,327,3706,325,3759,324,3812,323xm4234,402l4182,397,4130,392,4077,388,4025,385,3972,382,3918,380,3865,379,3812,379,3760,379,3707,380,3656,382,3604,384,3552,388,3501,392,3450,396,3400,401,3347,407,3296,414,3245,421,3195,429,3144,438,3095,449,3044,459,2995,469,2966,476,2957,451,2855,152,2280,312,2390,635,2398,658,2374,668,2346,681,2317,693,2287,707,2260,720,2232,733,2203,747,2176,761,2148,774,2120,789,2093,803,2065,818,2038,833,2010,848,1983,864,1957,879,1930,895,1906,910,1888,889,1679,641,1199,969,1425,1237,1441,1256,1422,1273,1400,1293,1379,1313,1356,1333,1335,1353,1314,1374,1294,1395,1273,1416,1252,1437,1232,1459,1212,1480,1192,1502,1173,1524,1153,1546,1134,1568,1115,1590,1097,1612,1080,1631,1057,1620,707,1454,425,1933,744,2084,771,2097,757,2121,743,2150,728,2178,714,2208,699,2238,686,2267,672,2296,660,2326,648,2355,635,2385,623,2415,612,2445,601,2476,590,2506,579,2536,569,2567,559,2597,553,2621,526,2617,178,2578,102,3115,418,3151,448,3154,445,3180,443,3211,441,3240,439,3269,437,3297,436,3326,436,3355,435,3383,435,3412,435,3443,436,3475,436,3506,439,3538,440,3568,442,3599,444,3630,448,3662,450,3690,417,3692,66,3709,99,4250,535,4229,559,4227,566,4249,575,4277,585,4304,594,4331,604,4359,614,4386,624,4412,635,4439,647,4467,658,4493,669,4520,681,4547,693,4573,706,4599,718,4626,731,4652,745,4678,757,4701,731,4715,432,4859,718,5336,1039,5180,1062,5169,1078,5188,1098,5213,1117,5237,1137,5260,1157,5284,1179,5307,1200,5330,1221,5353,1242,5375,1264,5398,1286,5421,1307,5443,1330,5465,1352,5487,1375,5508,1398,5530,1421,5550,1442,5570,1421,5589,1154,5828,1580,6211,1892,5932,1910,5915,1931,5928,1958,5944,1983,5960,2010,5976,2037,5991,2064,6005,2091,6020,2118,6034,2146,6048,2172,6062,2200,6076,2228,6089,2256,6102,2284,6115,2312,6128,2340,6140,2369,6153,2395,6163,2385,6187,2255,6522,2824,6699,2953,6371,2962,6347,2988,6353,3039,6364,3089,6374,3139,6384,3191,6393,3241,6401,3292,6409,3345,6415,3396,6421,3448,6427,3499,6432,3551,6435,3602,6439,3655,6441,3707,6443,3760,6444,3812,6444,3868,6444,3924,6443,3980,6441,4036,6438,4091,6434,4145,6430,4200,6424,4255,6418,4310,6412,4364,6404,4419,6395,4474,6386,4529,6376,4582,6365,4636,6353,4689,6341,4719,6333,4727,6360,4832,6682,5411,6530,5291,6163,5283,6140,5307,6130,5335,6118,5363,6105,5389,6092,5416,6079,5444,6066,5471,6052,5498,6038,5525,6024,5552,6010,5578,5995,5604,5981,5631,5966,5657,5950,5682,5934,5708,5919,5734,5903,5758,5888,5776,5908,6038,6197,6506,5856,6235,5557,6218,5537,6237,5520,6257,5501,6277,5482,6296,5461,6316,5442,6336,5422,6356,5402,6375,5382,6395,5361,6414,5341,6433,5320,6451,5299,6470,5279,6488,5258,6506,5236,6524,5215,6542,5193,6558,5174,6581,5184,6990,5370,7261,4886,6891,4719,6864,4706,6877,4682,6892,4654,6905,4625,6919,4597,6933,4568,6945,4539,6959,4510,6971,4481,6983,4451,6995,4422,7007,4393,7017,4363,7028,4334,7038,4304,7048,4274,7058,4244,7068,4214,7076,4186,7106,4194,7516,4294,7673,3771,7203,3656,7178,3650,7180,3627,7181,3600,7184,3573,7185,3547,7186,3520,7187,3493,7188,3466,7188,3439,7188,3412,7188,3383,7188,3355,7187,3327,7186,3298,7185,3270,7182,3242,7181,3213,7179,3183,7177,3156,7207,3153,7657,3112,7596,2573,7097,2619,7072,2621,7065,2599,7056,2572,7047,2546,7038,2520,7029,2493,7020,2467,7010,2440,7000,2414,6990,2387,6979,2361,6968,2335,6957,2309,6945,2283,6933,2258,6922,2232,6910,2207,6897,2181,6885,2157,6912,2145,7272,1986,7004,1500,6610,1675,6586,1685,6571,1666,6552,1643,6534,1621,6515,1598,6497,1576,6478,1554,6459,1532,6439,1511,6420,1489,6400,1468,6380,1446,6360,1425,6340,1404,6319,1384,6298,1363,6277,1343,6256,1322,6236,1304,6256,1285,6531,1012,6085,648,5799,931,5780,950,5757,935,5728,917,5699,899,5669,881,5640,864,5610,847,5579,830,5550,813,5520,797,5489,781,5459,766,5427,750,5397,735,5366,721,5334,706,5302,691,5271,677,5242,665,5256,639,5440,324,4904,75,4682,459,4671,479,4647,473,4596,462,4545,452,4494,441,4443,432,4390,423,4339,416,4286,409,4234,402xm5906,1531l5854,1486,5801,1440,5747,1397,5691,1355,5634,1315,5577,1275,5518,1237,5458,1200,5397,1163,5335,1129,5272,1096,5208,1064,5144,1034,5078,1005,5010,978,4943,952,4877,927,4810,905,4743,884,4675,865,4607,847,4538,830,4467,815,4397,802,4325,790,4254,779,4181,770,4108,763,4035,757,3961,753,3887,750,3812,749,3737,750,3662,753,3589,757,3515,763,3442,770,3370,779,3298,790,3226,802,3156,815,3086,830,3016,847,2948,865,2880,884,2813,905,2746,927,2681,952,2613,978,2546,1005,2480,1034,2415,1064,2351,1096,2289,1129,2226,1163,2166,1200,2105,1237,2047,1275,1989,1315,1932,1355,1877,1397,1822,1440,1769,1486,1717,1531,1667,1577,1617,1625,1569,1674,1523,1724,1477,1775,1432,1827,1390,1879,1349,1933,1308,1988,1270,2044,1233,2100,1199,2157,1164,2217,1132,2275,1101,2335,1072,2395,1046,2455,1021,2515,998,2575,976,2636,956,2697,937,2760,920,2823,906,2886,892,2950,880,3015,870,3080,862,3145,856,3212,851,3278,849,3345,848,3412,849,3480,851,3546,856,3612,862,3678,870,3744,880,3809,892,3873,906,3937,920,4001,937,4064,956,4126,976,4187,998,4249,1021,4309,1046,4369,1072,4428,1101,4489,1132,4549,1164,4608,1199,4666,1233,4724,1270,4780,1308,4836,1349,4890,1390,4944,1432,4998,1477,5049,1523,5100,1569,5150,1617,5198,1667,5247,1717,5293,1769,5339,1822,5383,1877,5426,1932,5469,1989,5510,2047,5549,2105,5587,2166,5624,2226,5660,2289,5694,2351,5728,2415,5760,2480,5790,2546,5819,2613,5847,2681,5872,2746,5896,2813,5918,2880,5939,2948,5959,3016,5978,3086,5994,3156,6009,3226,6023,3298,6035,3370,6045,3442,6054,3515,6061,3589,6067,3662,6071,3737,6074,3812,6075,3887,6074,3961,6071,4035,6067,4108,6061,4181,6054,4254,6045,4325,6035,4397,6023,4467,6009,4538,5994,4607,5978,4675,5959,4743,5939,4810,5918,4877,5896,4943,5872,5010,5847,5078,5819,5144,5790,5208,5760,5272,5728,5335,5694,5397,5660,5458,5624,5518,5587,5577,5549,5634,5510,5691,5469,5747,5426,5801,5383,5854,5339,5906,5293,5957,5247,6006,5198,6055,5150,6101,5100,6146,5049,6191,4998,6233,4944,6275,4890,6315,4836,6353,4780,6390,4724,6426,4666,6459,4608,6492,4549,6522,4489,6551,4428,6578,4369,6602,4309,6626,4249,6647,4187,6667,4126,6686,4064,6703,4001,6719,3937,6732,3873,6743,3809,6753,3744,6761,3678,6768,3612,6772,3546,6776,3480,6777,3412,6776,3345,6772,3278,6768,3212,6761,3145,6753,3080,6743,3015,6732,2950,6719,2886,6703,2823,6686,2760,6667,2697,6647,2636,6626,2575,6602,2515,6578,2455,6551,2395,6522,2335,6492,2275,6459,2217,6426,2157,6390,2100,6353,2044,6315,1988,6275,1933,6233,1879,6191,1827,6146,1775,6101,1724,6055,1674,6006,1625,5957,1577,5906,1531xm4967,899l5036,926,5104,955,5171,985,5237,1015,5302,1048,5367,1082,5431,1117,5492,1153,5554,1191,5614,1231,5672,1271,5730,1313,5787,1355,5843,1399,5897,1444,5951,1492,6002,1539,6052,1588,6101,1637,6150,1688,6195,1741,6240,1793,6284,1847,6326,1902,6366,1959,6407,2015,6444,2073,6480,2131,6515,2190,6547,2252,6579,2312,6609,2374,6636,2434,6660,2496,6685,2558,6707,2620,6727,2683,6746,2747,6763,2811,6779,2875,6792,2940,6805,3007,6815,3073,6824,3140,6829,3208,6835,3275,6837,3343,6838,3412,6837,3481,6835,3549,6829,3617,6824,3683,6815,3751,6805,3817,6792,3883,6779,3948,6763,4014,6746,4077,6727,4141,6707,4204,6685,4267,6660,4328,6636,4389,6609,4449,6579,4512,6547,4573,6515,4633,6480,4692,6444,4752,6407,4809,6366,4866,6326,4921,6284,4977,6240,5031,6195,5084,6150,5135,6101,5186,6052,5237,6002,5285,5951,5333,5897,5379,5843,5424,5787,5469,5730,5512,5672,5553,5614,5594,5554,5633,5492,5670,5431,5707,5367,5743,5302,5777,5237,5809,5171,5840,5104,5869,5036,5897,4967,5924,4900,5948,4832,5972,4763,5993,4694,6013,4624,6031,4552,6048,4481,6063,4409,6077,4336,6089,4263,6100,4189,6109,4115,6117,4039,6123,3964,6127,3888,6129,3812,6130,3735,6129,3659,6127,3584,6123,3509,6117,3434,6109,3361,6100,3287,6089,3214,6077,3143,6063,3071,6048,3000,6031,2930,6013,2861,5993,2792,5972,2723,5948,2656,5924,2587,5897,2520,5869,2452,5840,2386,5809,2321,5777,2256,5743,2194,5707,2131,5670,2070,5633,2010,5594,1951,5553,1893,5512,1836,5469,1781,5424,1726,5379,1674,5333,1621,5285,1571,5237,1522,5186,1475,5135,1428,5084,1383,5031,1340,4977,1297,4921,1257,4866,1218,4809,1180,4752,1144,4692,1109,4633,1076,4573,1044,4512,1015,4449,987,4389,963,4328,939,4267,917,4204,896,4141,877,4077,860,4014,844,3948,831,3883,819,3817,809,3751,801,3683,794,3617,790,3549,786,3481,785,3412,786,3343,790,3275,794,3208,801,3140,809,3073,819,3007,831,2940,844,2875,860,2811,877,2747,896,2683,917,2620,939,2558,963,2496,987,2434,1015,2374,1044,2312,1076,2252,1109,2190,1144,2131,1180,2073,1218,2015,1257,1959,1297,1902,1340,1847,1383,1793,1428,1741,1475,1688,1522,1637,1571,1588,1621,1539,1674,1492,1726,1444,1781,1399,1836,1355,1893,1313,1951,1271,2010,1231,2070,1191,2131,1153,2194,1117,2256,1082,2321,1048,2386,1015,2452,985,2520,955,2587,926,2656,899,2723,875,2792,853,2861,831,2930,812,3000,793,3071,776,3143,761,3214,747,3287,735,3361,724,3434,715,3509,707,3584,702,3659,697,3735,695,3812,693,3888,695,3964,697,4039,702,4115,707,4189,715,4263,724,4336,735,4409,747,4481,761,4552,776,4624,793,4694,812,4763,831,4832,853,4900,875,4967,899xe" fillcolor="#969696" strokecolor="#969696" strokeweight=".25pt">
                    <v:path arrowok="t" o:connecttype="custom" o:connectlocs="611,36;676,71;734,202;789,314;805,441;780,566;716,675;612,763;474,810;349,806;227,758;131,674;66,564;42,439;60,310;120,193;221,99;339,50;441,48;329,56;214,112;126,196;67,310;48,435;72,559;133,667;226,749;343,797;467,804;605,759;700,683;766,582;798,457;844,322;768,268;695,165;593,88;639,175;489,100;320,111;180,203;102,353;108,524;197,668;343,750;512,748;656,662;741,516;743,345;662,197;678,205;753,360;743,534;649,679;498,758;326,752;180,661;97,510;100,336;186,187;333,99;506,97" o:connectangles="0,0,0,0,0,0,0,0,0,0,0,0,0,0,0,0,0,0,0,0,0,0,0,0,0,0,0,0,0,0,0,0,0,0,0,0,0,0,0,0,0,0,0,0,0,0,0,0,0,0,0,0,0,0,0,0,0,0,0,0,0,0"/>
                    <o:lock v:ext="edit" verticies="t"/>
                  </v:shape>
                  <v:shape id="Freeform 44" o:spid="_x0000_s1031" style="position:absolute;left:928;top:1371;width:128;height:924;visibility:visible;mso-wrap-style:square;v-text-anchor:top" coordsize="1158,7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22AxQAA&#10;ANoAAAAPAAAAZHJzL2Rvd25yZXYueG1sRI9Ba8JAFITvBf/D8gQvpW7Sg5ToKhpbseClMaXXR/Y1&#10;CWbfptk1Rn99Vyj0OMzMN8xiNZhG9NS52rKCeBqBIC6srrlUkB/fnl5AOI+ssbFMCq7kYLUcPSww&#10;0fbCH9RnvhQBwi5BBZX3bSKlKyoy6Ka2JQ7et+0M+iC7UuoOLwFuGvkcRTNpsOawUGFLaUXFKTsb&#10;Bf3G/NwOr9vsPX9M093nLa53X7FSk/GwnoPwNPj/8F97rxXM4H4l3AC5/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YDbYDFAAAA2gAAAA8AAAAAAAAAAAAAAAAAlwIAAGRycy9k&#10;b3ducmV2LnhtbFBLBQYAAAAABAAEAPUAAACJAwAAAAA=&#10;" path="m85,0l1073,,1158,,1156,75,969,6874,969,6891,959,6907,945,6931,931,6955,918,6977,905,6999,893,7021,882,7042,869,7062,859,7081,818,7153,782,7215,764,7243,748,7268,731,7292,715,7312,700,7331,683,7347,675,7354,667,7362,659,7368,650,7373,643,7378,634,7382,626,7385,617,7388,608,7390,599,7392,589,7393,580,7393,569,7393,558,7392,548,7390,537,7387,527,7383,517,7379,508,7373,498,7367,489,7360,479,7351,470,7342,461,7332,442,7310,423,7284,403,7255,384,7221,363,7185,341,7144,294,7051,240,6943,236,6934,231,6925,227,6916,223,6907,217,6893,216,6879,2,76,,,85,0xe" fillcolor="#969696" stroked="f">
                    <v:path arrowok="t" o:connecttype="custom" o:connectlocs="119,0;128,9;107,861;104,866;101,872;99,878;96,883;90,894;84,905;81,911;77,916;75,919;73,921;71,922;69,923;67,924;65,924;63,924;61,924;58,923;56,922;54,920;52,918;49,914;45,907;40,898;32,881;26,867;25,864;24,862;0,9;9,0" o:connectangles="0,0,0,0,0,0,0,0,0,0,0,0,0,0,0,0,0,0,0,0,0,0,0,0,0,0,0,0,0,0,0,0"/>
                  </v:shape>
                  <v:shape id="Freeform 45" o:spid="_x0000_s1032" style="position:absolute;left:947;top:1389;width:91;height:887;visibility:visible;mso-wrap-style:square;v-text-anchor:top" coordsize="819,70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U3f5wgAA&#10;ANoAAAAPAAAAZHJzL2Rvd25yZXYueG1sRI9Bi8IwFITvwv6H8Bb2pqkuqFSjiCi4hx6sLqy3R/Ns&#10;i8lLaaJ2/70RBI/DzHzDzJedNeJGra8dKxgOEhDEhdM1lwqOh21/CsIHZI3GMSn4Jw/LxUdvjql2&#10;d97TLQ+liBD2KSqoQmhSKX1RkUU/cA1x9M6utRiibEupW7xHuDVylCRjabHmuFBhQ+uKikt+tQqy&#10;rMw3p+vxz49+jf3+ych0e1Lq67NbzUAE6sI7/GrvtIIJPK/EG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NTd/nCAAAA2gAAAA8AAAAAAAAAAAAAAAAAlwIAAGRycy9kb3du&#10;cmV2LnhtbFBLBQYAAAAABAAEAPUAAACGAwAAAAA=&#10;" path="m819,0l0,,210,6713,215,6724,221,6736,264,6822,300,6896,332,6959,357,7009,378,7048,392,7075,398,7085,403,7092,407,7096,409,7097,412,7093,419,7082,430,7064,445,7038,464,7006,486,6966,513,6919,542,6867,552,6848,563,6830,574,6810,585,6790,598,6770,609,6749,622,6728,635,6705,819,0xe" fillcolor="#8b0002" stroked="f">
                    <v:path arrowok="t" o:connecttype="custom" o:connectlocs="91,0;0,0;23,839;24,840;25,842;29,853;33,862;37,870;40,876;42,881;44,884;44,886;45,886;45,887;45,887;46,887;47,885;48,883;49,880;52,876;54,871;57,865;60,858;61,856;63,854;64,851;65,849;66,846;68,844;69,841;71,838;91,0" o:connectangles="0,0,0,0,0,0,0,0,0,0,0,0,0,0,0,0,0,0,0,0,0,0,0,0,0,0,0,0,0,0,0,0"/>
                  </v:shape>
                  <v:shape id="Freeform 46" o:spid="_x0000_s1033" style="position:absolute;left:783;top:1499;width:421;height:501;visibility:visible;mso-wrap-style:square;v-text-anchor:top" coordsize="3790,40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UHOwQAA&#10;ANoAAAAPAAAAZHJzL2Rvd25yZXYueG1sRE/Pa8IwFL4P/B/CG+w20+0wR2cUEQcdCGIVwduzeWtK&#10;m5eSZFr9681B2PHj+z2dD7YTZ/KhcazgbZyBIK6cbrhWsN99v36CCBFZY+eYFFwpwHw2eppirt2F&#10;t3QuYy1SCIccFZgY+1zKUBmyGMauJ07cr/MWY4K+ltrjJYXbTr5n2Ye02HBqMNjT0lDVln9WwaHY&#10;FJNwam99a9qjK/3P+rQ6KvXyPCy+QEQa4r/44S60grQ1XUk3QM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iFBzsEAAADaAAAADwAAAAAAAAAAAAAAAACXAgAAZHJzL2Rvd25y&#10;ZXYueG1sUEsFBgAAAAAEAAQA9QAAAIUDAAAAAA==&#10;" path="m79,0l3713,,3790,,3790,71,3790,3119,3790,3143,3787,3167,3784,3191,3780,3215,3773,3238,3766,3260,3757,3282,3748,3304,3737,3326,3726,3346,3713,3366,3699,3386,3685,3404,3668,3422,3651,3440,3634,3456,3615,3472,3596,3487,3576,3501,3555,3514,3534,3527,3511,3538,3488,3549,3464,3558,3441,3568,3416,3575,3391,3582,3365,3587,3339,3591,3312,3594,3286,3596,3259,3597,2318,3597,2310,3597,2302,3597,2285,3597,2267,3597,2247,3598,2227,3600,2205,3603,2182,3608,2160,3615,2136,3624,2124,3630,2112,3636,2100,3643,2088,3651,2076,3660,2064,3670,2052,3680,2040,3692,2028,3704,2016,3718,2005,3732,1993,3748,1982,3765,1971,3783,1960,3803,1949,3824,1858,4007,1803,3813,1797,3793,1790,3774,1782,3757,1773,3741,1764,3726,1755,3712,1745,3699,1734,3687,1723,3676,1712,3666,1701,3657,1688,3648,1676,3641,1664,3634,1651,3628,1639,3623,1613,3614,1589,3607,1564,3603,1541,3600,1519,3598,1499,3597,1481,3597,1466,3597,1460,3597,1453,3597,546,3597,518,3596,490,3594,463,3591,436,3587,409,3581,384,3575,359,3566,335,3557,310,3548,286,3537,264,3525,242,3512,221,3499,199,3484,179,3469,161,3452,142,3436,126,3418,109,3400,94,3380,80,3361,66,3340,55,3319,44,3296,34,3274,25,3252,18,3229,11,3205,7,3181,4,3157,1,3132,,3107,,71,,,79,0xe" fillcolor="#969696" stroked="f">
                    <v:path arrowok="t" o:connecttype="custom" o:connectlocs="421,0;421,393;420,402;417,410;414,418;409,426;404,432;397,438;390,442;382,446;374,448;365,450;257,450;252,450;245,450;237,453;233,455;229,459;225,463;221,469;218,475;200,477;198,470;195,464;191,460;188,456;183,454;177,451;169,450;163,450;61,450;51,449;43,447;34,444;27,439;20,434;14,427;9,420;5,412;2,404;0,395;0,9" o:connectangles="0,0,0,0,0,0,0,0,0,0,0,0,0,0,0,0,0,0,0,0,0,0,0,0,0,0,0,0,0,0,0,0,0,0,0,0,0,0,0,0,0,0"/>
                  </v:shape>
                  <v:shape id="Freeform 47" o:spid="_x0000_s1034" style="position:absolute;left:853;top:1275;width:275;height:114;visibility:visible;mso-wrap-style:square;v-text-anchor:top" coordsize="2474,9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V0bkxAAA&#10;ANoAAAAPAAAAZHJzL2Rvd25yZXYueG1sRI9Pa8JAFMTvQr/D8oTedGODfxpdQykEih5q1d6f2dck&#10;bfZtyG6T+O3dQsHjMDO/YTbpYGrRUesqywpm0wgEcW51xYWC8ymbrEA4j6yxtkwKruQg3T6MNpho&#10;2/MHdUdfiABhl6CC0vsmkdLlJRl0U9sQB+/LtgZ9kG0hdYt9gJtaPkXRQhqsOCyU2NBrSfnP8dco&#10;eJ/L3aHez/lss3z1vcziz8MlVupxPLysQXga/D38337TCp7h70q4AXJ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1dG5MQAAADaAAAADwAAAAAAAAAAAAAAAACXAgAAZHJzL2Rv&#10;d25yZXYueG1sUEsFBgAAAAAEAAQA9QAAAIgDAAAAAA==&#10;" path="m2391,916l83,916,,916,,842,,74,,,83,,2391,,2474,,2474,74,2474,842,2474,916,2391,916xe" fillcolor="#969696" stroked="f">
                    <v:path arrowok="t" o:connecttype="custom" o:connectlocs="266,114;9,114;0,114;0,105;0,9;0,0;9,0;266,0;275,0;275,9;275,105;275,114;266,114" o:connectangles="0,0,0,0,0,0,0,0,0,0,0,0,0"/>
                  </v:shape>
                  <v:rect id="Rectangle 48" o:spid="_x0000_s1035" style="position:absolute;left:872;top:1293;width:238;height: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mJxxQAA&#10;ANsAAAAPAAAAZHJzL2Rvd25yZXYueG1sRI9Ba8JAEIXvgv9hGaE33diDSOoagiDtoQi10dLbNDsm&#10;wexsyG6T9N93DoXeZnhv3vtml02uVQP1ofFsYL1KQBGX3jZcGSjej8stqBCRLbaeycAPBcj289kO&#10;U+tHfqPhHCslIRxSNFDH2KVah7Imh2HlO2LRbr53GGXtK217HCXctfoxSTbaYcPSUGNHh5rK+/nb&#10;GRhO/pRvio+2uI3uevly28/n6tWYh8WUP4GKNMV/89/1ixV8oZdfZAC9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ReYnHFAAAA2wAAAA8AAAAAAAAAAAAAAAAAlwIAAGRycy9k&#10;b3ducmV2LnhtbFBLBQYAAAAABAAEAPUAAACJAwAAAAA=&#10;" fillcolor="#8b0002" stroked="f"/>
                  <v:shape id="Freeform 49" o:spid="_x0000_s1036" style="position:absolute;left:489;top:1542;width:228;height:327;visibility:visible;mso-wrap-style:square;v-text-anchor:top" coordsize="2051,26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kQj9wAAA&#10;ANsAAAAPAAAAZHJzL2Rvd25yZXYueG1sRE9Ni8IwEL0v+B/CCN7WtB7cpRpFBWFPi7qi16EZ02Iz&#10;qUnU+u/NguBtHu9zpvPONuJGPtSOFeTDDARx6XTNRsH+b/35DSJEZI2NY1LwoADzWe9jioV2d97S&#10;bReNSCEcClRQxdgWUoayIoth6FrixJ2ctxgT9EZqj/cUbhs5yrKxtFhzaqiwpVVF5Xl3tQoO63aJ&#10;y4e5+NH1a/F7OJp8azdKDfrdYgIiUhff4pf7R6f5Ofz/kg6Q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kQj9wAAAANsAAAAPAAAAAAAAAAAAAAAAAJcCAABkcnMvZG93bnJl&#10;di54bWxQSwUGAAAAAAQABAD1AAAAhAMAAAAA&#10;" path="m868,1295l868,328,868,303,870,280,873,259,876,240,882,223,887,207,890,200,895,193,899,187,905,181,909,176,915,171,922,166,928,162,935,158,943,155,951,152,960,149,978,144,999,141,1021,139,1047,139,1073,139,1098,141,1123,144,1145,147,1168,152,1190,158,1210,165,1229,173,1248,183,1265,193,1282,204,1297,218,1313,232,1326,247,1340,263,1352,280,1363,299,1373,318,1383,339,1392,361,1400,385,1408,409,1415,435,1420,463,1426,491,1430,521,1434,551,1437,583,1439,617,1440,651,1442,687,1443,725,1442,763,1440,800,1438,835,1436,868,1431,901,1427,931,1421,962,1416,990,1409,1016,1400,1042,1391,1066,1382,1088,1371,1109,1360,1129,1347,1148,1333,1165,1319,1182,1303,1197,1286,1211,1268,1225,1249,1236,1229,1247,1208,1256,1187,1265,1163,1272,1139,1278,1114,1283,1087,1288,1059,1291,1030,1293,1001,1295,970,1295,868,1295xm1032,0l3,,3,96,44,100,82,105,100,109,117,113,133,117,148,122,163,127,176,133,188,140,201,146,212,154,223,162,233,171,242,181,250,191,258,202,266,215,272,227,278,240,283,254,288,269,292,284,296,301,299,318,301,336,304,354,307,395,308,439,308,2150,307,2197,305,2241,302,2262,300,2281,297,2299,294,2317,290,2333,286,2349,280,2364,275,2378,268,2391,261,2404,253,2416,245,2427,237,2437,226,2446,216,2455,205,2463,193,2472,180,2478,166,2485,152,2490,136,2495,119,2499,101,2503,83,2506,63,2509,43,2511,22,2512,,2513,,2613,1180,2613,1180,2513,1155,2512,1132,2510,1111,2508,1089,2505,1070,2501,1051,2498,1035,2493,1019,2488,1003,2482,989,2476,977,2469,964,2461,952,2452,942,2444,933,2434,924,2424,916,2413,908,2401,902,2389,896,2375,890,2361,886,2347,883,2331,879,2314,876,2297,874,2279,871,2260,870,2240,868,2196,868,2150,868,1433,1180,1433,1233,1432,1283,1430,1333,1426,1381,1420,1427,1413,1472,1404,1515,1393,1557,1381,1596,1368,1635,1353,1671,1337,1706,1319,1739,1300,1771,1280,1800,1258,1829,1235,1856,1210,1881,1184,1904,1158,1926,1130,1946,1101,1964,1070,1980,1039,1995,1006,2008,973,2019,937,2030,902,2037,865,2043,828,2047,789,2051,750,2051,709,2051,683,2050,658,2047,633,2045,608,2042,583,2037,559,2033,536,2027,512,2021,490,2013,467,2005,444,1996,422,1987,401,1977,380,1966,360,1955,340,1942,321,1929,302,1915,284,1901,266,1886,248,1871,232,1854,215,1837,198,1819,183,1800,168,1781,154,1762,141,1741,128,1721,116,1699,104,1676,93,1642,77,1607,63,1571,51,1534,41,1497,32,1459,25,1420,19,1381,13,1340,10,1298,6,1257,4,1214,2,1125,1,1032,0xe" fillcolor="#969696" stroked="f">
                    <v:path arrowok="t" o:connecttype="custom" o:connectlocs="97,32;99,24;102,21;107,19;119,17;132,20;143,26;150,35;156,48;159,65;160,86;160,109;157,127;151,141;143,152;132,158;118,162;115,0;11,14;20,17;26,21;30,28;33,38;34,55;33,285;31,296;27,304;21,309;13,313;2,314;128,314;117,313;109,309;103,303;99,295;97,285;96,179;154,178;177,171;197,160;212,145;222,126;227,104;228,82;226,67;222,53;216,40;208,29;198,19;186,12;166,4;144,1" o:connectangles="0,0,0,0,0,0,0,0,0,0,0,0,0,0,0,0,0,0,0,0,0,0,0,0,0,0,0,0,0,0,0,0,0,0,0,0,0,0,0,0,0,0,0,0,0,0,0,0,0,0,0,0"/>
                    <o:lock v:ext="edit" verticies="t"/>
                  </v:shape>
                  <v:shape id="Freeform 50" o:spid="_x0000_s1037" style="position:absolute;left:1276;top:1543;width:237;height:325;visibility:visible;mso-wrap-style:square;v-text-anchor:top" coordsize="2136,2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VxncwwAA&#10;ANsAAAAPAAAAZHJzL2Rvd25yZXYueG1sRE9Na8JAEL0L/odlCr1I3RhoKNFVVJD2IEK1RY9DdpoN&#10;ZmdDdo3x37tCwds83ufMFr2tRUetrxwrmIwTEMSF0xWXCn4Om7cPED4ga6wdk4IbeVjMh4MZ5tpd&#10;+Zu6fShFDGGfowITQpNL6QtDFv3YNcSR+3OtxRBhW0rd4jWG21qmSZJJixXHBoMNrQ0V5/3FKkjP&#10;y+PJ/O62x9X7aHLbuGz3uc2Uen3pl1MQgfrwFP+7v3Scn8Ljl3iAn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VxncwwAAANsAAAAPAAAAAAAAAAAAAAAAAJcCAABkcnMvZG93&#10;bnJldi54bWxQSwUGAAAAAAQABAD1AAAAhwMAAAAA&#10;" path="m77,2601l2009,2601,2136,1719,2046,1719,2029,1770,2011,1820,1993,1867,1975,1911,1957,1954,1938,1995,1918,2034,1898,2070,1878,2104,1857,2137,1835,2167,1812,2195,1789,2223,1765,2248,1740,2271,1714,2293,1688,2313,1660,2331,1632,2348,1603,2363,1573,2377,1542,2389,1509,2400,1477,2409,1442,2418,1406,2425,1370,2431,1333,2435,1293,2439,1253,2441,1212,2443,1169,2443,1126,2443,1088,2440,1071,2439,1054,2436,1040,2434,1026,2430,1013,2427,1001,2422,989,2417,979,2412,970,2405,962,2399,954,2391,947,2383,941,2374,935,2364,930,2353,926,2342,922,2329,919,2316,916,2302,913,2287,910,2254,908,2217,907,2175,907,2129,907,1212,1465,767,1465,556,907,1001,907,436,908,389,910,345,911,325,913,306,916,288,919,271,922,255,927,240,932,226,938,212,945,199,951,187,959,176,968,166,978,157,988,149,1001,141,1013,134,1026,128,1041,122,1055,117,1072,112,1090,109,1109,105,1129,102,1150,100,1197,97,1250,95,1250,,81,,81,95,121,98,157,103,173,106,190,110,205,114,219,119,234,124,246,130,258,137,271,143,281,151,292,160,301,168,310,178,318,188,325,199,332,212,339,224,344,238,350,251,355,266,358,282,361,298,365,315,367,333,369,352,372,392,372,436,372,1315,,1611,,1818,372,1523,372,2140,372,2187,370,2231,368,2251,366,2270,362,2289,360,2306,356,2323,351,2338,347,2353,341,2367,336,2381,329,2393,321,2405,313,2415,304,2426,295,2435,285,2444,274,2452,262,2460,249,2467,236,2473,223,2479,208,2484,191,2488,175,2492,158,2495,139,2497,120,2499,99,2501,77,2502,77,2601xe" fillcolor="#969696" stroked="f">
                    <v:path arrowok="t" o:connecttype="custom" o:connectlocs="237,215;223,227;217,244;211,259;204,271;196,281;187,289;178,295;167,300;156,303;143,305;130,305;119,305;114,304;110,302;107,300;104,297;103,293;102,288;101,277;101,151;101,125;101,43;102,36;103,30;105,25;107,21;111,18;116,15;121,14;128,12;139,0;13,12;21,14;26,15;30,18;33,21;36,25;38,30;40,35;41,42;41,54;0,227;41,273;41,284;40,290;38,296;36,301;33,304;29,307;25,310;19,311;13,312;9,325" o:connectangles="0,0,0,0,0,0,0,0,0,0,0,0,0,0,0,0,0,0,0,0,0,0,0,0,0,0,0,0,0,0,0,0,0,0,0,0,0,0,0,0,0,0,0,0,0,0,0,0,0,0,0,0,0,0"/>
                  </v:shape>
                  <v:shape id="Freeform 51" o:spid="_x0000_s1038" style="position:absolute;left:849;top:1033;width:475;height:226;visibility:visible;mso-wrap-style:square;v-text-anchor:top" coordsize="4279,18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GdXbwQAA&#10;ANsAAAAPAAAAZHJzL2Rvd25yZXYueG1sRI9Bi8IwEIXvgv8hjOBN01UU6RplUUTFk1XQ49CMbdlm&#10;Uppo6783guBthvfmfW/my9aU4kG1Kywr+BlGIIhTqwvOFJxPm8EMhPPIGkvLpOBJDpaLbmeOsbYN&#10;H+mR+EyEEHYxKsi9r2IpXZqTQTe0FXHQbrY26MNaZ1LX2IRwU8pRFE2lwYIDIceKVjml/8ndBK7m&#10;W3W9+MlpPdk8x4dmtNdbo1S/1/79gvDU+q/5c73Tof4Y3r+EAeTi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BnV28EAAADbAAAADwAAAAAAAAAAAAAAAACXAgAAZHJzL2Rvd25y&#10;ZXYueG1sUEsFBgAAAAAEAAQA9QAAAIUDAAAAAA==&#10;" path="m2137,1804l2169,1730,2201,1663,2236,1603,2273,1550,2312,1502,2353,1460,2394,1423,2439,1392,2484,1365,2531,1342,2579,1323,2628,1308,2678,1296,2730,1286,2781,1279,2834,1274,2887,1269,2941,1267,2995,1266,3049,1265,3103,1265,3158,1265,3211,1264,3266,1262,3320,1260,3374,1255,3426,1249,3479,1240,3530,1229,3581,1215,3632,1197,3680,1176,3777,988,3744,992,3710,996,3675,999,3641,1001,3570,1005,3499,1007,3425,1008,3350,1009,3275,1008,3199,1007,3131,1007,3063,1007,2996,1007,2929,1007,2862,1009,2796,1011,2731,1015,2668,1021,2628,1025,2589,1030,2551,1036,2513,1042,2476,1050,2439,1058,2404,1067,2370,1078,2336,1090,2303,1102,2271,1116,2241,1132,2212,1149,2183,1167,2156,1186,2131,1207,2106,1230,2084,1255,2061,1282,2041,1310,2023,1340,2006,1371,1991,1405,1977,1440,1965,1478,1955,1517,1947,1560,1941,1604,1936,1650,1934,1699,1934,1750,1936,1804,2137,1804xm3830,886l3908,732,3863,738,3818,742,3773,746,3726,749,3678,751,3630,753,3579,755,3530,755,3479,756,3427,756,3376,756,3323,756,3271,755,3218,754,3165,753,3111,752,3034,751,2957,750,2878,749,2802,749,2725,749,2649,750,2574,752,2501,755,2427,759,2355,764,2286,772,2218,781,2185,786,2152,791,2120,797,2089,803,2058,810,2028,818,1999,826,1970,834,1937,845,1905,857,1875,870,1844,883,1816,898,1789,914,1763,931,1737,949,1714,968,1691,988,1671,1010,1651,1033,1633,1057,1616,1083,1602,1109,1588,1137,1576,1167,1566,1198,1558,1230,1552,1264,1546,1301,1544,1337,1543,1376,1543,1416,1546,1458,1550,1502,1557,1549,1566,1596,1577,1645,1591,1696,1605,1749,1623,1804,1833,1804,1831,1744,1831,1687,1833,1633,1838,1581,1846,1532,1854,1484,1866,1440,1879,1398,1895,1358,1911,1321,1930,1286,1952,1251,1974,1220,1999,1191,2024,1164,2052,1138,2081,1115,2112,1093,2143,1072,2176,1054,2211,1036,2247,1021,2284,1005,2322,992,2360,981,2400,970,2441,961,2483,952,2525,945,2569,939,2612,933,2657,928,2723,923,2790,919,2858,917,2926,915,2995,914,3063,914,3131,915,3199,915,3284,916,3368,916,3451,916,3532,914,3571,912,3611,910,3649,908,3687,905,3723,901,3759,897,3795,892,3830,886xm3960,631l4049,458,3970,466,3891,473,3811,478,3729,482,3646,485,3564,487,3479,489,3395,489,3310,489,3224,488,3138,487,3053,485,2967,483,2881,480,2795,478,2710,475,2583,472,2459,468,2336,465,2216,463,2097,462,1981,463,1869,465,1759,469,1707,473,1655,476,1604,481,1555,485,1507,491,1459,497,1413,505,1369,513,1326,523,1284,532,1244,543,1205,555,1168,567,1133,581,1099,596,1068,611,1040,627,1014,644,989,661,966,680,945,700,926,722,908,744,892,768,877,794,865,820,855,848,846,877,839,908,836,940,833,973,833,1008,835,1046,839,1084,845,1124,854,1165,865,1208,879,1253,894,1301,912,1349,932,1399,956,1451,981,1505,1009,1561,1040,1619,1073,1678,1110,1740,1149,1804,1516,1804,1498,1744,1482,1687,1469,1633,1458,1579,1450,1529,1443,1478,1439,1431,1438,1386,1438,1342,1440,1300,1444,1259,1451,1220,1460,1184,1470,1148,1482,1115,1497,1082,1512,1052,1530,1023,1549,994,1571,968,1593,943,1617,919,1643,897,1670,875,1699,856,1729,837,1761,819,1793,803,1828,788,1862,773,1898,759,1936,747,1966,737,1998,729,2029,721,2061,714,2095,707,2128,701,2162,695,2197,690,2267,681,2338,673,2412,668,2487,663,2563,660,2640,658,2719,657,2797,657,2876,657,2954,658,3034,659,3113,660,3171,661,3228,662,3286,663,3343,664,3399,664,3455,664,3511,664,3565,663,3618,661,3671,659,3722,657,3773,653,3822,649,3869,644,3916,638,3960,631xm4099,360l4279,9,4225,37,4168,60,4109,82,4048,100,3985,117,3919,131,3852,143,3783,153,3711,161,3637,166,3562,171,3486,173,3408,174,3329,173,3247,171,3165,168,3081,164,2996,158,2910,152,2821,144,2733,136,2643,127,2552,117,2460,107,2275,86,2086,64,1896,42,1702,21,1591,10,1479,3,1368,,1259,,1151,3,1046,11,943,23,844,38,748,57,656,80,568,108,485,139,407,175,334,215,267,260,208,311,154,365,108,424,69,487,39,557,17,631,3,710,,795,6,884,21,979,48,1080,85,1186,134,1298,194,1415,267,1539,352,1668,450,1804,1032,1804,992,1737,956,1673,922,1611,891,1550,863,1491,838,1435,816,1380,796,1328,779,1277,765,1227,752,1180,743,1134,736,1090,731,1048,729,1006,729,967,731,929,737,893,743,859,752,826,763,794,777,763,791,734,809,707,828,681,850,656,873,633,898,610,924,589,952,569,983,550,1015,532,1050,514,1085,498,1123,484,1163,470,1203,457,1245,446,1289,435,1335,425,1381,417,1429,409,1478,402,1528,396,1578,391,1631,386,1685,382,1739,378,1795,376,1851,374,1909,372,1967,371,2086,370,2207,371,2331,373,2456,376,2583,379,2712,383,2801,386,2892,388,2981,391,3071,393,3160,395,3249,396,3339,397,3427,397,3516,396,3603,394,3689,392,3774,388,3856,383,3939,377,4021,369,4099,360xe" fillcolor="#969696" stroked="f">
                    <v:path arrowok="t" o:connecttype="custom" o:connectlocs="266,178;309,160;356,158;403,150;388,126;325,126;279,131;249,142;227,164;215,201;429,92;386,95;337,94;269,95;228,101;202,112;181,132;172,163;175,206;204,198;217,157;242,132;276,119;325,115;392,115;425,111;396,61;320,60;220,58;162,62;126,73;103,90;93,118;98,157;119,210;161,192;162,148;177,118;203,99;233,89;285,83;352,83;402,83;455,45;428,18;360,21;283,15;152,0;63,14;8,61;9,149;106,210;85,154;82,112;94,82;120,62;159,51;205,47;301,48;380,50;455,45" o:connectangles="0,0,0,0,0,0,0,0,0,0,0,0,0,0,0,0,0,0,0,0,0,0,0,0,0,0,0,0,0,0,0,0,0,0,0,0,0,0,0,0,0,0,0,0,0,0,0,0,0,0,0,0,0,0,0,0,0,0,0,0,0"/>
                    <o:lock v:ext="edit" verticies="t"/>
                  </v:shape>
                  <v:shape id="Freeform 52" o:spid="_x0000_s1039" style="position:absolute;left:800;top:1517;width:387;height:437;visibility:visible;mso-wrap-style:square;v-text-anchor:top" coordsize="3479,34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+gycwQAA&#10;ANsAAAAPAAAAZHJzL2Rvd25yZXYueG1sRE9Na8JAEL0X/A/LFHqruxUpEl2DUVqkt0Yv3obsmASz&#10;syG7jWt/fVcQepvH+5xVHm0nRhp861jD21SBIK6cabnWcDx8vC5A+IBssHNMGm7kIV9PnlaYGXfl&#10;bxrLUIsUwj5DDU0IfSalrxqy6KeuJ07c2Q0WQ4JDLc2A1xRuOzlT6l1abDk1NNjTtqHqUv5YDfMo&#10;VSFPRfm12Bfqs4i/5Q13Wr88x80SRKAY/sUP996k+XO4/5IOkO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oMnMEAAADbAAAADwAAAAAAAAAAAAAAAACXAgAAZHJzL2Rvd25y&#10;ZXYueG1sUEsFBgAAAAAEAAQA9QAAAIUDAAAAAA==&#10;" path="m3479,0l0,,,2967,1,2985,2,3002,4,3020,8,3037,12,3054,18,3070,23,3087,31,3102,39,3118,47,3133,57,3148,67,3162,78,3175,89,3190,101,3202,115,3214,128,3226,143,3237,157,3247,172,3257,187,3266,204,3275,221,3282,239,3289,256,3296,275,3301,293,3306,312,3310,331,3313,351,3315,370,3317,390,3317,1297,3317,1303,3317,1309,3317,1347,3317,1395,3319,1420,3322,1448,3325,1477,3331,1507,3338,1537,3348,1567,3359,1581,3366,1597,3374,1612,3382,1626,3391,1641,3401,1655,3412,1669,3424,1682,3437,1695,3451,1709,3465,1721,3481,1732,3497,1746,3481,1759,3465,1774,3451,1787,3437,1802,3424,1815,3412,1830,3401,1844,3391,1858,3382,1872,3374,1885,3366,1900,3359,1928,3348,1956,3338,1983,3331,2010,3325,2035,3322,2060,3319,2106,3317,2147,3317,2155,3317,2162,3317,3103,3317,3122,3317,3141,3315,3160,3313,3178,3310,3196,3306,3213,3302,3231,3297,3248,3290,3265,3284,3282,3276,3297,3268,3313,3259,3327,3250,3341,3240,3355,3229,3369,3218,3381,3206,3392,3194,3403,3181,3415,3167,3424,3153,3434,3139,3441,3125,3449,3110,3456,3095,3462,3079,3467,3063,3472,3047,3475,3030,3477,3013,3478,2996,3479,2979,3479,0xe" fillcolor="#8b0002" stroked="f">
                    <v:path arrowok="t" o:connecttype="custom" o:connectlocs="0,0;0,373;0,377;1,382;3,386;4,390;6,393;9,397;11,400;14,403;17,406;21,408;25,410;28,412;33,413;37,414;41,415;144,415;146,415;155,415;161,416;168,417;174,420;178,422;181,424;184,426;187,430;190,433;193,437;196,433;199,430;202,426;205,424;208,422;211,420;218,417;224,416;229,415;239,415;240,415;347,415;352,414;356,413;359,412;363,410;367,408;370,406;373,404;376,401;379,398;381,394;383,391;384,387;386,383;387,379;387,374;387,0" o:connectangles="0,0,0,0,0,0,0,0,0,0,0,0,0,0,0,0,0,0,0,0,0,0,0,0,0,0,0,0,0,0,0,0,0,0,0,0,0,0,0,0,0,0,0,0,0,0,0,0,0,0,0,0,0,0,0,0,0"/>
                  </v:shape>
                  <v:shape id="Freeform 53" o:spid="_x0000_s1040" style="position:absolute;left:833;top:1656;width:312;height:143;visibility:visible;mso-wrap-style:square;v-text-anchor:top" coordsize="2811,1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DYIPwQAA&#10;ANsAAAAPAAAAZHJzL2Rvd25yZXYueG1sRE9La8JAEL4X/A/LCN6ajUGlRFepgrR48lFIj0N2TFKz&#10;s2F3G9N/3y0Ivc3H95zVZjCt6Mn5xrKCaZKCIC6tbrhS8HHZP7+A8AFZY2uZFPyQh8169LTCXNs7&#10;n6g/h0rEEPY5KqhD6HIpfVmTQZ/YjjhyV+sMhghdJbXDeww3rczSdCENNhwbauxoV1N5O38bBce3&#10;hUP/tQ3mcrg1mT9+6qKYKTUZD69LEIGG8C9+uN91nD+Hv1/iAXL9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Q2CD8EAAADbAAAADwAAAAAAAAAAAAAAAACXAgAAZHJzL2Rvd25y&#10;ZXYueG1sUEsFBgAAAAAEAAQA9QAAAIUDAAAAAA==&#10;" path="m0,113l217,113,306,231,544,231,790,575,2043,575,2281,231,2543,231,2647,,2811,,2801,57,2790,110,2779,163,2768,214,2755,264,2743,314,2731,361,2716,407,2703,452,2688,496,2674,538,2658,580,2642,620,2626,658,2608,695,2591,731,2573,766,2554,800,2535,833,2515,864,2495,894,2475,922,2453,949,2431,975,2409,1000,2386,1024,2363,1046,2338,1068,2314,1089,2289,1107,2263,1125,2237,1141,745,1141,713,1127,682,1112,650,1096,620,1078,591,1059,562,1037,533,1016,506,993,478,969,453,944,427,917,401,890,377,861,352,831,328,799,306,767,284,734,261,700,240,664,219,628,198,591,179,551,159,512,140,471,121,430,103,388,84,344,67,299,49,254,32,208,17,161,,113xe" fillcolor="#969696" stroked="f">
                    <v:path arrowok="t" o:connecttype="custom" o:connectlocs="24,14;60,29;227,72;282,29;312,0;310,14;307,27;304,39;301,51;298,62;295,73;291,82;288,92;283,100;279,108;275,116;270,122;265,128;260,134;254,139;248,143;79,141;72,137;66,133;59,127;53,121;47,115;42,108;36,100;32,92;27,83;22,74;18,64;13,54;9,43;5,32;2,20" o:connectangles="0,0,0,0,0,0,0,0,0,0,0,0,0,0,0,0,0,0,0,0,0,0,0,0,0,0,0,0,0,0,0,0,0,0,0,0,0"/>
                  </v:shape>
                  <v:shape id="Freeform 54" o:spid="_x0000_s1041" style="position:absolute;left:879;top:1591;width:165;height:303;visibility:visible;mso-wrap-style:square;v-text-anchor:top" coordsize="1492,24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TKDdwQAA&#10;ANsAAAAPAAAAZHJzL2Rvd25yZXYueG1sRE9NawIxEL0X/A9hBG81q4KV1SgqtIgUSlXE45CMu4ub&#10;yZLEdf33TaHQ2zze5yxWna1FSz5UjhWMhhkIYu1MxYWC0/H9dQYiRGSDtWNS8KQAq2XvZYG5cQ/+&#10;pvYQC5FCOOSooIyxyaUMuiSLYega4sRdnbcYE/SFNB4fKdzWcpxlU2mx4tRQYkPbkvTtcLcKtvun&#10;nxw363N7DdrMLm/66+P+qdSg363nICJ18V/8596ZNH8Kv7+kA+Ty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Eyg3cEAAADbAAAADwAAAAAAAAAAAAAAAACXAgAAZHJzL2Rvd25y&#10;ZXYueG1sUEsFBgAAAAAEAAQA9QAAAIUDAAAAAA==&#10;" path="m404,1769l443,1696,729,1163,1303,97,1249,75,1294,,1492,86,1455,154,1408,136,851,1163,563,1696,506,1802,519,1820,530,1839,535,1849,539,1858,543,1867,545,1877,547,1887,548,1896,548,1906,548,1916,546,1926,544,1935,540,1945,537,1955,290,2424,,2299,238,1839,244,1830,251,1821,259,1814,268,1807,276,1801,287,1795,298,1791,309,1787,332,1780,356,1775,380,1772,404,1769xe" fillcolor="#969594" stroked="f">
                    <v:path arrowok="t" o:connecttype="custom" o:connectlocs="45,221;49,212;81,145;144,12;138,9;143,0;165,11;161,19;156,17;94,145;62,212;56,225;57,228;59,230;59,231;60,232;60,233;60,235;60,236;61,237;61,238;61,240;60,241;60,242;60,243;59,244;32,303;0,287;26,230;27,229;28,228;29,227;30,226;31,225;32,224;33,224;34,223;37,223;39,222;42,222;45,221" o:connectangles="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r w:rsidR="00231C1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B05F0D" wp14:editId="1F3F27A4">
                <wp:simplePos x="0" y="0"/>
                <wp:positionH relativeFrom="page">
                  <wp:posOffset>-1905</wp:posOffset>
                </wp:positionH>
                <wp:positionV relativeFrom="page">
                  <wp:posOffset>-4459605</wp:posOffset>
                </wp:positionV>
                <wp:extent cx="791845" cy="8857615"/>
                <wp:effectExtent l="0" t="0" r="0" b="6985"/>
                <wp:wrapNone/>
                <wp:docPr id="17" name="Group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91845" cy="8857615"/>
                          <a:chOff x="347" y="2372"/>
                          <a:chExt cx="1247" cy="13949"/>
                        </a:xfrm>
                      </wpg:grpSpPr>
                      <wps:wsp>
                        <wps:cNvPr id="18" name="AutoShape 8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47" y="2372"/>
                            <a:ext cx="1247" cy="1394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CCCC"/>
                              </a:gs>
                            </a:gsLst>
                            <a:lin ang="5400000" scaled="1"/>
                          </a:gradFill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313"/>
                        <wpg:cNvGrpSpPr>
                          <a:grpSpLocks/>
                        </wpg:cNvGrpSpPr>
                        <wpg:grpSpPr bwMode="auto">
                          <a:xfrm>
                            <a:off x="592" y="15512"/>
                            <a:ext cx="777" cy="637"/>
                            <a:chOff x="0" y="0"/>
                            <a:chExt cx="559" cy="459"/>
                          </a:xfrm>
                        </wpg:grpSpPr>
                        <wps:wsp>
                          <wps:cNvPr id="20" name="Freeform 262"/>
                          <wps:cNvSpPr>
                            <a:spLocks/>
                          </wps:cNvSpPr>
                          <wps:spPr bwMode="auto">
                            <a:xfrm>
                              <a:off x="7" y="442"/>
                              <a:ext cx="113" cy="17"/>
                            </a:xfrm>
                            <a:custGeom>
                              <a:avLst/>
                              <a:gdLst>
                                <a:gd name="T0" fmla="*/ 66 w 453"/>
                                <a:gd name="T1" fmla="*/ 0 h 68"/>
                                <a:gd name="T2" fmla="*/ 453 w 453"/>
                                <a:gd name="T3" fmla="*/ 68 h 68"/>
                                <a:gd name="T4" fmla="*/ 0 w 453"/>
                                <a:gd name="T5" fmla="*/ 68 h 68"/>
                                <a:gd name="T6" fmla="*/ 66 w 453"/>
                                <a:gd name="T7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3" h="68">
                                  <a:moveTo>
                                    <a:pt x="66" y="0"/>
                                  </a:moveTo>
                                  <a:lnTo>
                                    <a:pt x="453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63"/>
                          <wps:cNvSpPr>
                            <a:spLocks/>
                          </wps:cNvSpPr>
                          <wps:spPr bwMode="auto">
                            <a:xfrm>
                              <a:off x="14" y="432"/>
                              <a:ext cx="141" cy="27"/>
                            </a:xfrm>
                            <a:custGeom>
                              <a:avLst/>
                              <a:gdLst>
                                <a:gd name="T0" fmla="*/ 171 w 563"/>
                                <a:gd name="T1" fmla="*/ 107 h 107"/>
                                <a:gd name="T2" fmla="*/ 0 w 563"/>
                                <a:gd name="T3" fmla="*/ 77 h 107"/>
                                <a:gd name="T4" fmla="*/ 75 w 563"/>
                                <a:gd name="T5" fmla="*/ 0 h 107"/>
                                <a:gd name="T6" fmla="*/ 563 w 563"/>
                                <a:gd name="T7" fmla="*/ 86 h 107"/>
                                <a:gd name="T8" fmla="*/ 543 w 563"/>
                                <a:gd name="T9" fmla="*/ 107 h 107"/>
                                <a:gd name="T10" fmla="*/ 171 w 563"/>
                                <a:gd name="T11" fmla="*/ 107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07">
                                  <a:moveTo>
                                    <a:pt x="171" y="107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543" y="107"/>
                                  </a:lnTo>
                                  <a:lnTo>
                                    <a:pt x="171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21D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64"/>
                          <wps:cNvSpPr>
                            <a:spLocks/>
                          </wps:cNvSpPr>
                          <wps:spPr bwMode="auto">
                            <a:xfrm>
                              <a:off x="24" y="422"/>
                              <a:ext cx="140" cy="37"/>
                            </a:xfrm>
                            <a:custGeom>
                              <a:avLst/>
                              <a:gdLst>
                                <a:gd name="T0" fmla="*/ 387 w 562"/>
                                <a:gd name="T1" fmla="*/ 145 h 145"/>
                                <a:gd name="T2" fmla="*/ 0 w 562"/>
                                <a:gd name="T3" fmla="*/ 77 h 145"/>
                                <a:gd name="T4" fmla="*/ 74 w 562"/>
                                <a:gd name="T5" fmla="*/ 0 h 145"/>
                                <a:gd name="T6" fmla="*/ 562 w 562"/>
                                <a:gd name="T7" fmla="*/ 86 h 145"/>
                                <a:gd name="T8" fmla="*/ 505 w 562"/>
                                <a:gd name="T9" fmla="*/ 145 h 145"/>
                                <a:gd name="T10" fmla="*/ 387 w 562"/>
                                <a:gd name="T11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2" h="145">
                                  <a:moveTo>
                                    <a:pt x="387" y="145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505" y="145"/>
                                  </a:lnTo>
                                  <a:lnTo>
                                    <a:pt x="387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1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65"/>
                          <wps:cNvSpPr>
                            <a:spLocks/>
                          </wps:cNvSpPr>
                          <wps:spPr bwMode="auto">
                            <a:xfrm>
                              <a:off x="33" y="41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42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6"/>
                          <wps:cNvSpPr>
                            <a:spLocks/>
                          </wps:cNvSpPr>
                          <wps:spPr bwMode="auto">
                            <a:xfrm>
                              <a:off x="42" y="40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27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7"/>
                          <wps:cNvSpPr>
                            <a:spLocks/>
                          </wps:cNvSpPr>
                          <wps:spPr bwMode="auto">
                            <a:xfrm>
                              <a:off x="51" y="394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7 h 163"/>
                                <a:gd name="T4" fmla="*/ 75 w 564"/>
                                <a:gd name="T5" fmla="*/ 0 h 163"/>
                                <a:gd name="T6" fmla="*/ 564 w 564"/>
                                <a:gd name="T7" fmla="*/ 86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2A2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8"/>
                          <wps:cNvSpPr>
                            <a:spLocks/>
                          </wps:cNvSpPr>
                          <wps:spPr bwMode="auto">
                            <a:xfrm>
                              <a:off x="61" y="384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4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2C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69"/>
                          <wps:cNvSpPr>
                            <a:spLocks/>
                          </wps:cNvSpPr>
                          <wps:spPr bwMode="auto">
                            <a:xfrm>
                              <a:off x="70" y="375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0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0"/>
                          <wps:cNvSpPr>
                            <a:spLocks/>
                          </wps:cNvSpPr>
                          <wps:spPr bwMode="auto">
                            <a:xfrm>
                              <a:off x="79" y="36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4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532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71"/>
                          <wps:cNvSpPr>
                            <a:spLocks/>
                          </wps:cNvSpPr>
                          <wps:spPr bwMode="auto">
                            <a:xfrm>
                              <a:off x="88" y="35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2 h 162"/>
                                <a:gd name="T2" fmla="*/ 0 w 563"/>
                                <a:gd name="T3" fmla="*/ 76 h 162"/>
                                <a:gd name="T4" fmla="*/ 74 w 563"/>
                                <a:gd name="T5" fmla="*/ 0 h 162"/>
                                <a:gd name="T6" fmla="*/ 563 w 563"/>
                                <a:gd name="T7" fmla="*/ 86 h 162"/>
                                <a:gd name="T8" fmla="*/ 488 w 563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343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72"/>
                          <wps:cNvSpPr>
                            <a:spLocks/>
                          </wps:cNvSpPr>
                          <wps:spPr bwMode="auto">
                            <a:xfrm>
                              <a:off x="98" y="346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6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73"/>
                          <wps:cNvSpPr>
                            <a:spLocks/>
                          </wps:cNvSpPr>
                          <wps:spPr bwMode="auto">
                            <a:xfrm>
                              <a:off x="107" y="336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C383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74"/>
                          <wps:cNvSpPr>
                            <a:spLocks/>
                          </wps:cNvSpPr>
                          <wps:spPr bwMode="auto">
                            <a:xfrm>
                              <a:off x="116" y="327"/>
                              <a:ext cx="141" cy="40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7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7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3A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75"/>
                          <wps:cNvSpPr>
                            <a:spLocks/>
                          </wps:cNvSpPr>
                          <wps:spPr bwMode="auto">
                            <a:xfrm>
                              <a:off x="125" y="317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C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76"/>
                          <wps:cNvSpPr>
                            <a:spLocks/>
                          </wps:cNvSpPr>
                          <wps:spPr bwMode="auto">
                            <a:xfrm>
                              <a:off x="135" y="308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3E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77"/>
                          <wps:cNvSpPr>
                            <a:spLocks/>
                          </wps:cNvSpPr>
                          <wps:spPr bwMode="auto">
                            <a:xfrm>
                              <a:off x="144" y="29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7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40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78"/>
                          <wps:cNvSpPr>
                            <a:spLocks/>
                          </wps:cNvSpPr>
                          <wps:spPr bwMode="auto">
                            <a:xfrm>
                              <a:off x="153" y="28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8 h 164"/>
                                <a:gd name="T4" fmla="*/ 73 w 562"/>
                                <a:gd name="T5" fmla="*/ 0 h 164"/>
                                <a:gd name="T6" fmla="*/ 562 w 562"/>
                                <a:gd name="T7" fmla="*/ 87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43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79"/>
                          <wps:cNvSpPr>
                            <a:spLocks/>
                          </wps:cNvSpPr>
                          <wps:spPr bwMode="auto">
                            <a:xfrm>
                              <a:off x="162" y="27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64 h 164"/>
                                <a:gd name="T2" fmla="*/ 0 w 563"/>
                                <a:gd name="T3" fmla="*/ 77 h 164"/>
                                <a:gd name="T4" fmla="*/ 75 w 563"/>
                                <a:gd name="T5" fmla="*/ 0 h 164"/>
                                <a:gd name="T6" fmla="*/ 563 w 563"/>
                                <a:gd name="T7" fmla="*/ 87 h 164"/>
                                <a:gd name="T8" fmla="*/ 489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845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80"/>
                          <wps:cNvSpPr>
                            <a:spLocks/>
                          </wps:cNvSpPr>
                          <wps:spPr bwMode="auto">
                            <a:xfrm>
                              <a:off x="172" y="269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6 h 163"/>
                                <a:gd name="T4" fmla="*/ 75 w 564"/>
                                <a:gd name="T5" fmla="*/ 0 h 163"/>
                                <a:gd name="T6" fmla="*/ 564 w 564"/>
                                <a:gd name="T7" fmla="*/ 87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7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74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81"/>
                          <wps:cNvSpPr>
                            <a:spLocks/>
                          </wps:cNvSpPr>
                          <wps:spPr bwMode="auto">
                            <a:xfrm>
                              <a:off x="181" y="259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8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A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82"/>
                          <wps:cNvSpPr>
                            <a:spLocks/>
                          </wps:cNvSpPr>
                          <wps:spPr bwMode="auto">
                            <a:xfrm>
                              <a:off x="190" y="25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4B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83"/>
                          <wps:cNvSpPr>
                            <a:spLocks/>
                          </wps:cNvSpPr>
                          <wps:spPr bwMode="auto">
                            <a:xfrm>
                              <a:off x="199" y="24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6 h 163"/>
                                <a:gd name="T4" fmla="*/ 74 w 563"/>
                                <a:gd name="T5" fmla="*/ 0 h 163"/>
                                <a:gd name="T6" fmla="*/ 563 w 563"/>
                                <a:gd name="T7" fmla="*/ 87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4E4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84"/>
                          <wps:cNvSpPr>
                            <a:spLocks/>
                          </wps:cNvSpPr>
                          <wps:spPr bwMode="auto">
                            <a:xfrm>
                              <a:off x="209" y="231"/>
                              <a:ext cx="140" cy="40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4 h 164"/>
                                <a:gd name="T2" fmla="*/ 0 w 563"/>
                                <a:gd name="T3" fmla="*/ 77 h 164"/>
                                <a:gd name="T4" fmla="*/ 74 w 563"/>
                                <a:gd name="T5" fmla="*/ 0 h 164"/>
                                <a:gd name="T6" fmla="*/ 563 w 563"/>
                                <a:gd name="T7" fmla="*/ 87 h 164"/>
                                <a:gd name="T8" fmla="*/ 488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350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85"/>
                          <wps:cNvSpPr>
                            <a:spLocks/>
                          </wps:cNvSpPr>
                          <wps:spPr bwMode="auto">
                            <a:xfrm>
                              <a:off x="218" y="22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5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52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86"/>
                          <wps:cNvSpPr>
                            <a:spLocks/>
                          </wps:cNvSpPr>
                          <wps:spPr bwMode="auto">
                            <a:xfrm>
                              <a:off x="227" y="21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6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654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87"/>
                          <wps:cNvSpPr>
                            <a:spLocks/>
                          </wps:cNvSpPr>
                          <wps:spPr bwMode="auto">
                            <a:xfrm>
                              <a:off x="237" y="20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7 h 164"/>
                                <a:gd name="T4" fmla="*/ 73 w 562"/>
                                <a:gd name="T5" fmla="*/ 0 h 164"/>
                                <a:gd name="T6" fmla="*/ 562 w 562"/>
                                <a:gd name="T7" fmla="*/ 86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5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288"/>
                          <wps:cNvSpPr>
                            <a:spLocks/>
                          </wps:cNvSpPr>
                          <wps:spPr bwMode="auto">
                            <a:xfrm>
                              <a:off x="246" y="19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575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289"/>
                          <wps:cNvSpPr>
                            <a:spLocks/>
                          </wps:cNvSpPr>
                          <wps:spPr bwMode="auto">
                            <a:xfrm>
                              <a:off x="255" y="183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2 h 162"/>
                                <a:gd name="T2" fmla="*/ 0 w 562"/>
                                <a:gd name="T3" fmla="*/ 76 h 162"/>
                                <a:gd name="T4" fmla="*/ 75 w 562"/>
                                <a:gd name="T5" fmla="*/ 0 h 162"/>
                                <a:gd name="T6" fmla="*/ 562 w 562"/>
                                <a:gd name="T7" fmla="*/ 86 h 162"/>
                                <a:gd name="T8" fmla="*/ 489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9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595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90"/>
                          <wps:cNvSpPr>
                            <a:spLocks/>
                          </wps:cNvSpPr>
                          <wps:spPr bwMode="auto">
                            <a:xfrm>
                              <a:off x="264" y="173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5A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291"/>
                          <wps:cNvSpPr>
                            <a:spLocks/>
                          </wps:cNvSpPr>
                          <wps:spPr bwMode="auto">
                            <a:xfrm>
                              <a:off x="274" y="16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7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7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5D5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292"/>
                          <wps:cNvSpPr>
                            <a:spLocks/>
                          </wps:cNvSpPr>
                          <wps:spPr bwMode="auto">
                            <a:xfrm>
                              <a:off x="283" y="162"/>
                              <a:ext cx="140" cy="33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29 h 129"/>
                                <a:gd name="T2" fmla="*/ 0 w 563"/>
                                <a:gd name="T3" fmla="*/ 43 h 129"/>
                                <a:gd name="T4" fmla="*/ 42 w 563"/>
                                <a:gd name="T5" fmla="*/ 0 h 129"/>
                                <a:gd name="T6" fmla="*/ 266 w 563"/>
                                <a:gd name="T7" fmla="*/ 0 h 129"/>
                                <a:gd name="T8" fmla="*/ 563 w 563"/>
                                <a:gd name="T9" fmla="*/ 53 h 129"/>
                                <a:gd name="T10" fmla="*/ 489 w 563"/>
                                <a:gd name="T11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29">
                                  <a:moveTo>
                                    <a:pt x="489" y="129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66" y="0"/>
                                  </a:lnTo>
                                  <a:lnTo>
                                    <a:pt x="563" y="53"/>
                                  </a:lnTo>
                                  <a:lnTo>
                                    <a:pt x="489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5E5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3"/>
                          <wps:cNvSpPr>
                            <a:spLocks/>
                          </wps:cNvSpPr>
                          <wps:spPr bwMode="auto">
                            <a:xfrm>
                              <a:off x="292" y="162"/>
                              <a:ext cx="141" cy="23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91 h 91"/>
                                <a:gd name="T2" fmla="*/ 0 w 564"/>
                                <a:gd name="T3" fmla="*/ 5 h 91"/>
                                <a:gd name="T4" fmla="*/ 5 w 564"/>
                                <a:gd name="T5" fmla="*/ 0 h 91"/>
                                <a:gd name="T6" fmla="*/ 482 w 564"/>
                                <a:gd name="T7" fmla="*/ 0 h 91"/>
                                <a:gd name="T8" fmla="*/ 564 w 564"/>
                                <a:gd name="T9" fmla="*/ 14 h 91"/>
                                <a:gd name="T10" fmla="*/ 489 w 564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4" h="91">
                                  <a:moveTo>
                                    <a:pt x="489" y="91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5" y="0"/>
                                  </a:lnTo>
                                  <a:lnTo>
                                    <a:pt x="482" y="0"/>
                                  </a:lnTo>
                                  <a:lnTo>
                                    <a:pt x="564" y="14"/>
                                  </a:lnTo>
                                  <a:lnTo>
                                    <a:pt x="489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1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94"/>
                          <wps:cNvSpPr>
                            <a:spLocks/>
                          </wps:cNvSpPr>
                          <wps:spPr bwMode="auto">
                            <a:xfrm>
                              <a:off x="349" y="162"/>
                              <a:ext cx="87" cy="13"/>
                            </a:xfrm>
                            <a:custGeom>
                              <a:avLst/>
                              <a:gdLst>
                                <a:gd name="T0" fmla="*/ 297 w 348"/>
                                <a:gd name="T1" fmla="*/ 53 h 53"/>
                                <a:gd name="T2" fmla="*/ 0 w 348"/>
                                <a:gd name="T3" fmla="*/ 0 h 53"/>
                                <a:gd name="T4" fmla="*/ 348 w 348"/>
                                <a:gd name="T5" fmla="*/ 0 h 53"/>
                                <a:gd name="T6" fmla="*/ 297 w 348"/>
                                <a:gd name="T7" fmla="*/ 53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8" h="53">
                                  <a:moveTo>
                                    <a:pt x="297" y="5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29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626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95"/>
                          <wps:cNvSpPr>
                            <a:spLocks noEditPoints="1"/>
                          </wps:cNvSpPr>
                          <wps:spPr bwMode="auto">
                            <a:xfrm>
                              <a:off x="355" y="130"/>
                              <a:ext cx="81" cy="36"/>
                            </a:xfrm>
                            <a:custGeom>
                              <a:avLst/>
                              <a:gdLst>
                                <a:gd name="T0" fmla="*/ 310 w 323"/>
                                <a:gd name="T1" fmla="*/ 144 h 144"/>
                                <a:gd name="T2" fmla="*/ 228 w 323"/>
                                <a:gd name="T3" fmla="*/ 130 h 144"/>
                                <a:gd name="T4" fmla="*/ 323 w 323"/>
                                <a:gd name="T5" fmla="*/ 130 h 144"/>
                                <a:gd name="T6" fmla="*/ 310 w 323"/>
                                <a:gd name="T7" fmla="*/ 144 h 144"/>
                                <a:gd name="T8" fmla="*/ 0 w 323"/>
                                <a:gd name="T9" fmla="*/ 0 h 144"/>
                                <a:gd name="T10" fmla="*/ 167 w 323"/>
                                <a:gd name="T11" fmla="*/ 29 h 144"/>
                                <a:gd name="T12" fmla="*/ 157 w 323"/>
                                <a:gd name="T13" fmla="*/ 30 h 144"/>
                                <a:gd name="T14" fmla="*/ 147 w 323"/>
                                <a:gd name="T15" fmla="*/ 32 h 144"/>
                                <a:gd name="T16" fmla="*/ 136 w 323"/>
                                <a:gd name="T17" fmla="*/ 32 h 144"/>
                                <a:gd name="T18" fmla="*/ 126 w 323"/>
                                <a:gd name="T19" fmla="*/ 32 h 144"/>
                                <a:gd name="T20" fmla="*/ 104 w 323"/>
                                <a:gd name="T21" fmla="*/ 32 h 144"/>
                                <a:gd name="T22" fmla="*/ 85 w 323"/>
                                <a:gd name="T23" fmla="*/ 29 h 144"/>
                                <a:gd name="T24" fmla="*/ 66 w 323"/>
                                <a:gd name="T25" fmla="*/ 27 h 144"/>
                                <a:gd name="T26" fmla="*/ 50 w 323"/>
                                <a:gd name="T27" fmla="*/ 23 h 144"/>
                                <a:gd name="T28" fmla="*/ 35 w 323"/>
                                <a:gd name="T29" fmla="*/ 19 h 144"/>
                                <a:gd name="T30" fmla="*/ 22 w 323"/>
                                <a:gd name="T31" fmla="*/ 13 h 144"/>
                                <a:gd name="T32" fmla="*/ 10 w 323"/>
                                <a:gd name="T33" fmla="*/ 7 h 144"/>
                                <a:gd name="T34" fmla="*/ 0 w 323"/>
                                <a:gd name="T35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23" h="144">
                                  <a:moveTo>
                                    <a:pt x="310" y="144"/>
                                  </a:moveTo>
                                  <a:lnTo>
                                    <a:pt x="228" y="130"/>
                                  </a:lnTo>
                                  <a:lnTo>
                                    <a:pt x="323" y="130"/>
                                  </a:lnTo>
                                  <a:lnTo>
                                    <a:pt x="310" y="144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67" y="29"/>
                                  </a:lnTo>
                                  <a:lnTo>
                                    <a:pt x="157" y="30"/>
                                  </a:lnTo>
                                  <a:lnTo>
                                    <a:pt x="147" y="32"/>
                                  </a:lnTo>
                                  <a:lnTo>
                                    <a:pt x="136" y="32"/>
                                  </a:lnTo>
                                  <a:lnTo>
                                    <a:pt x="126" y="32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66" y="27"/>
                                  </a:lnTo>
                                  <a:lnTo>
                                    <a:pt x="50" y="23"/>
                                  </a:lnTo>
                                  <a:lnTo>
                                    <a:pt x="35" y="19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65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296"/>
                          <wps:cNvSpPr>
                            <a:spLocks/>
                          </wps:cNvSpPr>
                          <wps:spPr bwMode="auto">
                            <a:xfrm>
                              <a:off x="348" y="117"/>
                              <a:ext cx="80" cy="21"/>
                            </a:xfrm>
                            <a:custGeom>
                              <a:avLst/>
                              <a:gdLst>
                                <a:gd name="T0" fmla="*/ 0 w 319"/>
                                <a:gd name="T1" fmla="*/ 0 h 82"/>
                                <a:gd name="T2" fmla="*/ 319 w 319"/>
                                <a:gd name="T3" fmla="*/ 56 h 82"/>
                                <a:gd name="T4" fmla="*/ 297 w 319"/>
                                <a:gd name="T5" fmla="*/ 62 h 82"/>
                                <a:gd name="T6" fmla="*/ 276 w 319"/>
                                <a:gd name="T7" fmla="*/ 68 h 82"/>
                                <a:gd name="T8" fmla="*/ 256 w 319"/>
                                <a:gd name="T9" fmla="*/ 71 h 82"/>
                                <a:gd name="T10" fmla="*/ 235 w 319"/>
                                <a:gd name="T11" fmla="*/ 75 h 82"/>
                                <a:gd name="T12" fmla="*/ 215 w 319"/>
                                <a:gd name="T13" fmla="*/ 78 h 82"/>
                                <a:gd name="T14" fmla="*/ 195 w 319"/>
                                <a:gd name="T15" fmla="*/ 80 h 82"/>
                                <a:gd name="T16" fmla="*/ 174 w 319"/>
                                <a:gd name="T17" fmla="*/ 82 h 82"/>
                                <a:gd name="T18" fmla="*/ 156 w 319"/>
                                <a:gd name="T19" fmla="*/ 82 h 82"/>
                                <a:gd name="T20" fmla="*/ 139 w 319"/>
                                <a:gd name="T21" fmla="*/ 82 h 82"/>
                                <a:gd name="T22" fmla="*/ 124 w 319"/>
                                <a:gd name="T23" fmla="*/ 80 h 82"/>
                                <a:gd name="T24" fmla="*/ 109 w 319"/>
                                <a:gd name="T25" fmla="*/ 79 h 82"/>
                                <a:gd name="T26" fmla="*/ 95 w 319"/>
                                <a:gd name="T27" fmla="*/ 77 h 82"/>
                                <a:gd name="T28" fmla="*/ 83 w 319"/>
                                <a:gd name="T29" fmla="*/ 73 h 82"/>
                                <a:gd name="T30" fmla="*/ 70 w 319"/>
                                <a:gd name="T31" fmla="*/ 70 h 82"/>
                                <a:gd name="T32" fmla="*/ 60 w 319"/>
                                <a:gd name="T33" fmla="*/ 66 h 82"/>
                                <a:gd name="T34" fmla="*/ 49 w 319"/>
                                <a:gd name="T35" fmla="*/ 62 h 82"/>
                                <a:gd name="T36" fmla="*/ 40 w 319"/>
                                <a:gd name="T37" fmla="*/ 57 h 82"/>
                                <a:gd name="T38" fmla="*/ 32 w 319"/>
                                <a:gd name="T39" fmla="*/ 53 h 82"/>
                                <a:gd name="T40" fmla="*/ 25 w 319"/>
                                <a:gd name="T41" fmla="*/ 47 h 82"/>
                                <a:gd name="T42" fmla="*/ 18 w 319"/>
                                <a:gd name="T43" fmla="*/ 40 h 82"/>
                                <a:gd name="T44" fmla="*/ 13 w 319"/>
                                <a:gd name="T45" fmla="*/ 33 h 82"/>
                                <a:gd name="T46" fmla="*/ 8 w 319"/>
                                <a:gd name="T47" fmla="*/ 26 h 82"/>
                                <a:gd name="T48" fmla="*/ 3 w 319"/>
                                <a:gd name="T49" fmla="*/ 19 h 82"/>
                                <a:gd name="T50" fmla="*/ 1 w 319"/>
                                <a:gd name="T51" fmla="*/ 11 h 82"/>
                                <a:gd name="T52" fmla="*/ 0 w 319"/>
                                <a:gd name="T53" fmla="*/ 6 h 82"/>
                                <a:gd name="T54" fmla="*/ 0 w 319"/>
                                <a:gd name="T55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9" h="82">
                                  <a:moveTo>
                                    <a:pt x="0" y="0"/>
                                  </a:moveTo>
                                  <a:lnTo>
                                    <a:pt x="319" y="56"/>
                                  </a:lnTo>
                                  <a:lnTo>
                                    <a:pt x="297" y="62"/>
                                  </a:lnTo>
                                  <a:lnTo>
                                    <a:pt x="276" y="68"/>
                                  </a:lnTo>
                                  <a:lnTo>
                                    <a:pt x="256" y="71"/>
                                  </a:lnTo>
                                  <a:lnTo>
                                    <a:pt x="235" y="75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195" y="80"/>
                                  </a:lnTo>
                                  <a:lnTo>
                                    <a:pt x="174" y="82"/>
                                  </a:lnTo>
                                  <a:lnTo>
                                    <a:pt x="156" y="82"/>
                                  </a:lnTo>
                                  <a:lnTo>
                                    <a:pt x="139" y="82"/>
                                  </a:lnTo>
                                  <a:lnTo>
                                    <a:pt x="124" y="80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95" y="77"/>
                                  </a:lnTo>
                                  <a:lnTo>
                                    <a:pt x="83" y="73"/>
                                  </a:lnTo>
                                  <a:lnTo>
                                    <a:pt x="70" y="70"/>
                                  </a:lnTo>
                                  <a:lnTo>
                                    <a:pt x="60" y="66"/>
                                  </a:lnTo>
                                  <a:lnTo>
                                    <a:pt x="49" y="62"/>
                                  </a:lnTo>
                                  <a:lnTo>
                                    <a:pt x="40" y="57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5" y="47"/>
                                  </a:lnTo>
                                  <a:lnTo>
                                    <a:pt x="18" y="40"/>
                                  </a:lnTo>
                                  <a:lnTo>
                                    <a:pt x="13" y="33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967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297"/>
                          <wps:cNvSpPr>
                            <a:spLocks/>
                          </wps:cNvSpPr>
                          <wps:spPr bwMode="auto">
                            <a:xfrm>
                              <a:off x="348" y="106"/>
                              <a:ext cx="101" cy="31"/>
                            </a:xfrm>
                            <a:custGeom>
                              <a:avLst/>
                              <a:gdLst>
                                <a:gd name="T0" fmla="*/ 197 w 404"/>
                                <a:gd name="T1" fmla="*/ 123 h 123"/>
                                <a:gd name="T2" fmla="*/ 30 w 404"/>
                                <a:gd name="T3" fmla="*/ 94 h 123"/>
                                <a:gd name="T4" fmla="*/ 19 w 404"/>
                                <a:gd name="T5" fmla="*/ 86 h 123"/>
                                <a:gd name="T6" fmla="*/ 11 w 404"/>
                                <a:gd name="T7" fmla="*/ 76 h 123"/>
                                <a:gd name="T8" fmla="*/ 6 w 404"/>
                                <a:gd name="T9" fmla="*/ 66 h 123"/>
                                <a:gd name="T10" fmla="*/ 1 w 404"/>
                                <a:gd name="T11" fmla="*/ 55 h 123"/>
                                <a:gd name="T12" fmla="*/ 0 w 404"/>
                                <a:gd name="T13" fmla="*/ 43 h 123"/>
                                <a:gd name="T14" fmla="*/ 0 w 404"/>
                                <a:gd name="T15" fmla="*/ 29 h 123"/>
                                <a:gd name="T16" fmla="*/ 3 w 404"/>
                                <a:gd name="T17" fmla="*/ 15 h 123"/>
                                <a:gd name="T18" fmla="*/ 8 w 404"/>
                                <a:gd name="T19" fmla="*/ 0 h 123"/>
                                <a:gd name="T20" fmla="*/ 404 w 404"/>
                                <a:gd name="T21" fmla="*/ 70 h 123"/>
                                <a:gd name="T22" fmla="*/ 377 w 404"/>
                                <a:gd name="T23" fmla="*/ 80 h 123"/>
                                <a:gd name="T24" fmla="*/ 350 w 404"/>
                                <a:gd name="T25" fmla="*/ 90 h 123"/>
                                <a:gd name="T26" fmla="*/ 325 w 404"/>
                                <a:gd name="T27" fmla="*/ 99 h 123"/>
                                <a:gd name="T28" fmla="*/ 298 w 404"/>
                                <a:gd name="T29" fmla="*/ 106 h 123"/>
                                <a:gd name="T30" fmla="*/ 272 w 404"/>
                                <a:gd name="T31" fmla="*/ 112 h 123"/>
                                <a:gd name="T32" fmla="*/ 247 w 404"/>
                                <a:gd name="T33" fmla="*/ 117 h 123"/>
                                <a:gd name="T34" fmla="*/ 223 w 404"/>
                                <a:gd name="T35" fmla="*/ 121 h 123"/>
                                <a:gd name="T36" fmla="*/ 197 w 404"/>
                                <a:gd name="T37" fmla="*/ 123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3">
                                  <a:moveTo>
                                    <a:pt x="197" y="123"/>
                                  </a:moveTo>
                                  <a:lnTo>
                                    <a:pt x="30" y="94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1" y="76"/>
                                  </a:lnTo>
                                  <a:lnTo>
                                    <a:pt x="6" y="66"/>
                                  </a:lnTo>
                                  <a:lnTo>
                                    <a:pt x="1" y="5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04" y="70"/>
                                  </a:lnTo>
                                  <a:lnTo>
                                    <a:pt x="377" y="80"/>
                                  </a:lnTo>
                                  <a:lnTo>
                                    <a:pt x="350" y="90"/>
                                  </a:lnTo>
                                  <a:lnTo>
                                    <a:pt x="325" y="99"/>
                                  </a:lnTo>
                                  <a:lnTo>
                                    <a:pt x="298" y="106"/>
                                  </a:lnTo>
                                  <a:lnTo>
                                    <a:pt x="272" y="112"/>
                                  </a:lnTo>
                                  <a:lnTo>
                                    <a:pt x="247" y="117"/>
                                  </a:lnTo>
                                  <a:lnTo>
                                    <a:pt x="223" y="121"/>
                                  </a:lnTo>
                                  <a:lnTo>
                                    <a:pt x="197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686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298"/>
                          <wps:cNvSpPr>
                            <a:spLocks/>
                          </wps:cNvSpPr>
                          <wps:spPr bwMode="auto">
                            <a:xfrm>
                              <a:off x="348" y="96"/>
                              <a:ext cx="119" cy="35"/>
                            </a:xfrm>
                            <a:custGeom>
                              <a:avLst/>
                              <a:gdLst>
                                <a:gd name="T0" fmla="*/ 319 w 475"/>
                                <a:gd name="T1" fmla="*/ 141 h 141"/>
                                <a:gd name="T2" fmla="*/ 0 w 475"/>
                                <a:gd name="T3" fmla="*/ 85 h 141"/>
                                <a:gd name="T4" fmla="*/ 0 w 475"/>
                                <a:gd name="T5" fmla="*/ 76 h 141"/>
                                <a:gd name="T6" fmla="*/ 1 w 475"/>
                                <a:gd name="T7" fmla="*/ 65 h 141"/>
                                <a:gd name="T8" fmla="*/ 3 w 475"/>
                                <a:gd name="T9" fmla="*/ 56 h 141"/>
                                <a:gd name="T10" fmla="*/ 7 w 475"/>
                                <a:gd name="T11" fmla="*/ 46 h 141"/>
                                <a:gd name="T12" fmla="*/ 10 w 475"/>
                                <a:gd name="T13" fmla="*/ 34 h 141"/>
                                <a:gd name="T14" fmla="*/ 15 w 475"/>
                                <a:gd name="T15" fmla="*/ 24 h 141"/>
                                <a:gd name="T16" fmla="*/ 22 w 475"/>
                                <a:gd name="T17" fmla="*/ 12 h 141"/>
                                <a:gd name="T18" fmla="*/ 27 w 475"/>
                                <a:gd name="T19" fmla="*/ 0 h 141"/>
                                <a:gd name="T20" fmla="*/ 475 w 475"/>
                                <a:gd name="T21" fmla="*/ 79 h 141"/>
                                <a:gd name="T22" fmla="*/ 465 w 475"/>
                                <a:gd name="T23" fmla="*/ 84 h 141"/>
                                <a:gd name="T24" fmla="*/ 453 w 475"/>
                                <a:gd name="T25" fmla="*/ 89 h 141"/>
                                <a:gd name="T26" fmla="*/ 420 w 475"/>
                                <a:gd name="T27" fmla="*/ 105 h 141"/>
                                <a:gd name="T28" fmla="*/ 385 w 475"/>
                                <a:gd name="T29" fmla="*/ 118 h 141"/>
                                <a:gd name="T30" fmla="*/ 352 w 475"/>
                                <a:gd name="T31" fmla="*/ 131 h 141"/>
                                <a:gd name="T32" fmla="*/ 31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319" y="141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65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7" y="46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65" y="84"/>
                                  </a:lnTo>
                                  <a:lnTo>
                                    <a:pt x="453" y="89"/>
                                  </a:lnTo>
                                  <a:lnTo>
                                    <a:pt x="420" y="105"/>
                                  </a:lnTo>
                                  <a:lnTo>
                                    <a:pt x="385" y="118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1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A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299"/>
                          <wps:cNvSpPr>
                            <a:spLocks/>
                          </wps:cNvSpPr>
                          <wps:spPr bwMode="auto">
                            <a:xfrm>
                              <a:off x="350" y="86"/>
                              <a:ext cx="133" cy="38"/>
                            </a:xfrm>
                            <a:custGeom>
                              <a:avLst/>
                              <a:gdLst>
                                <a:gd name="T0" fmla="*/ 396 w 530"/>
                                <a:gd name="T1" fmla="*/ 151 h 151"/>
                                <a:gd name="T2" fmla="*/ 0 w 530"/>
                                <a:gd name="T3" fmla="*/ 81 h 151"/>
                                <a:gd name="T4" fmla="*/ 8 w 530"/>
                                <a:gd name="T5" fmla="*/ 63 h 151"/>
                                <a:gd name="T6" fmla="*/ 18 w 530"/>
                                <a:gd name="T7" fmla="*/ 43 h 151"/>
                                <a:gd name="T8" fmla="*/ 32 w 530"/>
                                <a:gd name="T9" fmla="*/ 22 h 151"/>
                                <a:gd name="T10" fmla="*/ 47 w 530"/>
                                <a:gd name="T11" fmla="*/ 0 h 151"/>
                                <a:gd name="T12" fmla="*/ 530 w 530"/>
                                <a:gd name="T13" fmla="*/ 85 h 151"/>
                                <a:gd name="T14" fmla="*/ 508 w 530"/>
                                <a:gd name="T15" fmla="*/ 97 h 151"/>
                                <a:gd name="T16" fmla="*/ 488 w 530"/>
                                <a:gd name="T17" fmla="*/ 109 h 151"/>
                                <a:gd name="T18" fmla="*/ 467 w 530"/>
                                <a:gd name="T19" fmla="*/ 119 h 151"/>
                                <a:gd name="T20" fmla="*/ 445 w 530"/>
                                <a:gd name="T21" fmla="*/ 129 h 151"/>
                                <a:gd name="T22" fmla="*/ 433 w 530"/>
                                <a:gd name="T23" fmla="*/ 135 h 151"/>
                                <a:gd name="T24" fmla="*/ 421 w 530"/>
                                <a:gd name="T25" fmla="*/ 140 h 151"/>
                                <a:gd name="T26" fmla="*/ 408 w 530"/>
                                <a:gd name="T27" fmla="*/ 146 h 151"/>
                                <a:gd name="T28" fmla="*/ 396 w 530"/>
                                <a:gd name="T29" fmla="*/ 151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30" h="151">
                                  <a:moveTo>
                                    <a:pt x="396" y="151"/>
                                  </a:moveTo>
                                  <a:lnTo>
                                    <a:pt x="0" y="81"/>
                                  </a:lnTo>
                                  <a:lnTo>
                                    <a:pt x="8" y="63"/>
                                  </a:lnTo>
                                  <a:lnTo>
                                    <a:pt x="18" y="43"/>
                                  </a:lnTo>
                                  <a:lnTo>
                                    <a:pt x="32" y="2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30" y="85"/>
                                  </a:lnTo>
                                  <a:lnTo>
                                    <a:pt x="508" y="97"/>
                                  </a:lnTo>
                                  <a:lnTo>
                                    <a:pt x="488" y="109"/>
                                  </a:lnTo>
                                  <a:lnTo>
                                    <a:pt x="467" y="119"/>
                                  </a:lnTo>
                                  <a:lnTo>
                                    <a:pt x="445" y="129"/>
                                  </a:lnTo>
                                  <a:lnTo>
                                    <a:pt x="433" y="135"/>
                                  </a:lnTo>
                                  <a:lnTo>
                                    <a:pt x="421" y="140"/>
                                  </a:lnTo>
                                  <a:lnTo>
                                    <a:pt x="408" y="146"/>
                                  </a:lnTo>
                                  <a:lnTo>
                                    <a:pt x="396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6C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300"/>
                          <wps:cNvSpPr>
                            <a:spLocks/>
                          </wps:cNvSpPr>
                          <wps:spPr bwMode="auto">
                            <a:xfrm>
                              <a:off x="355" y="76"/>
                              <a:ext cx="141" cy="40"/>
                            </a:xfrm>
                            <a:custGeom>
                              <a:avLst/>
                              <a:gdLst>
                                <a:gd name="T0" fmla="*/ 448 w 564"/>
                                <a:gd name="T1" fmla="*/ 159 h 159"/>
                                <a:gd name="T2" fmla="*/ 0 w 564"/>
                                <a:gd name="T3" fmla="*/ 80 h 159"/>
                                <a:gd name="T4" fmla="*/ 13 w 564"/>
                                <a:gd name="T5" fmla="*/ 62 h 159"/>
                                <a:gd name="T6" fmla="*/ 27 w 564"/>
                                <a:gd name="T7" fmla="*/ 42 h 159"/>
                                <a:gd name="T8" fmla="*/ 43 w 564"/>
                                <a:gd name="T9" fmla="*/ 21 h 159"/>
                                <a:gd name="T10" fmla="*/ 60 w 564"/>
                                <a:gd name="T11" fmla="*/ 0 h 159"/>
                                <a:gd name="T12" fmla="*/ 564 w 564"/>
                                <a:gd name="T13" fmla="*/ 90 h 159"/>
                                <a:gd name="T14" fmla="*/ 536 w 564"/>
                                <a:gd name="T15" fmla="*/ 109 h 159"/>
                                <a:gd name="T16" fmla="*/ 507 w 564"/>
                                <a:gd name="T17" fmla="*/ 127 h 159"/>
                                <a:gd name="T18" fmla="*/ 478 w 564"/>
                                <a:gd name="T19" fmla="*/ 144 h 159"/>
                                <a:gd name="T20" fmla="*/ 448 w 564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4" h="159">
                                  <a:moveTo>
                                    <a:pt x="448" y="159"/>
                                  </a:moveTo>
                                  <a:lnTo>
                                    <a:pt x="0" y="80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27" y="42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564" y="90"/>
                                  </a:lnTo>
                                  <a:lnTo>
                                    <a:pt x="536" y="109"/>
                                  </a:lnTo>
                                  <a:lnTo>
                                    <a:pt x="507" y="127"/>
                                  </a:lnTo>
                                  <a:lnTo>
                                    <a:pt x="478" y="144"/>
                                  </a:lnTo>
                                  <a:lnTo>
                                    <a:pt x="448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6E6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01"/>
                          <wps:cNvSpPr>
                            <a:spLocks/>
                          </wps:cNvSpPr>
                          <wps:spPr bwMode="auto">
                            <a:xfrm>
                              <a:off x="362" y="66"/>
                              <a:ext cx="146" cy="41"/>
                            </a:xfrm>
                            <a:custGeom>
                              <a:avLst/>
                              <a:gdLst>
                                <a:gd name="T0" fmla="*/ 483 w 584"/>
                                <a:gd name="T1" fmla="*/ 163 h 163"/>
                                <a:gd name="T2" fmla="*/ 0 w 584"/>
                                <a:gd name="T3" fmla="*/ 78 h 163"/>
                                <a:gd name="T4" fmla="*/ 14 w 584"/>
                                <a:gd name="T5" fmla="*/ 62 h 163"/>
                                <a:gd name="T6" fmla="*/ 28 w 584"/>
                                <a:gd name="T7" fmla="*/ 44 h 163"/>
                                <a:gd name="T8" fmla="*/ 42 w 584"/>
                                <a:gd name="T9" fmla="*/ 27 h 163"/>
                                <a:gd name="T10" fmla="*/ 60 w 584"/>
                                <a:gd name="T11" fmla="*/ 9 h 163"/>
                                <a:gd name="T12" fmla="*/ 64 w 584"/>
                                <a:gd name="T13" fmla="*/ 5 h 163"/>
                                <a:gd name="T14" fmla="*/ 69 w 584"/>
                                <a:gd name="T15" fmla="*/ 0 h 163"/>
                                <a:gd name="T16" fmla="*/ 584 w 584"/>
                                <a:gd name="T17" fmla="*/ 92 h 163"/>
                                <a:gd name="T18" fmla="*/ 559 w 584"/>
                                <a:gd name="T19" fmla="*/ 110 h 163"/>
                                <a:gd name="T20" fmla="*/ 534 w 584"/>
                                <a:gd name="T21" fmla="*/ 129 h 163"/>
                                <a:gd name="T22" fmla="*/ 508 w 584"/>
                                <a:gd name="T23" fmla="*/ 146 h 163"/>
                                <a:gd name="T24" fmla="*/ 483 w 584"/>
                                <a:gd name="T25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4" h="163">
                                  <a:moveTo>
                                    <a:pt x="483" y="163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4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60" y="9"/>
                                  </a:lnTo>
                                  <a:lnTo>
                                    <a:pt x="64" y="5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584" y="92"/>
                                  </a:lnTo>
                                  <a:lnTo>
                                    <a:pt x="559" y="110"/>
                                  </a:lnTo>
                                  <a:lnTo>
                                    <a:pt x="534" y="129"/>
                                  </a:lnTo>
                                  <a:lnTo>
                                    <a:pt x="508" y="146"/>
                                  </a:lnTo>
                                  <a:lnTo>
                                    <a:pt x="483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70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02"/>
                          <wps:cNvSpPr>
                            <a:spLocks/>
                          </wps:cNvSpPr>
                          <wps:spPr bwMode="auto">
                            <a:xfrm>
                              <a:off x="370" y="57"/>
                              <a:ext cx="149" cy="41"/>
                            </a:xfrm>
                            <a:custGeom>
                              <a:avLst/>
                              <a:gdLst>
                                <a:gd name="T0" fmla="*/ 504 w 596"/>
                                <a:gd name="T1" fmla="*/ 166 h 166"/>
                                <a:gd name="T2" fmla="*/ 0 w 596"/>
                                <a:gd name="T3" fmla="*/ 76 h 166"/>
                                <a:gd name="T4" fmla="*/ 14 w 596"/>
                                <a:gd name="T5" fmla="*/ 62 h 166"/>
                                <a:gd name="T6" fmla="*/ 28 w 596"/>
                                <a:gd name="T7" fmla="*/ 47 h 166"/>
                                <a:gd name="T8" fmla="*/ 39 w 596"/>
                                <a:gd name="T9" fmla="*/ 34 h 166"/>
                                <a:gd name="T10" fmla="*/ 52 w 596"/>
                                <a:gd name="T11" fmla="*/ 23 h 166"/>
                                <a:gd name="T12" fmla="*/ 64 w 596"/>
                                <a:gd name="T13" fmla="*/ 11 h 166"/>
                                <a:gd name="T14" fmla="*/ 76 w 596"/>
                                <a:gd name="T15" fmla="*/ 0 h 166"/>
                                <a:gd name="T16" fmla="*/ 596 w 596"/>
                                <a:gd name="T17" fmla="*/ 91 h 166"/>
                                <a:gd name="T18" fmla="*/ 573 w 596"/>
                                <a:gd name="T19" fmla="*/ 111 h 166"/>
                                <a:gd name="T20" fmla="*/ 551 w 596"/>
                                <a:gd name="T21" fmla="*/ 131 h 166"/>
                                <a:gd name="T22" fmla="*/ 528 w 596"/>
                                <a:gd name="T23" fmla="*/ 148 h 166"/>
                                <a:gd name="T24" fmla="*/ 504 w 596"/>
                                <a:gd name="T25" fmla="*/ 166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6" h="166">
                                  <a:moveTo>
                                    <a:pt x="504" y="16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7"/>
                                  </a:lnTo>
                                  <a:lnTo>
                                    <a:pt x="39" y="34"/>
                                  </a:lnTo>
                                  <a:lnTo>
                                    <a:pt x="52" y="23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596" y="91"/>
                                  </a:lnTo>
                                  <a:lnTo>
                                    <a:pt x="573" y="111"/>
                                  </a:lnTo>
                                  <a:lnTo>
                                    <a:pt x="551" y="131"/>
                                  </a:lnTo>
                                  <a:lnTo>
                                    <a:pt x="528" y="148"/>
                                  </a:lnTo>
                                  <a:lnTo>
                                    <a:pt x="504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71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03"/>
                          <wps:cNvSpPr>
                            <a:spLocks/>
                          </wps:cNvSpPr>
                          <wps:spPr bwMode="auto">
                            <a:xfrm>
                              <a:off x="379" y="48"/>
                              <a:ext cx="149" cy="41"/>
                            </a:xfrm>
                            <a:custGeom>
                              <a:avLst/>
                              <a:gdLst>
                                <a:gd name="T0" fmla="*/ 515 w 598"/>
                                <a:gd name="T1" fmla="*/ 168 h 168"/>
                                <a:gd name="T2" fmla="*/ 0 w 598"/>
                                <a:gd name="T3" fmla="*/ 76 h 168"/>
                                <a:gd name="T4" fmla="*/ 19 w 598"/>
                                <a:gd name="T5" fmla="*/ 56 h 168"/>
                                <a:gd name="T6" fmla="*/ 40 w 598"/>
                                <a:gd name="T7" fmla="*/ 38 h 168"/>
                                <a:gd name="T8" fmla="*/ 62 w 598"/>
                                <a:gd name="T9" fmla="*/ 19 h 168"/>
                                <a:gd name="T10" fmla="*/ 82 w 598"/>
                                <a:gd name="T11" fmla="*/ 0 h 168"/>
                                <a:gd name="T12" fmla="*/ 598 w 598"/>
                                <a:gd name="T13" fmla="*/ 92 h 168"/>
                                <a:gd name="T14" fmla="*/ 578 w 598"/>
                                <a:gd name="T15" fmla="*/ 112 h 168"/>
                                <a:gd name="T16" fmla="*/ 558 w 598"/>
                                <a:gd name="T17" fmla="*/ 131 h 168"/>
                                <a:gd name="T18" fmla="*/ 537 w 598"/>
                                <a:gd name="T19" fmla="*/ 149 h 168"/>
                                <a:gd name="T20" fmla="*/ 515 w 598"/>
                                <a:gd name="T21" fmla="*/ 168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98" h="168">
                                  <a:moveTo>
                                    <a:pt x="515" y="168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40" y="38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598" y="92"/>
                                  </a:lnTo>
                                  <a:lnTo>
                                    <a:pt x="578" y="112"/>
                                  </a:lnTo>
                                  <a:lnTo>
                                    <a:pt x="558" y="131"/>
                                  </a:lnTo>
                                  <a:lnTo>
                                    <a:pt x="537" y="149"/>
                                  </a:lnTo>
                                  <a:lnTo>
                                    <a:pt x="515" y="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737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304"/>
                          <wps:cNvSpPr>
                            <a:spLocks/>
                          </wps:cNvSpPr>
                          <wps:spPr bwMode="auto">
                            <a:xfrm>
                              <a:off x="389" y="39"/>
                              <a:ext cx="148" cy="41"/>
                            </a:xfrm>
                            <a:custGeom>
                              <a:avLst/>
                              <a:gdLst>
                                <a:gd name="T0" fmla="*/ 520 w 594"/>
                                <a:gd name="T1" fmla="*/ 165 h 165"/>
                                <a:gd name="T2" fmla="*/ 0 w 594"/>
                                <a:gd name="T3" fmla="*/ 74 h 165"/>
                                <a:gd name="T4" fmla="*/ 23 w 594"/>
                                <a:gd name="T5" fmla="*/ 55 h 165"/>
                                <a:gd name="T6" fmla="*/ 45 w 594"/>
                                <a:gd name="T7" fmla="*/ 35 h 165"/>
                                <a:gd name="T8" fmla="*/ 68 w 594"/>
                                <a:gd name="T9" fmla="*/ 18 h 165"/>
                                <a:gd name="T10" fmla="*/ 91 w 594"/>
                                <a:gd name="T11" fmla="*/ 0 h 165"/>
                                <a:gd name="T12" fmla="*/ 594 w 594"/>
                                <a:gd name="T13" fmla="*/ 90 h 165"/>
                                <a:gd name="T14" fmla="*/ 580 w 594"/>
                                <a:gd name="T15" fmla="*/ 105 h 165"/>
                                <a:gd name="T16" fmla="*/ 566 w 594"/>
                                <a:gd name="T17" fmla="*/ 121 h 165"/>
                                <a:gd name="T18" fmla="*/ 554 w 594"/>
                                <a:gd name="T19" fmla="*/ 133 h 165"/>
                                <a:gd name="T20" fmla="*/ 543 w 594"/>
                                <a:gd name="T21" fmla="*/ 145 h 165"/>
                                <a:gd name="T22" fmla="*/ 531 w 594"/>
                                <a:gd name="T23" fmla="*/ 155 h 165"/>
                                <a:gd name="T24" fmla="*/ 520 w 594"/>
                                <a:gd name="T2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4" h="165">
                                  <a:moveTo>
                                    <a:pt x="520" y="165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23" y="55"/>
                                  </a:lnTo>
                                  <a:lnTo>
                                    <a:pt x="45" y="35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594" y="90"/>
                                  </a:lnTo>
                                  <a:lnTo>
                                    <a:pt x="580" y="105"/>
                                  </a:lnTo>
                                  <a:lnTo>
                                    <a:pt x="566" y="121"/>
                                  </a:lnTo>
                                  <a:lnTo>
                                    <a:pt x="554" y="133"/>
                                  </a:lnTo>
                                  <a:lnTo>
                                    <a:pt x="543" y="145"/>
                                  </a:lnTo>
                                  <a:lnTo>
                                    <a:pt x="531" y="155"/>
                                  </a:lnTo>
                                  <a:lnTo>
                                    <a:pt x="52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47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305"/>
                          <wps:cNvSpPr>
                            <a:spLocks/>
                          </wps:cNvSpPr>
                          <wps:spPr bwMode="auto">
                            <a:xfrm>
                              <a:off x="400" y="30"/>
                              <a:ext cx="145" cy="41"/>
                            </a:xfrm>
                            <a:custGeom>
                              <a:avLst/>
                              <a:gdLst>
                                <a:gd name="T0" fmla="*/ 516 w 583"/>
                                <a:gd name="T1" fmla="*/ 164 h 164"/>
                                <a:gd name="T2" fmla="*/ 0 w 583"/>
                                <a:gd name="T3" fmla="*/ 72 h 164"/>
                                <a:gd name="T4" fmla="*/ 26 w 583"/>
                                <a:gd name="T5" fmla="*/ 54 h 164"/>
                                <a:gd name="T6" fmla="*/ 51 w 583"/>
                                <a:gd name="T7" fmla="*/ 35 h 164"/>
                                <a:gd name="T8" fmla="*/ 76 w 583"/>
                                <a:gd name="T9" fmla="*/ 17 h 164"/>
                                <a:gd name="T10" fmla="*/ 101 w 583"/>
                                <a:gd name="T11" fmla="*/ 0 h 164"/>
                                <a:gd name="T12" fmla="*/ 583 w 583"/>
                                <a:gd name="T13" fmla="*/ 86 h 164"/>
                                <a:gd name="T14" fmla="*/ 571 w 583"/>
                                <a:gd name="T15" fmla="*/ 103 h 164"/>
                                <a:gd name="T16" fmla="*/ 556 w 583"/>
                                <a:gd name="T17" fmla="*/ 120 h 164"/>
                                <a:gd name="T18" fmla="*/ 540 w 583"/>
                                <a:gd name="T19" fmla="*/ 139 h 164"/>
                                <a:gd name="T20" fmla="*/ 523 w 583"/>
                                <a:gd name="T21" fmla="*/ 157 h 164"/>
                                <a:gd name="T22" fmla="*/ 519 w 583"/>
                                <a:gd name="T23" fmla="*/ 161 h 164"/>
                                <a:gd name="T24" fmla="*/ 516 w 583"/>
                                <a:gd name="T25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3" h="164">
                                  <a:moveTo>
                                    <a:pt x="516" y="164"/>
                                  </a:moveTo>
                                  <a:lnTo>
                                    <a:pt x="0" y="72"/>
                                  </a:lnTo>
                                  <a:lnTo>
                                    <a:pt x="26" y="54"/>
                                  </a:lnTo>
                                  <a:lnTo>
                                    <a:pt x="51" y="3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583" y="86"/>
                                  </a:lnTo>
                                  <a:lnTo>
                                    <a:pt x="571" y="103"/>
                                  </a:lnTo>
                                  <a:lnTo>
                                    <a:pt x="556" y="120"/>
                                  </a:lnTo>
                                  <a:lnTo>
                                    <a:pt x="540" y="139"/>
                                  </a:lnTo>
                                  <a:lnTo>
                                    <a:pt x="523" y="157"/>
                                  </a:lnTo>
                                  <a:lnTo>
                                    <a:pt x="519" y="161"/>
                                  </a:lnTo>
                                  <a:lnTo>
                                    <a:pt x="516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76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306"/>
                          <wps:cNvSpPr>
                            <a:spLocks/>
                          </wps:cNvSpPr>
                          <wps:spPr bwMode="auto">
                            <a:xfrm>
                              <a:off x="411" y="21"/>
                              <a:ext cx="141" cy="40"/>
                            </a:xfrm>
                            <a:custGeom>
                              <a:avLst/>
                              <a:gdLst>
                                <a:gd name="T0" fmla="*/ 503 w 563"/>
                                <a:gd name="T1" fmla="*/ 159 h 159"/>
                                <a:gd name="T2" fmla="*/ 0 w 563"/>
                                <a:gd name="T3" fmla="*/ 69 h 159"/>
                                <a:gd name="T4" fmla="*/ 28 w 563"/>
                                <a:gd name="T5" fmla="*/ 50 h 159"/>
                                <a:gd name="T6" fmla="*/ 57 w 563"/>
                                <a:gd name="T7" fmla="*/ 31 h 159"/>
                                <a:gd name="T8" fmla="*/ 86 w 563"/>
                                <a:gd name="T9" fmla="*/ 15 h 159"/>
                                <a:gd name="T10" fmla="*/ 114 w 563"/>
                                <a:gd name="T11" fmla="*/ 0 h 159"/>
                                <a:gd name="T12" fmla="*/ 563 w 563"/>
                                <a:gd name="T13" fmla="*/ 79 h 159"/>
                                <a:gd name="T14" fmla="*/ 551 w 563"/>
                                <a:gd name="T15" fmla="*/ 97 h 159"/>
                                <a:gd name="T16" fmla="*/ 538 w 563"/>
                                <a:gd name="T17" fmla="*/ 117 h 159"/>
                                <a:gd name="T18" fmla="*/ 522 w 563"/>
                                <a:gd name="T19" fmla="*/ 138 h 159"/>
                                <a:gd name="T20" fmla="*/ 503 w 563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3" h="159">
                                  <a:moveTo>
                                    <a:pt x="503" y="15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86" y="15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563" y="79"/>
                                  </a:lnTo>
                                  <a:lnTo>
                                    <a:pt x="551" y="97"/>
                                  </a:lnTo>
                                  <a:lnTo>
                                    <a:pt x="538" y="117"/>
                                  </a:lnTo>
                                  <a:lnTo>
                                    <a:pt x="522" y="138"/>
                                  </a:lnTo>
                                  <a:lnTo>
                                    <a:pt x="503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79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307"/>
                          <wps:cNvSpPr>
                            <a:spLocks/>
                          </wps:cNvSpPr>
                          <wps:spPr bwMode="auto">
                            <a:xfrm>
                              <a:off x="425" y="13"/>
                              <a:ext cx="132" cy="38"/>
                            </a:xfrm>
                            <a:custGeom>
                              <a:avLst/>
                              <a:gdLst>
                                <a:gd name="T0" fmla="*/ 482 w 529"/>
                                <a:gd name="T1" fmla="*/ 152 h 152"/>
                                <a:gd name="T2" fmla="*/ 0 w 529"/>
                                <a:gd name="T3" fmla="*/ 66 h 152"/>
                                <a:gd name="T4" fmla="*/ 19 w 529"/>
                                <a:gd name="T5" fmla="*/ 56 h 152"/>
                                <a:gd name="T6" fmla="*/ 38 w 529"/>
                                <a:gd name="T7" fmla="*/ 44 h 152"/>
                                <a:gd name="T8" fmla="*/ 57 w 529"/>
                                <a:gd name="T9" fmla="*/ 35 h 152"/>
                                <a:gd name="T10" fmla="*/ 75 w 529"/>
                                <a:gd name="T11" fmla="*/ 26 h 152"/>
                                <a:gd name="T12" fmla="*/ 90 w 529"/>
                                <a:gd name="T13" fmla="*/ 19 h 152"/>
                                <a:gd name="T14" fmla="*/ 104 w 529"/>
                                <a:gd name="T15" fmla="*/ 13 h 152"/>
                                <a:gd name="T16" fmla="*/ 119 w 529"/>
                                <a:gd name="T17" fmla="*/ 6 h 152"/>
                                <a:gd name="T18" fmla="*/ 132 w 529"/>
                                <a:gd name="T19" fmla="*/ 0 h 152"/>
                                <a:gd name="T20" fmla="*/ 529 w 529"/>
                                <a:gd name="T21" fmla="*/ 70 h 152"/>
                                <a:gd name="T22" fmla="*/ 521 w 529"/>
                                <a:gd name="T23" fmla="*/ 90 h 152"/>
                                <a:gd name="T24" fmla="*/ 511 w 529"/>
                                <a:gd name="T25" fmla="*/ 109 h 152"/>
                                <a:gd name="T26" fmla="*/ 498 w 529"/>
                                <a:gd name="T27" fmla="*/ 130 h 152"/>
                                <a:gd name="T28" fmla="*/ 482 w 529"/>
                                <a:gd name="T29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29" h="152">
                                  <a:moveTo>
                                    <a:pt x="482" y="152"/>
                                  </a:moveTo>
                                  <a:lnTo>
                                    <a:pt x="0" y="6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38" y="44"/>
                                  </a:lnTo>
                                  <a:lnTo>
                                    <a:pt x="57" y="35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90" y="19"/>
                                  </a:lnTo>
                                  <a:lnTo>
                                    <a:pt x="104" y="13"/>
                                  </a:lnTo>
                                  <a:lnTo>
                                    <a:pt x="119" y="6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529" y="70"/>
                                  </a:lnTo>
                                  <a:lnTo>
                                    <a:pt x="521" y="90"/>
                                  </a:lnTo>
                                  <a:lnTo>
                                    <a:pt x="511" y="109"/>
                                  </a:lnTo>
                                  <a:lnTo>
                                    <a:pt x="498" y="130"/>
                                  </a:lnTo>
                                  <a:lnTo>
                                    <a:pt x="482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7A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308"/>
                          <wps:cNvSpPr>
                            <a:spLocks/>
                          </wps:cNvSpPr>
                          <wps:spPr bwMode="auto">
                            <a:xfrm>
                              <a:off x="440" y="6"/>
                              <a:ext cx="119" cy="35"/>
                            </a:xfrm>
                            <a:custGeom>
                              <a:avLst/>
                              <a:gdLst>
                                <a:gd name="T0" fmla="*/ 449 w 475"/>
                                <a:gd name="T1" fmla="*/ 141 h 141"/>
                                <a:gd name="T2" fmla="*/ 0 w 475"/>
                                <a:gd name="T3" fmla="*/ 62 h 141"/>
                                <a:gd name="T4" fmla="*/ 7 w 475"/>
                                <a:gd name="T5" fmla="*/ 58 h 141"/>
                                <a:gd name="T6" fmla="*/ 14 w 475"/>
                                <a:gd name="T7" fmla="*/ 55 h 141"/>
                                <a:gd name="T8" fmla="*/ 51 w 475"/>
                                <a:gd name="T9" fmla="*/ 39 h 141"/>
                                <a:gd name="T10" fmla="*/ 87 w 475"/>
                                <a:gd name="T11" fmla="*/ 23 h 141"/>
                                <a:gd name="T12" fmla="*/ 123 w 475"/>
                                <a:gd name="T13" fmla="*/ 11 h 141"/>
                                <a:gd name="T14" fmla="*/ 159 w 475"/>
                                <a:gd name="T15" fmla="*/ 0 h 141"/>
                                <a:gd name="T16" fmla="*/ 475 w 475"/>
                                <a:gd name="T17" fmla="*/ 56 h 141"/>
                                <a:gd name="T18" fmla="*/ 475 w 475"/>
                                <a:gd name="T19" fmla="*/ 65 h 141"/>
                                <a:gd name="T20" fmla="*/ 474 w 475"/>
                                <a:gd name="T21" fmla="*/ 75 h 141"/>
                                <a:gd name="T22" fmla="*/ 472 w 475"/>
                                <a:gd name="T23" fmla="*/ 85 h 141"/>
                                <a:gd name="T24" fmla="*/ 470 w 475"/>
                                <a:gd name="T25" fmla="*/ 95 h 141"/>
                                <a:gd name="T26" fmla="*/ 466 w 475"/>
                                <a:gd name="T27" fmla="*/ 106 h 141"/>
                                <a:gd name="T28" fmla="*/ 460 w 475"/>
                                <a:gd name="T29" fmla="*/ 118 h 141"/>
                                <a:gd name="T30" fmla="*/ 456 w 475"/>
                                <a:gd name="T31" fmla="*/ 129 h 141"/>
                                <a:gd name="T32" fmla="*/ 44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449" y="141"/>
                                  </a:moveTo>
                                  <a:lnTo>
                                    <a:pt x="0" y="62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51" y="39"/>
                                  </a:lnTo>
                                  <a:lnTo>
                                    <a:pt x="87" y="23"/>
                                  </a:lnTo>
                                  <a:lnTo>
                                    <a:pt x="123" y="11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475" y="56"/>
                                  </a:lnTo>
                                  <a:lnTo>
                                    <a:pt x="475" y="65"/>
                                  </a:lnTo>
                                  <a:lnTo>
                                    <a:pt x="474" y="75"/>
                                  </a:lnTo>
                                  <a:lnTo>
                                    <a:pt x="472" y="85"/>
                                  </a:lnTo>
                                  <a:lnTo>
                                    <a:pt x="470" y="95"/>
                                  </a:lnTo>
                                  <a:lnTo>
                                    <a:pt x="466" y="106"/>
                                  </a:lnTo>
                                  <a:lnTo>
                                    <a:pt x="460" y="118"/>
                                  </a:lnTo>
                                  <a:lnTo>
                                    <a:pt x="456" y="129"/>
                                  </a:lnTo>
                                  <a:lnTo>
                                    <a:pt x="44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7D7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309"/>
                          <wps:cNvSpPr>
                            <a:spLocks/>
                          </wps:cNvSpPr>
                          <wps:spPr bwMode="auto">
                            <a:xfrm>
                              <a:off x="458" y="0"/>
                              <a:ext cx="101" cy="30"/>
                            </a:xfrm>
                            <a:custGeom>
                              <a:avLst/>
                              <a:gdLst>
                                <a:gd name="T0" fmla="*/ 397 w 404"/>
                                <a:gd name="T1" fmla="*/ 121 h 121"/>
                                <a:gd name="T2" fmla="*/ 0 w 404"/>
                                <a:gd name="T3" fmla="*/ 51 h 121"/>
                                <a:gd name="T4" fmla="*/ 28 w 404"/>
                                <a:gd name="T5" fmla="*/ 41 h 121"/>
                                <a:gd name="T6" fmla="*/ 55 w 404"/>
                                <a:gd name="T7" fmla="*/ 32 h 121"/>
                                <a:gd name="T8" fmla="*/ 83 w 404"/>
                                <a:gd name="T9" fmla="*/ 23 h 121"/>
                                <a:gd name="T10" fmla="*/ 111 w 404"/>
                                <a:gd name="T11" fmla="*/ 16 h 121"/>
                                <a:gd name="T12" fmla="*/ 137 w 404"/>
                                <a:gd name="T13" fmla="*/ 11 h 121"/>
                                <a:gd name="T14" fmla="*/ 165 w 404"/>
                                <a:gd name="T15" fmla="*/ 6 h 121"/>
                                <a:gd name="T16" fmla="*/ 191 w 404"/>
                                <a:gd name="T17" fmla="*/ 2 h 121"/>
                                <a:gd name="T18" fmla="*/ 217 w 404"/>
                                <a:gd name="T19" fmla="*/ 0 h 121"/>
                                <a:gd name="T20" fmla="*/ 369 w 404"/>
                                <a:gd name="T21" fmla="*/ 27 h 121"/>
                                <a:gd name="T22" fmla="*/ 381 w 404"/>
                                <a:gd name="T23" fmla="*/ 36 h 121"/>
                                <a:gd name="T24" fmla="*/ 391 w 404"/>
                                <a:gd name="T25" fmla="*/ 47 h 121"/>
                                <a:gd name="T26" fmla="*/ 399 w 404"/>
                                <a:gd name="T27" fmla="*/ 57 h 121"/>
                                <a:gd name="T28" fmla="*/ 403 w 404"/>
                                <a:gd name="T29" fmla="*/ 70 h 121"/>
                                <a:gd name="T30" fmla="*/ 404 w 404"/>
                                <a:gd name="T31" fmla="*/ 81 h 121"/>
                                <a:gd name="T32" fmla="*/ 403 w 404"/>
                                <a:gd name="T33" fmla="*/ 94 h 121"/>
                                <a:gd name="T34" fmla="*/ 401 w 404"/>
                                <a:gd name="T35" fmla="*/ 107 h 121"/>
                                <a:gd name="T36" fmla="*/ 397 w 404"/>
                                <a:gd name="T37" fmla="*/ 121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1">
                                  <a:moveTo>
                                    <a:pt x="397" y="121"/>
                                  </a:moveTo>
                                  <a:lnTo>
                                    <a:pt x="0" y="5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111" y="16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65" y="6"/>
                                  </a:lnTo>
                                  <a:lnTo>
                                    <a:pt x="191" y="2"/>
                                  </a:lnTo>
                                  <a:lnTo>
                                    <a:pt x="217" y="0"/>
                                  </a:lnTo>
                                  <a:lnTo>
                                    <a:pt x="369" y="27"/>
                                  </a:lnTo>
                                  <a:lnTo>
                                    <a:pt x="381" y="36"/>
                                  </a:lnTo>
                                  <a:lnTo>
                                    <a:pt x="391" y="47"/>
                                  </a:lnTo>
                                  <a:lnTo>
                                    <a:pt x="399" y="57"/>
                                  </a:lnTo>
                                  <a:lnTo>
                                    <a:pt x="403" y="70"/>
                                  </a:lnTo>
                                  <a:lnTo>
                                    <a:pt x="404" y="81"/>
                                  </a:lnTo>
                                  <a:lnTo>
                                    <a:pt x="403" y="94"/>
                                  </a:lnTo>
                                  <a:lnTo>
                                    <a:pt x="401" y="107"/>
                                  </a:lnTo>
                                  <a:lnTo>
                                    <a:pt x="397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310"/>
                          <wps:cNvSpPr>
                            <a:spLocks/>
                          </wps:cNvSpPr>
                          <wps:spPr bwMode="auto">
                            <a:xfrm>
                              <a:off x="480" y="0"/>
                              <a:ext cx="79" cy="20"/>
                            </a:xfrm>
                            <a:custGeom>
                              <a:avLst/>
                              <a:gdLst>
                                <a:gd name="T0" fmla="*/ 316 w 316"/>
                                <a:gd name="T1" fmla="*/ 79 h 79"/>
                                <a:gd name="T2" fmla="*/ 0 w 316"/>
                                <a:gd name="T3" fmla="*/ 23 h 79"/>
                                <a:gd name="T4" fmla="*/ 20 w 316"/>
                                <a:gd name="T5" fmla="*/ 17 h 79"/>
                                <a:gd name="T6" fmla="*/ 41 w 316"/>
                                <a:gd name="T7" fmla="*/ 13 h 79"/>
                                <a:gd name="T8" fmla="*/ 62 w 316"/>
                                <a:gd name="T9" fmla="*/ 9 h 79"/>
                                <a:gd name="T10" fmla="*/ 81 w 316"/>
                                <a:gd name="T11" fmla="*/ 6 h 79"/>
                                <a:gd name="T12" fmla="*/ 102 w 316"/>
                                <a:gd name="T13" fmla="*/ 3 h 79"/>
                                <a:gd name="T14" fmla="*/ 121 w 316"/>
                                <a:gd name="T15" fmla="*/ 1 h 79"/>
                                <a:gd name="T16" fmla="*/ 141 w 316"/>
                                <a:gd name="T17" fmla="*/ 0 h 79"/>
                                <a:gd name="T18" fmla="*/ 160 w 316"/>
                                <a:gd name="T19" fmla="*/ 0 h 79"/>
                                <a:gd name="T20" fmla="*/ 177 w 316"/>
                                <a:gd name="T21" fmla="*/ 0 h 79"/>
                                <a:gd name="T22" fmla="*/ 192 w 316"/>
                                <a:gd name="T23" fmla="*/ 1 h 79"/>
                                <a:gd name="T24" fmla="*/ 207 w 316"/>
                                <a:gd name="T25" fmla="*/ 3 h 79"/>
                                <a:gd name="T26" fmla="*/ 221 w 316"/>
                                <a:gd name="T27" fmla="*/ 5 h 79"/>
                                <a:gd name="T28" fmla="*/ 234 w 316"/>
                                <a:gd name="T29" fmla="*/ 8 h 79"/>
                                <a:gd name="T30" fmla="*/ 245 w 316"/>
                                <a:gd name="T31" fmla="*/ 12 h 79"/>
                                <a:gd name="T32" fmla="*/ 257 w 316"/>
                                <a:gd name="T33" fmla="*/ 15 h 79"/>
                                <a:gd name="T34" fmla="*/ 267 w 316"/>
                                <a:gd name="T35" fmla="*/ 20 h 79"/>
                                <a:gd name="T36" fmla="*/ 275 w 316"/>
                                <a:gd name="T37" fmla="*/ 24 h 79"/>
                                <a:gd name="T38" fmla="*/ 284 w 316"/>
                                <a:gd name="T39" fmla="*/ 30 h 79"/>
                                <a:gd name="T40" fmla="*/ 291 w 316"/>
                                <a:gd name="T41" fmla="*/ 36 h 79"/>
                                <a:gd name="T42" fmla="*/ 298 w 316"/>
                                <a:gd name="T43" fmla="*/ 42 h 79"/>
                                <a:gd name="T44" fmla="*/ 304 w 316"/>
                                <a:gd name="T45" fmla="*/ 49 h 79"/>
                                <a:gd name="T46" fmla="*/ 308 w 316"/>
                                <a:gd name="T47" fmla="*/ 56 h 79"/>
                                <a:gd name="T48" fmla="*/ 312 w 316"/>
                                <a:gd name="T49" fmla="*/ 63 h 79"/>
                                <a:gd name="T50" fmla="*/ 315 w 316"/>
                                <a:gd name="T51" fmla="*/ 71 h 79"/>
                                <a:gd name="T52" fmla="*/ 316 w 316"/>
                                <a:gd name="T53" fmla="*/ 74 h 79"/>
                                <a:gd name="T54" fmla="*/ 316 w 316"/>
                                <a:gd name="T55" fmla="*/ 79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6" h="79">
                                  <a:moveTo>
                                    <a:pt x="316" y="79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20" y="17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81" y="6"/>
                                  </a:lnTo>
                                  <a:lnTo>
                                    <a:pt x="102" y="3"/>
                                  </a:lnTo>
                                  <a:lnTo>
                                    <a:pt x="121" y="1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92" y="1"/>
                                  </a:lnTo>
                                  <a:lnTo>
                                    <a:pt x="207" y="3"/>
                                  </a:lnTo>
                                  <a:lnTo>
                                    <a:pt x="221" y="5"/>
                                  </a:lnTo>
                                  <a:lnTo>
                                    <a:pt x="234" y="8"/>
                                  </a:lnTo>
                                  <a:lnTo>
                                    <a:pt x="245" y="12"/>
                                  </a:lnTo>
                                  <a:lnTo>
                                    <a:pt x="257" y="15"/>
                                  </a:lnTo>
                                  <a:lnTo>
                                    <a:pt x="267" y="20"/>
                                  </a:lnTo>
                                  <a:lnTo>
                                    <a:pt x="275" y="24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1" y="36"/>
                                  </a:lnTo>
                                  <a:lnTo>
                                    <a:pt x="298" y="42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308" y="56"/>
                                  </a:lnTo>
                                  <a:lnTo>
                                    <a:pt x="312" y="63"/>
                                  </a:lnTo>
                                  <a:lnTo>
                                    <a:pt x="315" y="71"/>
                                  </a:lnTo>
                                  <a:lnTo>
                                    <a:pt x="316" y="74"/>
                                  </a:lnTo>
                                  <a:lnTo>
                                    <a:pt x="316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80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311"/>
                          <wps:cNvSpPr>
                            <a:spLocks/>
                          </wps:cNvSpPr>
                          <wps:spPr bwMode="auto">
                            <a:xfrm>
                              <a:off x="512" y="0"/>
                              <a:ext cx="38" cy="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28 h 28"/>
                                <a:gd name="T2" fmla="*/ 0 w 152"/>
                                <a:gd name="T3" fmla="*/ 1 h 28"/>
                                <a:gd name="T4" fmla="*/ 16 w 152"/>
                                <a:gd name="T5" fmla="*/ 0 h 28"/>
                                <a:gd name="T6" fmla="*/ 31 w 152"/>
                                <a:gd name="T7" fmla="*/ 0 h 28"/>
                                <a:gd name="T8" fmla="*/ 52 w 152"/>
                                <a:gd name="T9" fmla="*/ 0 h 28"/>
                                <a:gd name="T10" fmla="*/ 70 w 152"/>
                                <a:gd name="T11" fmla="*/ 2 h 28"/>
                                <a:gd name="T12" fmla="*/ 86 w 152"/>
                                <a:gd name="T13" fmla="*/ 5 h 28"/>
                                <a:gd name="T14" fmla="*/ 102 w 152"/>
                                <a:gd name="T15" fmla="*/ 7 h 28"/>
                                <a:gd name="T16" fmla="*/ 117 w 152"/>
                                <a:gd name="T17" fmla="*/ 12 h 28"/>
                                <a:gd name="T18" fmla="*/ 130 w 152"/>
                                <a:gd name="T19" fmla="*/ 16 h 28"/>
                                <a:gd name="T20" fmla="*/ 141 w 152"/>
                                <a:gd name="T21" fmla="*/ 22 h 28"/>
                                <a:gd name="T22" fmla="*/ 152 w 152"/>
                                <a:gd name="T2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52" h="28">
                                  <a:moveTo>
                                    <a:pt x="152" y="28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6" y="5"/>
                                  </a:lnTo>
                                  <a:lnTo>
                                    <a:pt x="102" y="7"/>
                                  </a:lnTo>
                                  <a:lnTo>
                                    <a:pt x="117" y="12"/>
                                  </a:lnTo>
                                  <a:lnTo>
                                    <a:pt x="130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52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312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53" cy="459"/>
                            </a:xfrm>
                            <a:custGeom>
                              <a:avLst/>
                              <a:gdLst>
                                <a:gd name="T0" fmla="*/ 612 w 614"/>
                                <a:gd name="T1" fmla="*/ 307 h 1835"/>
                                <a:gd name="T2" fmla="*/ 606 w 614"/>
                                <a:gd name="T3" fmla="*/ 350 h 1835"/>
                                <a:gd name="T4" fmla="*/ 592 w 614"/>
                                <a:gd name="T5" fmla="*/ 390 h 1835"/>
                                <a:gd name="T6" fmla="*/ 574 w 614"/>
                                <a:gd name="T7" fmla="*/ 425 h 1835"/>
                                <a:gd name="T8" fmla="*/ 550 w 614"/>
                                <a:gd name="T9" fmla="*/ 455 h 1835"/>
                                <a:gd name="T10" fmla="*/ 519 w 614"/>
                                <a:gd name="T11" fmla="*/ 482 h 1835"/>
                                <a:gd name="T12" fmla="*/ 484 w 614"/>
                                <a:gd name="T13" fmla="*/ 506 h 1835"/>
                                <a:gd name="T14" fmla="*/ 445 w 614"/>
                                <a:gd name="T15" fmla="*/ 525 h 1835"/>
                                <a:gd name="T16" fmla="*/ 403 w 614"/>
                                <a:gd name="T17" fmla="*/ 539 h 1835"/>
                                <a:gd name="T18" fmla="*/ 357 w 614"/>
                                <a:gd name="T19" fmla="*/ 547 h 1835"/>
                                <a:gd name="T20" fmla="*/ 306 w 614"/>
                                <a:gd name="T21" fmla="*/ 551 h 1835"/>
                                <a:gd name="T22" fmla="*/ 257 w 614"/>
                                <a:gd name="T23" fmla="*/ 548 h 1835"/>
                                <a:gd name="T24" fmla="*/ 211 w 614"/>
                                <a:gd name="T25" fmla="*/ 539 h 1835"/>
                                <a:gd name="T26" fmla="*/ 169 w 614"/>
                                <a:gd name="T27" fmla="*/ 526 h 1835"/>
                                <a:gd name="T28" fmla="*/ 130 w 614"/>
                                <a:gd name="T29" fmla="*/ 509 h 1835"/>
                                <a:gd name="T30" fmla="*/ 94 w 614"/>
                                <a:gd name="T31" fmla="*/ 488 h 1835"/>
                                <a:gd name="T32" fmla="*/ 64 w 614"/>
                                <a:gd name="T33" fmla="*/ 460 h 1835"/>
                                <a:gd name="T34" fmla="*/ 39 w 614"/>
                                <a:gd name="T35" fmla="*/ 427 h 1835"/>
                                <a:gd name="T36" fmla="*/ 21 w 614"/>
                                <a:gd name="T37" fmla="*/ 391 h 1835"/>
                                <a:gd name="T38" fmla="*/ 8 w 614"/>
                                <a:gd name="T39" fmla="*/ 351 h 1835"/>
                                <a:gd name="T40" fmla="*/ 1 w 614"/>
                                <a:gd name="T41" fmla="*/ 307 h 1835"/>
                                <a:gd name="T42" fmla="*/ 0 w 614"/>
                                <a:gd name="T43" fmla="*/ 259 h 1835"/>
                                <a:gd name="T44" fmla="*/ 5 w 614"/>
                                <a:gd name="T45" fmla="*/ 215 h 1835"/>
                                <a:gd name="T46" fmla="*/ 15 w 614"/>
                                <a:gd name="T47" fmla="*/ 173 h 1835"/>
                                <a:gd name="T48" fmla="*/ 31 w 614"/>
                                <a:gd name="T49" fmla="*/ 136 h 1835"/>
                                <a:gd name="T50" fmla="*/ 52 w 614"/>
                                <a:gd name="T51" fmla="*/ 105 h 1835"/>
                                <a:gd name="T52" fmla="*/ 77 w 614"/>
                                <a:gd name="T53" fmla="*/ 78 h 1835"/>
                                <a:gd name="T54" fmla="*/ 110 w 614"/>
                                <a:gd name="T55" fmla="*/ 52 h 1835"/>
                                <a:gd name="T56" fmla="*/ 148 w 614"/>
                                <a:gd name="T57" fmla="*/ 31 h 1835"/>
                                <a:gd name="T58" fmla="*/ 190 w 614"/>
                                <a:gd name="T59" fmla="*/ 15 h 1835"/>
                                <a:gd name="T60" fmla="*/ 238 w 614"/>
                                <a:gd name="T61" fmla="*/ 5 h 1835"/>
                                <a:gd name="T62" fmla="*/ 289 w 614"/>
                                <a:gd name="T63" fmla="*/ 0 h 1835"/>
                                <a:gd name="T64" fmla="*/ 340 w 614"/>
                                <a:gd name="T65" fmla="*/ 1 h 1835"/>
                                <a:gd name="T66" fmla="*/ 388 w 614"/>
                                <a:gd name="T67" fmla="*/ 8 h 1835"/>
                                <a:gd name="T68" fmla="*/ 431 w 614"/>
                                <a:gd name="T69" fmla="*/ 20 h 1835"/>
                                <a:gd name="T70" fmla="*/ 508 w 614"/>
                                <a:gd name="T71" fmla="*/ 56 h 1835"/>
                                <a:gd name="T72" fmla="*/ 550 w 614"/>
                                <a:gd name="T73" fmla="*/ 91 h 1835"/>
                                <a:gd name="T74" fmla="*/ 574 w 614"/>
                                <a:gd name="T75" fmla="*/ 123 h 1835"/>
                                <a:gd name="T76" fmla="*/ 592 w 614"/>
                                <a:gd name="T77" fmla="*/ 159 h 1835"/>
                                <a:gd name="T78" fmla="*/ 606 w 614"/>
                                <a:gd name="T79" fmla="*/ 200 h 1835"/>
                                <a:gd name="T80" fmla="*/ 612 w 614"/>
                                <a:gd name="T81" fmla="*/ 244 h 1835"/>
                                <a:gd name="T82" fmla="*/ 28 w 614"/>
                                <a:gd name="T83" fmla="*/ 1835 h 1835"/>
                                <a:gd name="T84" fmla="*/ 600 w 614"/>
                                <a:gd name="T85" fmla="*/ 1835 h 1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14" h="1835">
                                  <a:moveTo>
                                    <a:pt x="614" y="275"/>
                                  </a:moveTo>
                                  <a:lnTo>
                                    <a:pt x="613" y="290"/>
                                  </a:lnTo>
                                  <a:lnTo>
                                    <a:pt x="612" y="307"/>
                                  </a:lnTo>
                                  <a:lnTo>
                                    <a:pt x="610" y="322"/>
                                  </a:lnTo>
                                  <a:lnTo>
                                    <a:pt x="608" y="336"/>
                                  </a:lnTo>
                                  <a:lnTo>
                                    <a:pt x="606" y="350"/>
                                  </a:lnTo>
                                  <a:lnTo>
                                    <a:pt x="601" y="364"/>
                                  </a:lnTo>
                                  <a:lnTo>
                                    <a:pt x="598" y="377"/>
                                  </a:lnTo>
                                  <a:lnTo>
                                    <a:pt x="592" y="390"/>
                                  </a:lnTo>
                                  <a:lnTo>
                                    <a:pt x="588" y="402"/>
                                  </a:lnTo>
                                  <a:lnTo>
                                    <a:pt x="581" y="415"/>
                                  </a:lnTo>
                                  <a:lnTo>
                                    <a:pt x="574" y="425"/>
                                  </a:lnTo>
                                  <a:lnTo>
                                    <a:pt x="567" y="437"/>
                                  </a:lnTo>
                                  <a:lnTo>
                                    <a:pt x="559" y="446"/>
                                  </a:lnTo>
                                  <a:lnTo>
                                    <a:pt x="550" y="455"/>
                                  </a:lnTo>
                                  <a:lnTo>
                                    <a:pt x="540" y="465"/>
                                  </a:lnTo>
                                  <a:lnTo>
                                    <a:pt x="530" y="473"/>
                                  </a:lnTo>
                                  <a:lnTo>
                                    <a:pt x="519" y="482"/>
                                  </a:lnTo>
                                  <a:lnTo>
                                    <a:pt x="508" y="490"/>
                                  </a:lnTo>
                                  <a:lnTo>
                                    <a:pt x="497" y="498"/>
                                  </a:lnTo>
                                  <a:lnTo>
                                    <a:pt x="484" y="506"/>
                                  </a:lnTo>
                                  <a:lnTo>
                                    <a:pt x="472" y="513"/>
                                  </a:lnTo>
                                  <a:lnTo>
                                    <a:pt x="459" y="519"/>
                                  </a:lnTo>
                                  <a:lnTo>
                                    <a:pt x="445" y="525"/>
                                  </a:lnTo>
                                  <a:lnTo>
                                    <a:pt x="431" y="531"/>
                                  </a:lnTo>
                                  <a:lnTo>
                                    <a:pt x="418" y="535"/>
                                  </a:lnTo>
                                  <a:lnTo>
                                    <a:pt x="403" y="539"/>
                                  </a:lnTo>
                                  <a:lnTo>
                                    <a:pt x="388" y="542"/>
                                  </a:lnTo>
                                  <a:lnTo>
                                    <a:pt x="372" y="546"/>
                                  </a:lnTo>
                                  <a:lnTo>
                                    <a:pt x="357" y="547"/>
                                  </a:lnTo>
                                  <a:lnTo>
                                    <a:pt x="340" y="549"/>
                                  </a:lnTo>
                                  <a:lnTo>
                                    <a:pt x="324" y="551"/>
                                  </a:lnTo>
                                  <a:lnTo>
                                    <a:pt x="306" y="551"/>
                                  </a:lnTo>
                                  <a:lnTo>
                                    <a:pt x="290" y="551"/>
                                  </a:lnTo>
                                  <a:lnTo>
                                    <a:pt x="273" y="549"/>
                                  </a:lnTo>
                                  <a:lnTo>
                                    <a:pt x="257" y="548"/>
                                  </a:lnTo>
                                  <a:lnTo>
                                    <a:pt x="241" y="546"/>
                                  </a:lnTo>
                                  <a:lnTo>
                                    <a:pt x="226" y="542"/>
                                  </a:lnTo>
                                  <a:lnTo>
                                    <a:pt x="211" y="539"/>
                                  </a:lnTo>
                                  <a:lnTo>
                                    <a:pt x="196" y="535"/>
                                  </a:lnTo>
                                  <a:lnTo>
                                    <a:pt x="182" y="531"/>
                                  </a:lnTo>
                                  <a:lnTo>
                                    <a:pt x="169" y="526"/>
                                  </a:lnTo>
                                  <a:lnTo>
                                    <a:pt x="155" y="522"/>
                                  </a:lnTo>
                                  <a:lnTo>
                                    <a:pt x="142" y="516"/>
                                  </a:lnTo>
                                  <a:lnTo>
                                    <a:pt x="130" y="509"/>
                                  </a:lnTo>
                                  <a:lnTo>
                                    <a:pt x="117" y="502"/>
                                  </a:lnTo>
                                  <a:lnTo>
                                    <a:pt x="106" y="495"/>
                                  </a:lnTo>
                                  <a:lnTo>
                                    <a:pt x="94" y="488"/>
                                  </a:lnTo>
                                  <a:lnTo>
                                    <a:pt x="84" y="480"/>
                                  </a:lnTo>
                                  <a:lnTo>
                                    <a:pt x="73" y="470"/>
                                  </a:lnTo>
                                  <a:lnTo>
                                    <a:pt x="64" y="460"/>
                                  </a:lnTo>
                                  <a:lnTo>
                                    <a:pt x="55" y="451"/>
                                  </a:lnTo>
                                  <a:lnTo>
                                    <a:pt x="47" y="439"/>
                                  </a:lnTo>
                                  <a:lnTo>
                                    <a:pt x="39" y="427"/>
                                  </a:lnTo>
                                  <a:lnTo>
                                    <a:pt x="32" y="416"/>
                                  </a:lnTo>
                                  <a:lnTo>
                                    <a:pt x="26" y="404"/>
                                  </a:lnTo>
                                  <a:lnTo>
                                    <a:pt x="21" y="391"/>
                                  </a:lnTo>
                                  <a:lnTo>
                                    <a:pt x="16" y="377"/>
                                  </a:lnTo>
                                  <a:lnTo>
                                    <a:pt x="11" y="365"/>
                                  </a:lnTo>
                                  <a:lnTo>
                                    <a:pt x="8" y="351"/>
                                  </a:lnTo>
                                  <a:lnTo>
                                    <a:pt x="6" y="336"/>
                                  </a:lnTo>
                                  <a:lnTo>
                                    <a:pt x="3" y="322"/>
                                  </a:lnTo>
                                  <a:lnTo>
                                    <a:pt x="1" y="307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2" y="229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8" y="200"/>
                                  </a:lnTo>
                                  <a:lnTo>
                                    <a:pt x="11" y="187"/>
                                  </a:lnTo>
                                  <a:lnTo>
                                    <a:pt x="15" y="173"/>
                                  </a:lnTo>
                                  <a:lnTo>
                                    <a:pt x="20" y="16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31" y="136"/>
                                  </a:lnTo>
                                  <a:lnTo>
                                    <a:pt x="37" y="125"/>
                                  </a:lnTo>
                                  <a:lnTo>
                                    <a:pt x="44" y="115"/>
                                  </a:lnTo>
                                  <a:lnTo>
                                    <a:pt x="52" y="105"/>
                                  </a:lnTo>
                                  <a:lnTo>
                                    <a:pt x="60" y="95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77" y="78"/>
                                  </a:lnTo>
                                  <a:lnTo>
                                    <a:pt x="87" y="69"/>
                                  </a:lnTo>
                                  <a:lnTo>
                                    <a:pt x="99" y="60"/>
                                  </a:lnTo>
                                  <a:lnTo>
                                    <a:pt x="110" y="52"/>
                                  </a:lnTo>
                                  <a:lnTo>
                                    <a:pt x="123" y="44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8" y="31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76" y="20"/>
                                  </a:lnTo>
                                  <a:lnTo>
                                    <a:pt x="190" y="15"/>
                                  </a:lnTo>
                                  <a:lnTo>
                                    <a:pt x="205" y="12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238" y="5"/>
                                  </a:lnTo>
                                  <a:lnTo>
                                    <a:pt x="254" y="3"/>
                                  </a:lnTo>
                                  <a:lnTo>
                                    <a:pt x="271" y="1"/>
                                  </a:lnTo>
                                  <a:lnTo>
                                    <a:pt x="289" y="0"/>
                                  </a:lnTo>
                                  <a:lnTo>
                                    <a:pt x="306" y="0"/>
                                  </a:lnTo>
                                  <a:lnTo>
                                    <a:pt x="324" y="0"/>
                                  </a:lnTo>
                                  <a:lnTo>
                                    <a:pt x="340" y="1"/>
                                  </a:lnTo>
                                  <a:lnTo>
                                    <a:pt x="357" y="3"/>
                                  </a:lnTo>
                                  <a:lnTo>
                                    <a:pt x="372" y="5"/>
                                  </a:lnTo>
                                  <a:lnTo>
                                    <a:pt x="388" y="8"/>
                                  </a:lnTo>
                                  <a:lnTo>
                                    <a:pt x="403" y="12"/>
                                  </a:lnTo>
                                  <a:lnTo>
                                    <a:pt x="418" y="15"/>
                                  </a:lnTo>
                                  <a:lnTo>
                                    <a:pt x="431" y="20"/>
                                  </a:lnTo>
                                  <a:lnTo>
                                    <a:pt x="459" y="30"/>
                                  </a:lnTo>
                                  <a:lnTo>
                                    <a:pt x="484" y="42"/>
                                  </a:lnTo>
                                  <a:lnTo>
                                    <a:pt x="508" y="56"/>
                                  </a:lnTo>
                                  <a:lnTo>
                                    <a:pt x="530" y="71"/>
                                  </a:lnTo>
                                  <a:lnTo>
                                    <a:pt x="540" y="80"/>
                                  </a:lnTo>
                                  <a:lnTo>
                                    <a:pt x="550" y="91"/>
                                  </a:lnTo>
                                  <a:lnTo>
                                    <a:pt x="559" y="101"/>
                                  </a:lnTo>
                                  <a:lnTo>
                                    <a:pt x="567" y="112"/>
                                  </a:lnTo>
                                  <a:lnTo>
                                    <a:pt x="574" y="123"/>
                                  </a:lnTo>
                                  <a:lnTo>
                                    <a:pt x="581" y="135"/>
                                  </a:lnTo>
                                  <a:lnTo>
                                    <a:pt x="588" y="148"/>
                                  </a:lnTo>
                                  <a:lnTo>
                                    <a:pt x="592" y="159"/>
                                  </a:lnTo>
                                  <a:lnTo>
                                    <a:pt x="598" y="173"/>
                                  </a:lnTo>
                                  <a:lnTo>
                                    <a:pt x="601" y="186"/>
                                  </a:lnTo>
                                  <a:lnTo>
                                    <a:pt x="606" y="200"/>
                                  </a:lnTo>
                                  <a:lnTo>
                                    <a:pt x="608" y="215"/>
                                  </a:lnTo>
                                  <a:lnTo>
                                    <a:pt x="610" y="229"/>
                                  </a:lnTo>
                                  <a:lnTo>
                                    <a:pt x="612" y="244"/>
                                  </a:lnTo>
                                  <a:lnTo>
                                    <a:pt x="613" y="259"/>
                                  </a:lnTo>
                                  <a:lnTo>
                                    <a:pt x="614" y="275"/>
                                  </a:lnTo>
                                  <a:close/>
                                  <a:moveTo>
                                    <a:pt x="28" y="1835"/>
                                  </a:moveTo>
                                  <a:lnTo>
                                    <a:pt x="28" y="649"/>
                                  </a:lnTo>
                                  <a:lnTo>
                                    <a:pt x="600" y="649"/>
                                  </a:lnTo>
                                  <a:lnTo>
                                    <a:pt x="600" y="1835"/>
                                  </a:lnTo>
                                  <a:lnTo>
                                    <a:pt x="28" y="18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-.1pt;margin-top:-351.1pt;width:62.35pt;height:697.45pt;z-index:251661312;mso-position-horizontal-relative:page;mso-position-vertical-relative:page" coordorigin="347,2372" coordsize="1247,139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">
                <o:lock v:ext="edit" aspectratio="t"/>
                <v:rect id="AutoShape 86" o:spid="_x0000_s1027" style="position:absolute;left:347;top:2372;width:1247;height:139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iuHtwgAA&#10;ANsAAAAPAAAAZHJzL2Rvd25yZXYueG1sRI9Ba8MwDIXvg/0Ho8Fui9MeQpbFKe2gsMsGzQq9iliL&#10;Q2M5xF6b/vvpMOhN4j2996neLH5UF5rjENjAKstBEXfBDtwbOH7vX0pQMSFbHAOTgRtF2DSPDzVW&#10;Nlz5QJc29UpCOFZowKU0VVrHzpHHmIWJWLSfMHtMss69tjNeJdyPep3nhfY4sDQ4nOjdUXduf72B&#10;U0mrXR7Y2S//Wuw69+lvRTLm+WnZvoFKtKS7+f/6wwq+wMovMoB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K4e3CAAAA2wAAAA8AAAAAAAAAAAAAAAAAlwIAAGRycy9kb3du&#10;cmV2LnhtbFBLBQYAAAAABAAEAPUAAACGAwAAAAA=&#10;" stroked="f">
                  <v:fill color2="#ccc" rotate="t" focus="100%" type="gradient"/>
                  <o:lock v:ext="edit" aspectratio="t" text="t"/>
                </v:rect>
                <v:group id="Group 313" o:spid="_x0000_s1028" style="position:absolute;left:592;top:15512;width:777;height:637" coordsize="559,4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Freeform 262" o:spid="_x0000_s1029" style="position:absolute;left:7;top:442;width:113;height:17;visibility:visible;mso-wrap-style:square;v-text-anchor:top" coordsize="453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FKdYwQAA&#10;ANsAAAAPAAAAZHJzL2Rvd25yZXYueG1sRE9Na8JAEL0X/A/LCN7qpiKpRDehCkJAL6ZV8DZkxySY&#10;nQ3Z1cR/3z0Ueny87002mlY8qXeNZQUf8wgEcWl1w5WCn+/9+wqE88gaW8uk4EUOsnTytsFE24FP&#10;9Cx8JUIIuwQV1N53iZSurMmgm9uOOHA32xv0AfaV1D0OIdy0chFFsTTYcGiosaNdTeW9eBgF56HY&#10;yp05PC7X1Sn+XObHVo5HpWbT8WsNwtPo/8V/7lwrWIT14Uv4ATL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xSnWMEAAADbAAAADwAAAAAAAAAAAAAAAACXAgAAZHJzL2Rvd25y&#10;ZXYueG1sUEsFBgAAAAAEAAQA9QAAAIUDAAAAAA==&#10;" path="m66,0l453,68,,68,66,0xe" fillcolor="#1f1a17" stroked="f">
                    <v:path arrowok="t" o:connecttype="custom" o:connectlocs="16,0;113,17;0,17;16,0" o:connectangles="0,0,0,0"/>
                  </v:shape>
                  <v:shape id="Freeform 263" o:spid="_x0000_s1030" style="position:absolute;left:14;top:432;width:141;height:27;visibility:visible;mso-wrap-style:square;v-text-anchor:top" coordsize="563,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FEkcwwAA&#10;ANsAAAAPAAAAZHJzL2Rvd25yZXYueG1sRI9Bi8IwFITvgv8hPGEvoqkislSjLOrC4kmrCx6fzdu2&#10;tHkpTazdf28EweMwM98wy3VnKtFS4wrLCibjCARxanXBmYLz6Xv0CcJ5ZI2VZVLwTw7Wq35vibG2&#10;dz5Sm/hMBAi7GBXk3texlC7NyaAb25o4eH+2MeiDbDKpG7wHuKnkNIrm0mDBYSHHmjY5pWVyMwq2&#10;u06muJfncvh7bY9JezmU+5lSH4PuawHCU+ff4Vf7RyuYTuD5JfwA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FEkcwwAAANsAAAAPAAAAAAAAAAAAAAAAAJcCAABkcnMvZG93&#10;bnJldi54bWxQSwUGAAAAAAQABAD1AAAAhwMAAAAA&#10;" path="m171,107l0,77,75,,563,86,543,107,171,107xe" fillcolor="#221d1b" stroked="f">
                    <v:path arrowok="t" o:connecttype="custom" o:connectlocs="43,27;0,19;19,0;141,22;136,27;43,27" o:connectangles="0,0,0,0,0,0"/>
                  </v:shape>
                  <v:shape id="Freeform 264" o:spid="_x0000_s1031" style="position:absolute;left:24;top:422;width:140;height:37;visibility:visible;mso-wrap-style:square;v-text-anchor:top" coordsize="562,1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9GUfxAAA&#10;ANsAAAAPAAAAZHJzL2Rvd25yZXYueG1sRI9La8JAFIX3Qv/DcAvdmYkpaEkdgxR8IGShLX3sLpnb&#10;JG3mTsiMMf57RxBcHs7j48yzwTSip87VlhVMohgEcWF1zaWCj/fV+AWE88gaG8uk4EwOssXDaI6p&#10;tifeU3/wpQgj7FJUUHnfplK6oiKDLrItcfB+bWfQB9mVUnd4CuOmkUkcT6XBmgOhwpbeKir+D0cT&#10;uPlnvpv97X5muXter2PJX9+4UerpcVi+gvA0+Hv41t5qBUkC1y/hB8jF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vRlH8QAAADbAAAADwAAAAAAAAAAAAAAAACXAgAAZHJzL2Rv&#10;d25yZXYueG1sUEsFBgAAAAAEAAQA9QAAAIgDAAAAAA==&#10;" path="m387,145l0,77,74,,562,86,505,145,387,145xe" fillcolor="#26211f" stroked="f">
                    <v:path arrowok="t" o:connecttype="custom" o:connectlocs="96,37;0,20;18,0;140,22;126,37;96,37" o:connectangles="0,0,0,0,0,0"/>
                  </v:shape>
                  <v:shape id="Freeform 265" o:spid="_x0000_s1032" style="position:absolute;left:33;top:413;width:140;height:41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wl53xAAA&#10;ANsAAAAPAAAAZHJzL2Rvd25yZXYueG1sRI9Pa8JAFMTvBb/D8oReitn4hyLRVbS0YG+tBs/P7DMJ&#10;Zt/G7CYm375bKPQ4zMxvmPW2N5XoqHGlZQXTKAZBnFldcq4gPX1MliCcR9ZYWSYFAznYbkZPa0y0&#10;ffA3dUefiwBhl6CCwvs6kdJlBRl0ka2Jg3e1jUEfZJNL3eAjwE0lZ3H8Kg2WHBYKrOmtoOx2bI0C&#10;u2gvLwO/n/flJ6fDF98XN7or9TzudysQnnr/H/5rH7SC2Rx+v4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sJed8QAAADbAAAADwAAAAAAAAAAAAAAAACXAgAAZHJzL2Rv&#10;d25yZXYueG1sUEsFBgAAAAAEAAQA9QAAAIgDAAAAAA==&#10;" path="m488,162l0,76,73,,562,86,488,162xe" fillcolor="#282422" stroked="f">
                    <v:path arrowok="t" o:connecttype="custom" o:connectlocs="122,41;0,19;18,0;140,22;122,41" o:connectangles="0,0,0,0,0"/>
                  </v:shape>
                  <v:shape id="Freeform 266" o:spid="_x0000_s1033" style="position:absolute;left:42;top:403;width:140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k/QRwwAA&#10;ANsAAAAPAAAAZHJzL2Rvd25yZXYueG1sRI9BawIxFITvBf9DeIK3mnURqatRRCh4kEKtF2+PzTO7&#10;unlZN+lu+u8bodDjMDPfMOtttI3oqfO1YwWzaQaCuHS6ZqPg/PX++gbCB2SNjWNS8EMetpvRyxoL&#10;7Qb+pP4UjEgQ9gUqqEJoCyl9WZFFP3UtcfKurrMYkuyM1B0OCW4bmWfZQlqsOS1U2NK+ovJ++rYK&#10;5pdLbPvz/TYY8/g4muYYl7lXajKOuxWIQDH8h//aB60gn8PzS/o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k/QRwwAAANsAAAAPAAAAAAAAAAAAAAAAAJcCAABkcnMvZG93&#10;bnJldi54bWxQSwUGAAAAAAQABAD1AAAAhwMAAAAA&#10;" path="m488,163l0,77,74,,562,86,488,163xe" fillcolor="#2c2726" stroked="f">
                    <v:path arrowok="t" o:connecttype="custom" o:connectlocs="122,41;0,19;18,0;140,22;122,41" o:connectangles="0,0,0,0,0"/>
                  </v:shape>
                  <v:shape id="Freeform 267" o:spid="_x0000_s1034" style="position:absolute;left:51;top:394;width:141;height:40;visibility:visible;mso-wrap-style:square;v-text-anchor:top" coordsize="564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UCVpxgAA&#10;ANsAAAAPAAAAZHJzL2Rvd25yZXYueG1sRI9Ba8JAFITvQv/D8oTedGPAVlLXIIJapajVIvT2yD6T&#10;0OzbkN1q9Ne7hYLHYWa+YcZpaypxpsaVlhUM+hEI4szqknMFX4d5bwTCeWSNlWVScCUH6eSpM8ZE&#10;2wt/0nnvcxEg7BJUUHhfJ1K6rCCDrm9r4uCdbGPQB9nkUjd4CXBTyTiKXqTBksNCgTXNCsp+9r9G&#10;wepYr+erj81tZ7avh81yfcyi74VSz912+gbCU+sf4f/2u1YQD+HvS/gBcnI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UCVpxgAAANsAAAAPAAAAAAAAAAAAAAAAAJcCAABkcnMv&#10;ZG93bnJldi54bWxQSwUGAAAAAAQABAD1AAAAigMAAAAA&#10;" path="m489,163l0,77,75,,564,86,489,163xe" fillcolor="#2e2a27" stroked="f">
                    <v:path arrowok="t" o:connecttype="custom" o:connectlocs="122,40;0,19;19,0;141,21;122,40" o:connectangles="0,0,0,0,0"/>
                  </v:shape>
                  <v:shape id="Freeform 268" o:spid="_x0000_s1035" style="position:absolute;left:61;top:384;width:140;height:41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47bHwgAA&#10;ANsAAAAPAAAAZHJzL2Rvd25yZXYueG1sRI9Bi8IwFITvgv8hPMGbpvYgSzWKKK7uaV0Vz4/m2Vab&#10;l9pkbddfb4QFj8PMfMNM560pxZ1qV1hWMBpGIIhTqwvOFBwP68EHCOeRNZaWScEfOZjPup0pJto2&#10;/EP3vc9EgLBLUEHufZVI6dKcDLqhrYiDd7a1QR9knUldYxPgppRxFI2lwYLDQo4VLXNKr/tfo+CS&#10;7jYFfj706fsWbeyi0av4SyvV77WLCQhPrX+H/9tbrSAew+tL+AFy9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jtsfCAAAA2wAAAA8AAAAAAAAAAAAAAAAAlwIAAGRycy9kb3du&#10;cmV2LnhtbFBLBQYAAAAABAAEAPUAAACGAwAAAAA=&#10;" path="m488,162l0,76,74,,562,86,488,162xe" fillcolor="#302c2b" stroked="f">
                    <v:path arrowok="t" o:connecttype="custom" o:connectlocs="122,41;0,19;18,0;140,22;122,41" o:connectangles="0,0,0,0,0"/>
                  </v:shape>
                  <v:shape id="Freeform 269" o:spid="_x0000_s1036" style="position:absolute;left:70;top:375;width:140;height:40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PuyxwAAA&#10;ANsAAAAPAAAAZHJzL2Rvd25yZXYueG1sRI/NqsIwFIT3F3yHcAQ3oqkKV6lGEX/Qrb3e/aE5tsXm&#10;pDax1rc3guBymJlvmMWqNaVoqHaFZQWjYQSCOLW64EzB+W8/mIFwHlljaZkUPMnBatn5WWCs7YNP&#10;1CQ+EwHCLkYFufdVLKVLczLohrYiDt7F1gZ9kHUmdY2PADelHEfRrzRYcFjIsaJNTuk1uRsFbXOO&#10;Dn2Huyf72/+uP80mW1or1eu26zkIT63/hj/to1YwnsL7S/gBcvk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PuyxwAAAANsAAAAPAAAAAAAAAAAAAAAAAJcCAABkcnMvZG93bnJl&#10;di54bWxQSwUGAAAAAAQABAD1AAAAhAMAAAAA&#10;" path="m489,163l0,77,74,,562,86,489,163xe" fillcolor="#33302e" stroked="f">
                    <v:path arrowok="t" o:connecttype="custom" o:connectlocs="122,40;0,19;18,0;140,21;122,40" o:connectangles="0,0,0,0,0"/>
                  </v:shape>
                  <v:shape id="Freeform 270" o:spid="_x0000_s1037" style="position:absolute;left:79;top:365;width:141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X0xAwgAA&#10;ANsAAAAPAAAAZHJzL2Rvd25yZXYueG1sRE/LasJAFN0L/YfhFtzpJOlLYibBVgoWumitiMtL5pqE&#10;Zu6EzKjJ3zsLweXhvLNiMK04U+8aywrieQSCuLS64UrB7u9ztgDhPLLG1jIpGMlBkT9MMky1vfAv&#10;nbe+EiGEXYoKau+7VEpX1mTQzW1HHLij7Q36APtK6h4vIdy0MomiV2mw4dBQY0cfNZX/25NRcHiL&#10;Y7PX49Np9fP1vX7347N9aZSaPg6rJQhPg7+Lb+6NVpCEseFL+AEyv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FfTEDCAAAA2wAAAA8AAAAAAAAAAAAAAAAAlwIAAGRycy9kb3du&#10;cmV2LnhtbFBLBQYAAAAABAAEAPUAAACGAwAAAAA=&#10;" path="m488,163l0,77,74,,563,86,488,163xe" fillcolor="#35322f" stroked="f">
                    <v:path arrowok="t" o:connecttype="custom" o:connectlocs="122,41;0,19;19,0;141,22;122,41" o:connectangles="0,0,0,0,0"/>
                  </v:shape>
                  <v:shape id="Freeform 271" o:spid="_x0000_s1038" style="position:absolute;left:88;top:355;width:141;height:41;visibility:visible;mso-wrap-style:square;v-text-anchor:top" coordsize="563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MnLnxgAA&#10;ANsAAAAPAAAAZHJzL2Rvd25yZXYueG1sRI9Ba8JAFITvhf6H5RV6qxtzKGl0FYkIsdBDU0G9PbLP&#10;JJp9G7Jrkv77bqHQ4zAz3zDL9WRaMVDvGssK5rMIBHFpdcOVgsPX7iUB4TyyxtYyKfgmB+vV48MS&#10;U21H/qSh8JUIEHYpKqi971IpXVmTQTezHXHwLrY36IPsK6l7HAPctDKOoldpsOGwUGNHWU3lrbgb&#10;BbvTfV98vDfRcOjyc6631+yYXJV6fpo2CxCeJv8f/mvnWkH8Br9fwg+Qq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MnLnxgAAANsAAAAPAAAAAAAAAAAAAAAAAJcCAABkcnMv&#10;ZG93bnJldi54bWxQSwUGAAAAAAQABAD1AAAAigMAAAAA&#10;" path="m488,162l0,76,74,,563,86,488,162xe" fillcolor="#373432" stroked="f">
                    <v:path arrowok="t" o:connecttype="custom" o:connectlocs="122,41;0,19;19,0;141,22;122,41" o:connectangles="0,0,0,0,0"/>
                  </v:shape>
                  <v:shape id="Freeform 272" o:spid="_x0000_s1039" style="position:absolute;left:98;top:346;width:140;height:40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H8G2wAAA&#10;ANsAAAAPAAAAZHJzL2Rvd25yZXYueG1sRE/LisIwFN0L8w/hDsxGNNXKoNUogyDMwoWP+YBrc207&#10;NjcliW39e7MQXB7Oe7XpTS1acr6yrGAyTkAQ51ZXXCj4O+9GcxA+IGusLZOCB3nYrD8GK8y07fhI&#10;7SkUIoawz1BBGUKTSenzkgz6sW2II3e1zmCI0BVSO+xiuKnlNEm+pcGKY0OJDW1Lym+nu1EwnMjZ&#10;bYrpYeGd/7+k267dV51SX5/9zxJEoD68xS/3r1aQxvXxS/wBcv0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H8G2wAAAANsAAAAPAAAAAAAAAAAAAAAAAJcCAABkcnMvZG93bnJl&#10;di54bWxQSwUGAAAAAAQABAD1AAAAhAMAAAAA&#10;" path="m489,163l0,77,75,,562,86,489,163xe" fillcolor="#393633" stroked="f">
                    <v:path arrowok="t" o:connecttype="custom" o:connectlocs="122,40;0,19;19,0;140,21;122,40" o:connectangles="0,0,0,0,0"/>
                  </v:shape>
                  <v:shape id="Freeform 273" o:spid="_x0000_s1040" style="position:absolute;left:107;top:336;width:140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sSLHxQAA&#10;ANsAAAAPAAAAZHJzL2Rvd25yZXYueG1sRI9bi8IwFITfF/wP4Qi+LGuqwiJdo3hB8cEFbyz7eGiO&#10;bWlzUpKo9d8bYWEfh5n5hpnMWlOLGzlfWlYw6CcgiDOrS84VnE/rjzEIH5A11pZJwYM8zKadtwmm&#10;2t75QLdjyEWEsE9RQRFCk0rps4IM+r5tiKN3sc5giNLlUju8R7ip5TBJPqXBkuNCgQ0tC8qq49Uo&#10;WMjHar+qqs3ZJbvrtx1u33/Wv0r1uu38C0SgNvyH/9pbrWA0gNeX+APk9Ak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OxIsfFAAAA2wAAAA8AAAAAAAAAAAAAAAAAlwIAAGRycy9k&#10;b3ducmV2LnhtbFBLBQYAAAAABAAEAPUAAACJAwAAAAA=&#10;" path="m489,163l0,77,74,,562,86,489,163xe" fillcolor="#3c3836" stroked="f">
                    <v:path arrowok="t" o:connecttype="custom" o:connectlocs="122,41;0,19;18,0;140,22;122,41" o:connectangles="0,0,0,0,0"/>
                  </v:shape>
                  <v:shape id="Freeform 274" o:spid="_x0000_s1041" style="position:absolute;left:116;top:327;width:141;height:40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hU+FxQAA&#10;ANsAAAAPAAAAZHJzL2Rvd25yZXYueG1sRI/NasMwEITvhb6D2EIupZHslvy4UUIIhIbQS51eclus&#10;jWVqrYylJM7bR4VCj8PMfMMsVoNrxYX60HjWkI0VCOLKm4ZrDd+H7csMRIjIBlvPpOFGAVbLx4cF&#10;FsZf+YsuZaxFgnAoUIONsSukDJUlh2HsO+LknXzvMCbZ19L0eE1w18pcqYl02HBasNjRxlL1U56d&#10;hr0ts+zNzafT4TPfq4+2e1b+qPXoaVi/g4g0xP/wX3tnNLzm8Psl/QC5v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6FT4XFAAAA2wAAAA8AAAAAAAAAAAAAAAAAlwIAAGRycy9k&#10;b3ducmV2LnhtbFBLBQYAAAAABAAEAPUAAACJAwAAAAA=&#10;" path="m487,162l0,76,73,,562,86,487,162xe" fillcolor="#3e3a39" stroked="f">
                    <v:path arrowok="t" o:connecttype="custom" o:connectlocs="122,40;0,19;18,0;141,21;122,40" o:connectangles="0,0,0,0,0"/>
                  </v:shape>
                  <v:shape id="Freeform 275" o:spid="_x0000_s1042" style="position:absolute;left:125;top:317;width:141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bXqwgAA&#10;ANsAAAAPAAAAZHJzL2Rvd25yZXYueG1sRI9Pi8IwFMTvC/sdwhO8rakWRbqmZVmQ6tE/7F4fzbMt&#10;bV5KE2399kYQPA4z8xtmk42mFTfqXW1ZwXwWgSAurK65VHA+bb/WIJxH1thaJgV3cpClnx8bTLQd&#10;+EC3oy9FgLBLUEHlfZdI6YqKDLqZ7YiDd7G9QR9kX0rd4xDgppWLKFpJgzWHhQo7+q2oaI5Xo+CS&#10;N3/jKv/fu2XR2IHWfI9PuVLTyfjzDcLT6N/hV3unFcQxPL+EHy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dBterCAAAA2wAAAA8AAAAAAAAAAAAAAAAAlwIAAGRycy9kb3du&#10;cmV2LnhtbFBLBQYAAAAABAAEAPUAAACGAwAAAAA=&#10;" path="m488,163l0,77,75,,563,86,488,163xe" fillcolor="#3f3c3a" stroked="f">
                    <v:path arrowok="t" o:connecttype="custom" o:connectlocs="122,41;0,19;19,0;141,22;122,41" o:connectangles="0,0,0,0,0"/>
                  </v:shape>
                  <v:shape id="Freeform 276" o:spid="_x0000_s1043" style="position:absolute;left:135;top:308;width:140;height:40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4fKtwQAA&#10;ANsAAAAPAAAAZHJzL2Rvd25yZXYueG1sRI/NisIwFIX3wrxDuII7TdWOSMcog1Coy+m40N2ludMW&#10;m5uSRK1vbwYEl4fz83E2u8F04kbOt5YVzGcJCOLK6pZrBcfffLoG4QOyxs4yKXiQh932Y7TBTNs7&#10;/9CtDLWII+wzVNCE0GdS+qohg35me+Lo/VlnMETpaqkd3uO46eQiSVbSYMuR0GBP+4aqS3k1Cj6P&#10;iXtc1pGb5ofF6Vx0aVnkSk3Gw/cXiEBDeIdf7UIrWKbw/yX+AL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+HyrcEAAADbAAAADwAAAAAAAAAAAAAAAACXAgAAZHJzL2Rvd25y&#10;ZXYueG1sUEsFBgAAAAAEAAQA9QAAAIUDAAAAAA==&#10;" path="m489,163l0,77,75,,562,86,489,163xe" fillcolor="#413e3c" stroked="f">
                    <v:path arrowok="t" o:connecttype="custom" o:connectlocs="122,40;0,19;19,0;140,21;122,40" o:connectangles="0,0,0,0,0"/>
                  </v:shape>
                  <v:shape id="Freeform 277" o:spid="_x0000_s1044" style="position:absolute;left:144;top:298;width:141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HJikwwAA&#10;ANsAAAAPAAAAZHJzL2Rvd25yZXYueG1sRI/NasMwEITvgb6D2EJvidyUhuBGCWkgNJBDye95sbaW&#10;ibQykhrbb18VCj0OM/MNs1j1zoo7hdh4VvA8KUAQV143XCs4n7bjOYiYkDVaz6RgoAir5cNogaX2&#10;HR/ofky1yBCOJSowKbWllLEy5DBOfEucvS8fHKYsQy11wC7DnZXTophJhw3nBYMtbQxVt+O3UyA3&#10;l93V2PczX5qP4dMO++66D0o9PfbrNxCJ+vQf/mvvtIKXV/j9kn+AX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HJikwwAAANsAAAAPAAAAAAAAAAAAAAAAAJcCAABkcnMvZG93&#10;bnJldi54bWxQSwUGAAAAAAQABAD1AAAAhwMAAAAA&#10;" path="m488,163l0,77,73,,562,87,488,163xe" fillcolor="#43403e" stroked="f">
                    <v:path arrowok="t" o:connecttype="custom" o:connectlocs="122,41;0,19;18,0;141,22;122,41" o:connectangles="0,0,0,0,0"/>
                  </v:shape>
                  <v:shape id="Freeform 278" o:spid="_x0000_s1045" style="position:absolute;left:153;top:288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x5RiwwAA&#10;ANsAAAAPAAAAZHJzL2Rvd25yZXYueG1sRI9BawIxFITvQv9DeIXearYVpa5ml1Io2KPWen4mz83a&#10;zcuyie7qrzeFgsdhZr5hluXgGnGmLtSeFbyMMxDE2puaKwXb78/nNxAhIhtsPJOCCwUoi4fREnPj&#10;e17TeRMrkSAcclRgY2xzKYO25DCMfUucvIPvHMYku0qaDvsEd418zbKZdFhzWrDY0ocl/bs5OQV7&#10;3B1/dK+vlbO7w/prGk+mmSv19Di8L0BEGuI9/N9eGQWTGfx9ST9AF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x5RiwwAAANsAAAAPAAAAAAAAAAAAAAAAAJcCAABkcnMvZG93&#10;bnJldi54bWxQSwUGAAAAAAQABAD1AAAAhwMAAAAA&#10;" path="m487,164l0,78,73,,562,87,487,164xe" fillcolor="#464341" stroked="f">
                    <v:path arrowok="t" o:connecttype="custom" o:connectlocs="122,41;0,20;18,0;141,22;122,41" o:connectangles="0,0,0,0,0"/>
                  </v:shape>
                  <v:shape id="Freeform 279" o:spid="_x0000_s1046" style="position:absolute;left:162;top:278;width:141;height:41;visibility:visible;mso-wrap-style:square;v-text-anchor:top" coordsize="563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6JpOwgAA&#10;ANsAAAAPAAAAZHJzL2Rvd25yZXYueG1sRI9Pi8IwFMTvwn6H8Ba8aboKulSj7IqCBy/+Adfbs3k2&#10;ZZuX2kSt394IgsdhZn7DjKeNLcWVal84VvDVTUAQZ04XnCvYbRedbxA+IGssHZOCO3mYTj5aY0y1&#10;u/GarpuQiwhhn6ICE0KVSukzQxZ911XE0Tu52mKIss6lrvEW4baUvSQZSIsFxwWDFc0MZf+bi1Xw&#10;t3fV/GDOx9+CkM3qsgr70ivV/mx+RiACNeEdfrWXWkF/CM8v8QfIy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3omk7CAAAA2wAAAA8AAAAAAAAAAAAAAAAAlwIAAGRycy9kb3du&#10;cmV2LnhtbFBLBQYAAAAABAAEAPUAAACGAwAAAAA=&#10;" path="m489,164l0,77,75,,563,87,489,164xe" fillcolor="#484544" stroked="f">
                    <v:path arrowok="t" o:connecttype="custom" o:connectlocs="122,41;0,19;19,0;141,22;122,41" o:connectangles="0,0,0,0,0"/>
                  </v:shape>
                  <v:shape id="Freeform 280" o:spid="_x0000_s1047" style="position:absolute;left:172;top:269;width:140;height:41;visibility:visible;mso-wrap-style:square;v-text-anchor:top" coordsize="564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anz7wAAA&#10;ANsAAAAPAAAAZHJzL2Rvd25yZXYueG1sRE/LisIwFN0L/kO4gjtNHUG0GkUHxXFAfPUDLs21LTY3&#10;tYna+XuzGHB5OO/ZojGleFLtCssKBv0IBHFqdcGZguSy6Y1BOI+ssbRMCv7IwWLebs0w1vbFJ3qe&#10;fSZCCLsYFeTeV7GULs3JoOvbijhwV1sb9AHWmdQ1vkK4KeVXFI2kwYJDQ44VfeeU3s4Po8COR1s+&#10;JmtO9ofbfbef/MrV5K5Ut9MspyA8Nf4j/nf/aAXDMDZ8CT9Az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anz7wAAAANsAAAAPAAAAAAAAAAAAAAAAAJcCAABkcnMvZG93bnJl&#10;di54bWxQSwUGAAAAAAQABAD1AAAAhAMAAAAA&#10;" path="m489,163l0,76,75,,564,87,489,163xe" fillcolor="#4a4745" stroked="f">
                    <v:path arrowok="t" o:connecttype="custom" o:connectlocs="121,41;0,19;19,0;140,22;121,41" o:connectangles="0,0,0,0,0"/>
                  </v:shape>
                  <v:shape id="Freeform 281" o:spid="_x0000_s1048" style="position:absolute;left:181;top:259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oULwgAA&#10;ANsAAAAPAAAAZHJzL2Rvd25yZXYueG1sRI9BawIxFITvgv8hPKE3zdbiYlejiCD0Vlyl7fGxee6u&#10;3byEJNX13zeC4HGYmW+Y5bo3nbiQD61lBa+TDARxZXXLtYLjYTeegwgRWWNnmRTcKMB6NRwssdD2&#10;ynu6lLEWCcKhQAVNjK6QMlQNGQwT64iTd7LeYEzS11J7vCa46eQ0y3JpsOW00KCjbUPVb/lnFLgf&#10;1+MsP9W33fwT83Ljv87fXqmXUb9ZgIjUx2f40f7QCt7e4f4l/QC5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mhQvCAAAA2wAAAA8AAAAAAAAAAAAAAAAAlwIAAGRycy9kb3du&#10;cmV2LnhtbFBLBQYAAAAABAAEAPUAAACGAwAAAAA=&#10;" path="m488,164l0,77,74,,562,87,488,164xe" fillcolor="#4d4a48" stroked="f">
                    <v:path arrowok="t" o:connecttype="custom" o:connectlocs="122,41;0,19;19,0;141,22;122,41" o:connectangles="0,0,0,0,0"/>
                  </v:shape>
                  <v:shape id="Freeform 282" o:spid="_x0000_s1049" style="position:absolute;left:190;top:250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PmHOwQAA&#10;ANsAAAAPAAAAZHJzL2Rvd25yZXYueG1sRE/LisIwFN0P+A/hCm4GTUdUpBpFBiqzGBEfoO4uzbUt&#10;Njelibb+vVkILg/nPV+2phQPql1hWcHPIAJBnFpdcKbgeEj6UxDOI2ssLZOCJzlYLjpfc4y1bXhH&#10;j73PRAhhF6OC3PsqltKlORl0A1sRB+5qa4M+wDqTusYmhJtSDqNoIg0WHBpyrOg3p/S2vxsFSXQ4&#10;n77/E2cmerPl5nh52vVYqV63Xc1AeGr9R/x2/2kFo7A+fAk/QC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D5hzsEAAADbAAAADwAAAAAAAAAAAAAAAACXAgAAZHJzL2Rvd25y&#10;ZXYueG1sUEsFBgAAAAAEAAQA9QAAAIUDAAAAAA==&#10;" path="m489,164l0,77,74,,562,87,489,164xe" fillcolor="#4e4b4a" stroked="f">
                    <v:path arrowok="t" o:connecttype="custom" o:connectlocs="123,41;0,19;19,0;141,22;123,41" o:connectangles="0,0,0,0,0"/>
                  </v:shape>
                  <v:shape id="Freeform 283" o:spid="_x0000_s1050" style="position:absolute;left:199;top:240;width:141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HlnywQAA&#10;ANsAAAAPAAAAZHJzL2Rvd25yZXYueG1sRI/NCsIwEITvgu8QVvAimioqWo0iiqAHD/4cPC7N2hab&#10;TWmi1rc3guBxmJlvmPmyNoV4UuVyywr6vQgEcWJ1zqmCy3nbnYBwHlljYZkUvMnBctFszDHW9sVH&#10;ep58KgKEXYwKMu/LWEqXZGTQ9WxJHLybrQz6IKtU6gpfAW4KOYiisTSYc1jIsKR1Rsn99DAKTOfR&#10;2b/Lux5d7fmwGezX08jnSrVb9WoGwlPt/+Ffe6cVDPvw/RJ+gFx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5Z8sEAAADbAAAADwAAAAAAAAAAAAAAAACXAgAAZHJzL2Rvd25y&#10;ZXYueG1sUEsFBgAAAAAEAAQA9QAAAIUDAAAAAA==&#10;" path="m488,163l0,76,74,,563,87,488,163xe" fillcolor="#514e4c" stroked="f">
                    <v:path arrowok="t" o:connecttype="custom" o:connectlocs="122,41;0,19;19,0;141,22;122,41" o:connectangles="0,0,0,0,0"/>
                  </v:shape>
                  <v:shape id="Freeform 284" o:spid="_x0000_s1051" style="position:absolute;left:209;top:231;width:140;height:40;visibility:visible;mso-wrap-style:square;v-text-anchor:top" coordsize="563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6fmXwwAA&#10;ANsAAAAPAAAAZHJzL2Rvd25yZXYueG1sRI/disIwFITvBd8hHMGbZU2UZZGuUVQQlAXxb2EvD82x&#10;LW1OShO1vr0RBC+HmfmGmcxaW4krNb5wrGE4UCCIU2cKzjScjqvPMQgfkA1WjknDnTzMpt3OBBPj&#10;bryn6yFkIkLYJ6ghD6FOpPRpThb9wNXE0Tu7xmKIssmkafAW4baSI6W+pcWC40KONS1zSsvDxWr4&#10;L8qPv99qY7blot2t/Fqp4U5p3e+18x8QgdrwDr/aa6PhawTPL/EHyO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6fmXwwAAANsAAAAPAAAAAAAAAAAAAAAAAJcCAABkcnMvZG93&#10;bnJldi54bWxQSwUGAAAAAAQABAD1AAAAhwMAAAAA&#10;" path="m488,164l0,77,74,,563,87,488,164xe" fillcolor="#53504e" stroked="f">
                    <v:path arrowok="t" o:connecttype="custom" o:connectlocs="121,40;0,19;18,0;140,21;121,40" o:connectangles="0,0,0,0,0"/>
                  </v:shape>
                  <v:shape id="Freeform 285" o:spid="_x0000_s1052" style="position:absolute;left:218;top:221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y62wwAA&#10;ANsAAAAPAAAAZHJzL2Rvd25yZXYueG1sRI9Ba8JAFITvBf/D8oTe6qbWVolZRVpavDYR4/GRfWZD&#10;s29DdqPx37uFQo/DzHzDZNvRtuJCvW8cK3ieJSCIK6cbrhUcis+nFQgfkDW2jknBjTxsN5OHDFPt&#10;rvxNlzzUIkLYp6jAhNClUvrKkEU/cx1x9M6utxii7Gupe7xGuG3lPEnepMWG44LBjt4NVT/5YBWU&#10;OPDrcl8cvwabGyo/3O1Qn5R6nI67NYhAY/gP/7X3WsHiBX6/xB8gN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zy62wwAAANsAAAAPAAAAAAAAAAAAAAAAAJcCAABkcnMvZG93&#10;bnJldi54bWxQSwUGAAAAAAQABAD1AAAAhwMAAAAA&#10;" path="m489,164l0,77,75,,562,87,489,164xe" fillcolor="#545250" stroked="f">
                    <v:path arrowok="t" o:connecttype="custom" o:connectlocs="123,41;0,19;19,0;141,22;123,41" o:connectangles="0,0,0,0,0"/>
                  </v:shape>
                  <v:shape id="Freeform 286" o:spid="_x0000_s1053" style="position:absolute;left:227;top:211;width:141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9EAXwwAA&#10;ANsAAAAPAAAAZHJzL2Rvd25yZXYueG1sRI/NasMwEITvhb6D2EJvjZwQSnEimzSQkksL+XmAxdpa&#10;otbKWNvYefsqEOhxmJlvmHU9hU5daEg+soH5rABF3ETruTVwPu1e3kAlQbbYRSYDV0pQV48Payxt&#10;HPlAl6O0KkM4lWjAifSl1qlxFDDNYk+cve84BJQsh1bbAccMD51eFMWrDug5Lzjsaeuo+Tn+BgPv&#10;YyxOIs3mvL9+fG69mx++fGfM89O0WYESmuQ/fG/vrYHlEm5f8g/Q1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9EAXwwAAANsAAAAPAAAAAAAAAAAAAAAAAJcCAABkcnMvZG93&#10;bnJldi54bWxQSwUGAAAAAAQABAD1AAAAhwMAAAAA&#10;" path="m489,163l0,76,74,,562,86,489,163xe" fillcolor="#565452" stroked="f">
                    <v:path arrowok="t" o:connecttype="custom" o:connectlocs="123,41;0,19;19,0;141,22;123,41" o:connectangles="0,0,0,0,0"/>
                  </v:shape>
                  <v:shape id="Freeform 287" o:spid="_x0000_s1054" style="position:absolute;left:237;top:202;width:140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Tz9wgAA&#10;ANsAAAAPAAAAZHJzL2Rvd25yZXYueG1sRI9Pi8IwFMTvwn6H8ARvmnbxH9Uo7oq4CB7aXe+P5tkW&#10;m5fSRK3f3iwIHoeZ+Q2zXHemFjdqXWVZQTyKQBDnVldcKPj73Q3nIJxH1lhbJgUPcrBeffSWmGh7&#10;55RumS9EgLBLUEHpfZNI6fKSDLqRbYiDd7atQR9kW0jd4j3ATS0/o2gqDVYcFkps6Luk/JJdjYLt&#10;KT5RjIdjNnNfe07n6XajU6UG/W6zAOGp8+/wq/2jFYwn8P8l/AC5e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QNPP3CAAAA2wAAAA8AAAAAAAAAAAAAAAAAlwIAAGRycy9kb3du&#10;cmV2LnhtbFBLBQYAAAAABAAEAPUAAACGAwAAAAA=&#10;" path="m487,164l0,77,73,,562,86,487,164xe" fillcolor="#585554" stroked="f">
                    <v:path arrowok="t" o:connecttype="custom" o:connectlocs="121,41;0,19;18,0;140,22;121,41" o:connectangles="0,0,0,0,0"/>
                  </v:shape>
                  <v:shape id="Freeform 288" o:spid="_x0000_s1055" style="position:absolute;left:246;top:192;width:140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m8m8xAAA&#10;ANsAAAAPAAAAZHJzL2Rvd25yZXYueG1sRI9Ba8JAFITvBf/D8gRvdaOUUKKriCjRU0laxOMj+8wG&#10;s29DdqvRX98tFHocZuYbZrkebCtu1PvGsYLZNAFBXDndcK3g63P/+g7CB2SNrWNS8CAP69XoZYmZ&#10;dncu6FaGWkQI+wwVmBC6TEpfGbLop64jjt7F9RZDlH0tdY/3CLetnCdJKi02HBcMdrQ1VF3Lb6tg&#10;c5bHZ5nnuyoJaXHa5+Zw+SiUmoyHzQJEoCH8h//aB63gLYXfL/EHyN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JvJvMQAAADbAAAADwAAAAAAAAAAAAAAAACXAgAAZHJzL2Rv&#10;d25yZXYueG1sUEsFBgAAAAAEAAQA9QAAAIgDAAAAAA==&#10;" path="m488,163l0,77,75,,563,86,488,163xe" fillcolor="#5a5756" stroked="f">
                    <v:path arrowok="t" o:connecttype="custom" o:connectlocs="121,41;0,19;19,0;140,22;121,41" o:connectangles="0,0,0,0,0"/>
                  </v:shape>
                  <v:shape id="Freeform 289" o:spid="_x0000_s1056" style="position:absolute;left:255;top:183;width:141;height:40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eTzcwwAA&#10;ANsAAAAPAAAAZHJzL2Rvd25yZXYueG1sRI9Ra8JAEITfC/6HY4W+1YtVVKKnSKlUWhCM/oAltybB&#10;3F6aPTX5971CoY/DzHzDrDadq9WdWqk8GxiPElDEubcVFwbOp93LApQEZIu1ZzLQk8BmPXhaYWr9&#10;g490z0KhIoQlRQNlCE2qteQlOZSRb4ijd/GtwxBlW2jb4iPCXa1fk2SmHVYcF0ps6K2k/JrdnAE5&#10;95/jWU/fu+Zjcvji90wSqYx5HnbbJahAXfgP/7X31sB0Dr9f4g/Q6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eTzcwwAAANsAAAAPAAAAAAAAAAAAAAAAAJcCAABkcnMvZG93&#10;bnJldi54bWxQSwUGAAAAAAQABAD1AAAAhwMAAAAA&#10;" path="m489,162l0,76,75,,562,86,489,162xe" fillcolor="#5b5957" stroked="f">
                    <v:path arrowok="t" o:connecttype="custom" o:connectlocs="123,40;0,19;19,0;141,21;123,40" o:connectangles="0,0,0,0,0"/>
                  </v:shape>
                  <v:shape id="Freeform 290" o:spid="_x0000_s1057" style="position:absolute;left:264;top:173;width:141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CQAwAAA&#10;ANsAAAAPAAAAZHJzL2Rvd25yZXYueG1sRE/Pa8IwFL4L/g/hCbvZxKEyOqMMweJtqNtht7fm2dY1&#10;LzWJ2v335iB4/Ph+L1a9bcWVfGgca5hkCgRx6UzDlYavw2b8BiJEZIOtY9LwTwFWy+FggblxN97R&#10;dR8rkUI45KihjrHLpQxlTRZD5jrixB2dtxgT9JU0Hm8p3LbyVam5tNhwaqixo3VN5d/+YjWUU/Vd&#10;zJw6nYttcWmbXzn78Z9av4z6j3cQkfr4FD/cW6NhmsamL+kHyO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8JCQAwAAAANsAAAAPAAAAAAAAAAAAAAAAAJcCAABkcnMvZG93bnJl&#10;di54bWxQSwUGAAAAAAQABAD1AAAAhAMAAAAA&#10;" path="m488,163l0,77,73,,562,86,488,163xe" fillcolor="#5d5a59" stroked="f">
                    <v:path arrowok="t" o:connecttype="custom" o:connectlocs="122,41;0,19;18,0;141,22;122,41" o:connectangles="0,0,0,0,0"/>
                  </v:shape>
                  <v:shape id="Freeform 291" o:spid="_x0000_s1058" style="position:absolute;left:274;top:163;width:140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2wFxgAA&#10;ANsAAAAPAAAAZHJzL2Rvd25yZXYueG1sRI9BawIxFITvgv8hPMGL1GylFLs1SmlRtKKwKsXjY/Pc&#10;Xbp52Saprv++EQoeh5n5hpnMWlOLMzlfWVbwOExAEOdWV1woOOznD2MQPiBrrC2Tgit5mE27nQmm&#10;2l44o/MuFCJC2KeooAyhSaX0eUkG/dA2xNE7WWcwROkKqR1eItzUcpQkz9JgxXGhxIbeS8q/d79G&#10;AW0Wn7gebNcrV22+stXP8WPgl0r1e+3bK4hAbbiH/9tLreDpBW5f4g+Q0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3Z2wFxgAAANsAAAAPAAAAAAAAAAAAAAAAAJcCAABkcnMv&#10;ZG93bnJldi54bWxQSwUGAAAAAAQABAD1AAAAigMAAAAA&#10;" path="m487,163l0,77,73,,562,86,487,163xe" fillcolor="#5f5d5c" stroked="f">
                    <v:path arrowok="t" o:connecttype="custom" o:connectlocs="121,41;0,19;18,0;140,22;121,41" o:connectangles="0,0,0,0,0"/>
                  </v:shape>
                  <v:shape id="Freeform 292" o:spid="_x0000_s1059" style="position:absolute;left:283;top:162;width:140;height:33;visibility:visible;mso-wrap-style:square;v-text-anchor:top" coordsize="563,1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YLewQAA&#10;ANsAAAAPAAAAZHJzL2Rvd25yZXYueG1sRE9Ni8IwEL0L+x/CLHiRNd0Fi1uNsgiyoge1Ss9DM7bF&#10;ZlKaWOu/NwfB4+N9z5e9qUVHrassK/geRyCIc6srLhScT+uvKQjnkTXWlknBgxwsFx+DOSba3vlI&#10;XeoLEULYJaig9L5JpHR5SQbd2DbEgbvY1qAPsC2kbvEewk0tf6IolgYrDg0lNrQqKb+mN6Ogm45S&#10;fVgd9vHu/7hrtr9ZnD0ypYaf/d8MhKfev8Uv90YrmIT14Uv4AXLx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QWC3sEAAADbAAAADwAAAAAAAAAAAAAAAACXAgAAZHJzL2Rvd25y&#10;ZXYueG1sUEsFBgAAAAAEAAQA9QAAAIUDAAAAAA==&#10;" path="m489,129l0,43,42,,266,,563,53,489,129xe" fillcolor="#615e5d" stroked="f">
                    <v:path arrowok="t" o:connecttype="custom" o:connectlocs="122,33;0,11;10,0;66,0;140,14;122,33" o:connectangles="0,0,0,0,0,0"/>
                  </v:shape>
                  <v:shape id="Freeform 293" o:spid="_x0000_s1060" style="position:absolute;left:292;top:162;width:141;height:23;visibility:visible;mso-wrap-style:square;v-text-anchor:top" coordsize="564,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JYLowQAA&#10;ANsAAAAPAAAAZHJzL2Rvd25yZXYueG1sRI/NasMwEITvhb6D2EJujZyUhuJGCaak0FvIzwNsra1l&#10;aq2MtZHdt48CgR6HmfmGWW8n36lEQ2wDG1jMC1DEdbAtNwbOp8/nN1BRkC12gcnAH0XYbh4f1lja&#10;MPKB0lEalSEcSzTgRPpS61g78hjnoSfO3k8YPEqWQ6PtgGOG+04vi2KlPbacFxz29OGo/j1evIFe&#10;p6pKy3DYv9Tf4z41snNejJk9TdU7KKFJ/sP39pc18LqA25f8A/Tm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CWC6MEAAADbAAAADwAAAAAAAAAAAAAAAACXAgAAZHJzL2Rvd25y&#10;ZXYueG1sUEsFBgAAAAAEAAQA9QAAAIUDAAAAAA==&#10;" path="m489,91l0,5,5,,482,,564,14,489,91xe" fillcolor="#636160" stroked="f">
                    <v:path arrowok="t" o:connecttype="custom" o:connectlocs="122,23;0,1;1,0;121,0;141,4;122,23" o:connectangles="0,0,0,0,0,0"/>
                  </v:shape>
                  <v:shape id="Freeform 294" o:spid="_x0000_s1061" style="position:absolute;left:349;top:162;width:87;height:13;visibility:visible;mso-wrap-style:square;v-text-anchor:top" coordsize="348,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hZWPxAAA&#10;ANsAAAAPAAAAZHJzL2Rvd25yZXYueG1sRI/dagIxFITvC32HcAq9KZootMhqlKJWLFTBv/vD5ri7&#10;dXOybGJc374pFHo5zMw3zGTW2VpEan3lWMOgr0AQ585UXGg4Hj56IxA+IBusHZOGO3mYTR8fJpgZ&#10;d+MdxX0oRIKwz1BDGUKTSenzkiz6vmuIk3d2rcWQZFtI0+ItwW0th0q9SYsVp4USG5qXlF/2V6th&#10;flqqqL7u1yLaw8uni4vtavOt9fNT9z4GEagL/+G/9tpoeB3C75f0A+T0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4WVj8QAAADbAAAADwAAAAAAAAAAAAAAAACXAgAAZHJzL2Rv&#10;d25yZXYueG1sUEsFBgAAAAAEAAQA9QAAAIgDAAAAAA==&#10;" path="m297,53l0,,348,,297,53xe" fillcolor="#656261" stroked="f">
                    <v:path arrowok="t" o:connecttype="custom" o:connectlocs="74,13;0,0;87,0;74,13" o:connectangles="0,0,0,0"/>
                  </v:shape>
                  <v:shape id="Freeform 295" o:spid="_x0000_s1062" style="position:absolute;left:355;top:130;width:81;height:36;visibility:visible;mso-wrap-style:square;v-text-anchor:top" coordsize="323,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WvG2wQAA&#10;ANsAAAAPAAAAZHJzL2Rvd25yZXYueG1sRI9Pi8IwFMTvgt8hPGFvNnUXZbc2ylIoFG/+Aa+P5tmW&#10;Ni/dJqv12xtB8DjMzG+YdDuaTlxpcI1lBYsoBkFcWt1wpeB0zOffIJxH1thZJgV3crDdTCcpJtre&#10;eE/Xg69EgLBLUEHtfZ9I6cqaDLrI9sTBu9jBoA9yqKQe8BbgppOfcbySBhsOCzX2lNVUtod/o0AW&#10;pS0c/+R/VXbuuzbPdrRolPqYjb9rEJ5G/w6/2oVWsPyC55fwA+Tm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1rxtsEAAADbAAAADwAAAAAAAAAAAAAAAACXAgAAZHJzL2Rvd25y&#10;ZXYueG1sUEsFBgAAAAAEAAQA9QAAAIUDAAAAAA==&#10;" path="m310,144l228,130,323,130,310,144xm0,0l167,29,157,30,147,32,136,32,126,32,104,32,85,29,66,27,50,23,35,19,22,13,10,7,,0xe" fillcolor="#676563" stroked="f">
                    <v:path arrowok="t" o:connecttype="custom" o:connectlocs="78,36;57,33;81,33;78,36;0,0;42,7;39,8;37,8;34,8;32,8;26,8;21,7;17,7;13,6;9,5;6,3;3,2;0,0" o:connectangles="0,0,0,0,0,0,0,0,0,0,0,0,0,0,0,0,0,0"/>
                    <o:lock v:ext="edit" verticies="t"/>
                  </v:shape>
                  <v:shape id="Freeform 296" o:spid="_x0000_s1063" style="position:absolute;left:348;top:117;width:80;height:21;visibility:visible;mso-wrap-style:square;v-text-anchor:top" coordsize="319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hg/YxwAA&#10;ANsAAAAPAAAAZHJzL2Rvd25yZXYueG1sRI9Pa8JAFMTvhX6H5RV6Ed20VNHUVaytkEN68A9Ib4/s&#10;Mwlm34bdrUn76d2C0OMwM79h5sveNOJCzteWFTyNEhDEhdU1lwoO+81wCsIHZI2NZVLwQx6Wi/u7&#10;Oabadrylyy6UIkLYp6igCqFNpfRFRQb9yLbE0TtZZzBE6UqpHXYRbhr5nCQTabDmuFBhS+uKivPu&#10;2yhYZ8ePvHH5oPv6lKd8M/t9S7J3pR4f+tUriEB9+A/f2plWMH6Bvy/xB8jFF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IYP2McAAADbAAAADwAAAAAAAAAAAAAAAACXAgAAZHJz&#10;L2Rvd25yZXYueG1sUEsFBgAAAAAEAAQA9QAAAIsDAAAAAA==&#10;" path="m0,0l319,56,297,62,276,68,256,71,235,75,215,78,195,80,174,82,156,82,139,82,124,80,109,79,95,77,83,73,70,70,60,66,49,62,40,57,32,53,25,47,18,40,13,33,8,26,3,19,1,11,,6,,0xe" fillcolor="#696766" stroked="f">
                    <v:path arrowok="t" o:connecttype="custom" o:connectlocs="0,0;80,14;74,16;69,17;64,18;59,19;54,20;49,20;44,21;39,21;35,21;31,20;27,20;24,20;21,19;18,18;15,17;12,16;10,15;8,14;6,12;5,10;3,8;2,7;1,5;0,3;0,2;0,0" o:connectangles="0,0,0,0,0,0,0,0,0,0,0,0,0,0,0,0,0,0,0,0,0,0,0,0,0,0,0,0"/>
                  </v:shape>
                  <v:shape id="Freeform 297" o:spid="_x0000_s1064" style="position:absolute;left:348;top:106;width:101;height:31;visibility:visible;mso-wrap-style:square;v-text-anchor:top" coordsize="404,12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YCYxQAA&#10;ANsAAAAPAAAAZHJzL2Rvd25yZXYueG1sRI9PawIxFMTvhX6H8Aq9FE1sWSmrUYog9NBL/YP09tg8&#10;N2s3L2GTruu3bwTB4zAzv2Hmy8G1oqcuNp41TMYKBHHlTcO1ht12PXoHEROywdYzabhQhOXi8WGO&#10;pfFn/qZ+k2qRIRxL1GBTCqWUsbLkMI59IM7e0XcOU5ZdLU2H5wx3rXxVaiodNpwXLAZaWap+N39O&#10;w6m/fB3Xb1jsT4dDG16s+gl7pfXz0/AxA5FoSPfwrf1pNBQFXL/kHyA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xgJjFAAAA2wAAAA8AAAAAAAAAAAAAAAAAlwIAAGRycy9k&#10;b3ducmV2LnhtbFBLBQYAAAAABAAEAPUAAACJAwAAAAA=&#10;" path="m197,123l30,94,19,86,11,76,6,66,1,55,,43,,29,3,15,8,,404,70,377,80,350,90,325,99,298,106,272,112,247,117,223,121,197,123xe" fillcolor="#6a6867" stroked="f">
                    <v:path arrowok="t" o:connecttype="custom" o:connectlocs="49,31;8,24;5,22;3,19;2,17;0,14;0,11;0,7;1,4;2,0;101,18;94,20;88,23;81,25;75,27;68,28;62,29;56,30;49,31" o:connectangles="0,0,0,0,0,0,0,0,0,0,0,0,0,0,0,0,0,0,0"/>
                  </v:shape>
                  <v:shape id="Freeform 298" o:spid="_x0000_s1065" style="position:absolute;left:348;top:96;width:119;height:35;visibility:visible;mso-wrap-style:square;v-text-anchor:top" coordsize="475,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dyC5xgAA&#10;ANsAAAAPAAAAZHJzL2Rvd25yZXYueG1sRI9Pa8JAFMTvgt9heUIvohst/mnqKtqiEYoHYy+9PbLP&#10;JJh9G7JbTb59t1DocZiZ3zCrTWsqcafGlZYVTMYRCOLM6pJzBZ+X/WgJwnlkjZVlUtCRg82631th&#10;rO2Dz3RPfS4ChF2MCgrv61hKlxVk0I1tTRy8q20M+iCbXOoGHwFuKjmNork0WHJYKLCmt4KyW/pt&#10;FCSy2+VV8vU8TPZlujh2p8PH+4tST4N2+wrCU+v/w3/to1Ywm8Pvl/AD5P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dyC5xgAAANsAAAAPAAAAAAAAAAAAAAAAAJcCAABkcnMv&#10;ZG93bnJldi54bWxQSwUGAAAAAAQABAD1AAAAigMAAAAA&#10;" path="m319,141l0,85,,76,1,65,3,56,7,46,10,34,15,24,22,12,27,,475,79,465,84,453,89,420,105,385,118,352,131,319,141xe" fillcolor="#6c6a69" stroked="f">
                    <v:path arrowok="t" o:connecttype="custom" o:connectlocs="80,35;0,21;0,19;0,16;1,14;2,11;3,8;4,6;6,3;7,0;119,20;116,21;113,22;105,26;96,29;88,33;80,35" o:connectangles="0,0,0,0,0,0,0,0,0,0,0,0,0,0,0,0,0"/>
                  </v:shape>
                  <v:shape id="Freeform 299" o:spid="_x0000_s1066" style="position:absolute;left:350;top:86;width:133;height:38;visibility:visible;mso-wrap-style:square;v-text-anchor:top" coordsize="530,1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VIrIxQAA&#10;ANsAAAAPAAAAZHJzL2Rvd25yZXYueG1sRI9La8MwEITvhfwHsYHeGtkpeeBGNiFQWggU8gDT29ba&#10;2ibWykhK4vbXV4VAjsPMfMOsisF04kLOt5YVpJMEBHFldcu1guPh9WkJwgdkjZ1lUvBDHop89LDC&#10;TNsr7+iyD7WIEPYZKmhC6DMpfdWQQT+xPXH0vq0zGKJ0tdQOrxFuOjlNkrk02HJcaLCnTUPVaX82&#10;CuxXeU6f3z7dLjW4+FiWzpe/W6Uex8P6BUSgIdzDt/a7VjBbwP+X+ANk/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tUisjFAAAA2wAAAA8AAAAAAAAAAAAAAAAAlwIAAGRycy9k&#10;b3ducmV2LnhtbFBLBQYAAAAABAAEAPUAAACJAwAAAAA=&#10;" path="m396,151l0,81,8,63,18,43,32,22,47,,530,85,508,97,488,109,467,119,445,129,433,135,421,140,408,146,396,151xe" fillcolor="#6e6c6b" stroked="f">
                    <v:path arrowok="t" o:connecttype="custom" o:connectlocs="99,38;0,20;2,16;5,11;8,6;12,0;133,21;127,24;122,27;117,30;112,32;109,34;106,35;102,37;99,38" o:connectangles="0,0,0,0,0,0,0,0,0,0,0,0,0,0,0"/>
                  </v:shape>
                  <v:shape id="Freeform 300" o:spid="_x0000_s1067" style="position:absolute;left:355;top:76;width:141;height:40;visibility:visible;mso-wrap-style:square;v-text-anchor:top" coordsize="564,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kFBcwQAA&#10;ANsAAAAPAAAAZHJzL2Rvd25yZXYueG1sRE9Na8JAEL0X/A/LFLyUujFQI9FVRLBq8WLSg8chO02C&#10;2dmQ3Sbx33cPQo+P973ejqYRPXWutqxgPotAEBdW11wq+M4P70sQziNrbCyTggc52G4mL2tMtR34&#10;Sn3mSxFC2KWooPK+TaV0RUUG3cy2xIH7sZ1BH2BXSt3hEMJNI+MoWkiDNYeGClvaV1Tcs1+j4Ct3&#10;n2aRXN5kkh3l7cwmvu9jpaav424FwtPo/8VP90kr+Ahjw5fwA+Tm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JBQXMEAAADbAAAADwAAAAAAAAAAAAAAAACXAgAAZHJzL2Rvd25y&#10;ZXYueG1sUEsFBgAAAAAEAAQA9QAAAIUDAAAAAA==&#10;" path="m448,159l0,80,13,62,27,42,43,21,60,,564,90,536,109,507,127,478,144,448,159xe" fillcolor="#706e6d" stroked="f">
                    <v:path arrowok="t" o:connecttype="custom" o:connectlocs="112,40;0,20;3,16;7,11;11,5;15,0;141,23;134,27;127,32;120,36;112,40" o:connectangles="0,0,0,0,0,0,0,0,0,0,0"/>
                  </v:shape>
                  <v:shape id="Freeform 301" o:spid="_x0000_s1068" style="position:absolute;left:362;top:66;width:146;height:41;visibility:visible;mso-wrap-style:square;v-text-anchor:top" coordsize="584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0NMYwgAA&#10;ANsAAAAPAAAAZHJzL2Rvd25yZXYueG1sRI9Pi8IwFMTvgt8hPGFvmiqraNcouuCfk2Bd1uujedsG&#10;m5fSZLV+eyMIHof5zQwzX7a2EldqvHGsYDhIQBDnThsuFPycNv0pCB+QNVaOScGdPCwX3c4cU+1u&#10;fKRrFgoRS9inqKAMoU6l9HlJFv3A1cTR+3ONxRBlU0jd4C2W20qOkmQiLRqOCyXW9F1Sfsn+rYLf&#10;cbWj9fZszpHYDD8PZlaETKmPXrv6AhGoDW/4ld5rBe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Q0xjCAAAA2wAAAA8AAAAAAAAAAAAAAAAAlwIAAGRycy9kb3du&#10;cmV2LnhtbFBLBQYAAAAABAAEAPUAAACGAwAAAAA=&#10;" path="m483,163l0,78,14,62,28,44,42,27,60,9,64,5,69,,584,92,559,110,534,129,508,146,483,163xe" fillcolor="#71706f" stroked="f">
                    <v:path arrowok="t" o:connecttype="custom" o:connectlocs="121,41;0,20;4,16;7,11;11,7;15,2;16,1;17,0;146,23;140,28;134,32;127,37;121,41" o:connectangles="0,0,0,0,0,0,0,0,0,0,0,0,0"/>
                  </v:shape>
                  <v:shape id="Freeform 302" o:spid="_x0000_s1069" style="position:absolute;left:370;top:57;width:149;height:41;visibility:visible;mso-wrap-style:square;v-text-anchor:top" coordsize="596,1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2G6/vgAA&#10;ANsAAAAPAAAAZHJzL2Rvd25yZXYueG1sRE/LagIxFN0X/Idwhe5qplJERqN0BEs3UnztL8ntZOjk&#10;ZkiiM/r1zUJweTjv5XpwrbhSiI1nBe+TAgSx9qbhWsHpuH2bg4gJ2WDrmRTcKMJ6NXpZYml8z3u6&#10;HlItcgjHEhXYlLpSyqgtOYwT3xFn7tcHhynDUEsTsM/hrpXTophJhw3nBosdbSzpv8PFKaj73Y82&#10;O9bVx7lP+OWqKtytUq/j4XMBItGQnuKH+9somOX1+Uv+AXL1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thuv74AAADbAAAADwAAAAAAAAAAAAAAAACXAgAAZHJzL2Rvd25yZXYu&#10;eG1sUEsFBgAAAAAEAAQA9QAAAIIDAAAAAA==&#10;" path="m504,166l0,76,14,62,28,47,39,34,52,23,64,11,76,,596,91,573,111,551,131,528,148,504,166xe" fillcolor="#737170" stroked="f">
                    <v:path arrowok="t" o:connecttype="custom" o:connectlocs="126,41;0,19;4,15;7,12;10,8;13,6;16,3;19,0;149,22;143,27;138,32;132,37;126,41" o:connectangles="0,0,0,0,0,0,0,0,0,0,0,0,0"/>
                  </v:shape>
                  <v:shape id="Freeform 303" o:spid="_x0000_s1070" style="position:absolute;left:379;top:48;width:149;height:41;visibility:visible;mso-wrap-style:square;v-text-anchor:top" coordsize="598,1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rJfwgAA&#10;ANsAAAAPAAAAZHJzL2Rvd25yZXYueG1sRI9Bi8IwFITvC/6H8ARva6oHkdoou6LgwYNV0eujeduW&#10;bV5qE03992ZhweMwM98w2ao3jXhQ52rLCibjBARxYXXNpYLzafs5B+E8ssbGMil4koPVcvCRYapt&#10;4JweR1+KCGGXooLK+zaV0hUVGXRj2xJH78d2Bn2UXSl1hyHCTSOnSTKTBmuOCxW2tK6o+D3ejQKX&#10;3zZzsuUhXIv8+3AJ+zCtnVKjYf+1AOGp9+/wf3unFcwm8Pcl/gC5f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6sl/CAAAA2wAAAA8AAAAAAAAAAAAAAAAAlwIAAGRycy9kb3du&#10;cmV2LnhtbFBLBQYAAAAABAAEAPUAAACGAwAAAAA=&#10;" path="m515,168l0,76,19,56,40,38,62,19,82,,598,92,578,112,558,131,537,149,515,168xe" fillcolor="#757372" stroked="f">
                    <v:path arrowok="t" o:connecttype="custom" o:connectlocs="128,41;0,19;5,14;10,9;15,5;20,0;149,22;144,27;139,32;134,36;128,41" o:connectangles="0,0,0,0,0,0,0,0,0,0,0"/>
                  </v:shape>
                  <v:shape id="Freeform 304" o:spid="_x0000_s1071" style="position:absolute;left:389;top:39;width:148;height:41;visibility:visible;mso-wrap-style:square;v-text-anchor:top" coordsize="594,1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2ysqxgAA&#10;ANsAAAAPAAAAZHJzL2Rvd25yZXYueG1sRI9Ba8JAFITvBf/D8oTe6kYPYlM3oVRsFRRs9NDeXrOv&#10;STD7Ns2uJv57Vyh4HGbmG2ae9qYWZ2pdZVnBeBSBIM6trrhQcNgvn2YgnEfWWFsmBRdykCaDhznG&#10;2nb8SefMFyJA2MWooPS+iaV0eUkG3cg2xMH7ta1BH2RbSN1iF+CmlpMomkqDFYeFEht6Kyk/Ziej&#10;4H2dfS0+dnTY/Gz3f93zpvuOskKpx2H/+gLCU+/v4f/2SiuYTuD2JfwAmV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2ysqxgAAANsAAAAPAAAAAAAAAAAAAAAAAJcCAABkcnMv&#10;ZG93bnJldi54bWxQSwUGAAAAAAQABAD1AAAAigMAAAAA&#10;" path="m520,165l0,74,23,55,45,35,68,18,91,,594,90,580,105,566,121,554,133,543,145,531,155,520,165xe" fillcolor="#767473" stroked="f">
                    <v:path arrowok="t" o:connecttype="custom" o:connectlocs="130,41;0,18;6,14;11,9;17,4;23,0;148,22;145,26;141,30;138,33;135,36;132,39;130,41" o:connectangles="0,0,0,0,0,0,0,0,0,0,0,0,0"/>
                  </v:shape>
                  <v:shape id="Freeform 305" o:spid="_x0000_s1072" style="position:absolute;left:400;top:30;width:145;height:41;visibility:visible;mso-wrap-style:square;v-text-anchor:top" coordsize="583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+RzDwwAA&#10;ANsAAAAPAAAAZHJzL2Rvd25yZXYueG1sRI9Ba8JAFITvQv/D8gredFMLIqmbUAoFwYpUbc+P7Es2&#10;NPs2Zjcx/ntXKHgcZuYbZp2PthEDdb52rOBlnoAgLpyuuVJwOn7OViB8QNbYOCYFV/KQZ0+TNaba&#10;XfibhkOoRISwT1GBCaFNpfSFIYt+7lri6JWusxii7CqpO7xEuG3kIkmW0mLNccFgSx+Gir9DbxXs&#10;Fufhqy/9aRt+ElP2w37c/kqlps/j+xuIQGN4hP/bG61g+Qr3L/EHyOw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+RzDwwAAANsAAAAPAAAAAAAAAAAAAAAAAJcCAABkcnMvZG93&#10;bnJldi54bWxQSwUGAAAAAAQABAD1AAAAhwMAAAAA&#10;" path="m516,164l0,72,26,54,51,35,76,17,101,,583,86,571,103,556,120,540,139,523,157,519,161,516,164xe" fillcolor="#787676" stroked="f">
                    <v:path arrowok="t" o:connecttype="custom" o:connectlocs="128,41;0,18;6,14;13,9;19,4;25,0;145,22;142,26;138,30;134,35;130,39;129,40;128,41" o:connectangles="0,0,0,0,0,0,0,0,0,0,0,0,0"/>
                  </v:shape>
                  <v:shape id="Freeform 306" o:spid="_x0000_s1073" style="position:absolute;left:411;top:21;width:141;height:40;visibility:visible;mso-wrap-style:square;v-text-anchor:top" coordsize="563,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eXA0xAAA&#10;ANsAAAAPAAAAZHJzL2Rvd25yZXYueG1sRI/disIwFITvhX2HcBa8EU1XpSzVKLIqyCrI+nN/aI5t&#10;sTkpTaz17c2C4OUwM98w03lrStFQ7QrLCr4GEQji1OqCMwWn47r/DcJ5ZI2lZVLwIAfz2Udniom2&#10;d/6j5uAzESDsElSQe18lUro0J4NuYCvi4F1sbdAHWWdS13gPcFPKYRTF0mDBYSHHin5ySq+Hm1Hw&#10;e96N7HI/fPRGrreIV+dmHW/3SnU/28UEhKfWv8Ov9kYriMfw/yX8AD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lwNMQAAADbAAAADwAAAAAAAAAAAAAAAACXAgAAZHJzL2Rv&#10;d25yZXYueG1sUEsFBgAAAAAEAAQA9QAAAIgDAAAAAA==&#10;" path="m503,159l0,69,28,50,57,31,86,15,114,,563,79,551,97,538,117,522,138,503,159xe" fillcolor="#7a7978" stroked="f">
                    <v:path arrowok="t" o:connecttype="custom" o:connectlocs="126,40;0,17;7,13;14,8;22,4;29,0;141,20;138,24;135,29;131,35;126,40" o:connectangles="0,0,0,0,0,0,0,0,0,0,0"/>
                  </v:shape>
                  <v:shape id="Freeform 307" o:spid="_x0000_s1074" style="position:absolute;left:425;top:13;width:132;height:38;visibility:visible;mso-wrap-style:square;v-text-anchor:top" coordsize="529,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rFabwgAA&#10;ANsAAAAPAAAAZHJzL2Rvd25yZXYueG1sRI9Bi8IwFITvwv6H8Ba82XQXVqRrFBEF14vaCnt9NM+m&#10;2LyUJmr990YQPA4z8w0znfe2EVfqfO1YwVeSgiAuna65UnAs1qMJCB+QNTaOScGdPMxnH4MpZtrd&#10;+EDXPFQiQthnqMCE0GZS+tKQRZ+4ljh6J9dZDFF2ldQd3iLcNvI7TcfSYs1xwWBLS0PlOb9YBf+L&#10;3fa8+tOtLtZ7VxfGm1U+UWr42S9+QQTqwzv8am+0gvEP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2sVpvCAAAA2wAAAA8AAAAAAAAAAAAAAAAAlwIAAGRycy9kb3du&#10;cmV2LnhtbFBLBQYAAAAABAAEAPUAAACGAwAAAAA=&#10;" path="m482,152l0,66,19,56,38,44,57,35,75,26,90,19,104,13,119,6,132,,529,70,521,90,511,109,498,130,482,152xe" fillcolor="#7c7a79" stroked="f">
                    <v:path arrowok="t" o:connecttype="custom" o:connectlocs="120,38;0,17;5,14;9,11;14,9;19,7;22,5;26,3;30,2;33,0;132,18;130,23;128,27;124,33;120,38" o:connectangles="0,0,0,0,0,0,0,0,0,0,0,0,0,0,0"/>
                  </v:shape>
                  <v:shape id="Freeform 308" o:spid="_x0000_s1075" style="position:absolute;left:440;top:6;width:119;height:35;visibility:visible;mso-wrap-style:square;v-text-anchor:top" coordsize="475,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3q3YxQAA&#10;ANsAAAAPAAAAZHJzL2Rvd25yZXYueG1sRI9Ba8JAFITvQv/D8gredKNCWqKrhEqLhxaqDXp9Zp9J&#10;bPZtyK5J+u+7hYLHYWa+YVabwdSio9ZVlhXMphEI4tzqigsF2dfr5BmE88gaa8uk4IccbNYPoxUm&#10;2va8p+7gCxEg7BJUUHrfJFK6vCSDbmob4uBdbGvQB9kWUrfYB7ip5TyKYmmw4rBQYkMvJeXfh5tR&#10;cPZ5pj+OJ366vs2KxXvXp9vPVKnx45AuQXga/D38395pBXEMf1/CD5D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3erdjFAAAA2wAAAA8AAAAAAAAAAAAAAAAAlwIAAGRycy9k&#10;b3ducmV2LnhtbFBLBQYAAAAABAAEAPUAAACJAwAAAAA=&#10;" path="m449,141l0,62,7,58,14,55,51,39,87,23,123,11,159,,475,56,475,65,474,75,472,85,470,95,466,106,460,118,456,129,449,141xe" fillcolor="#7e7d7c" stroked="f">
                    <v:path arrowok="t" o:connecttype="custom" o:connectlocs="112,35;0,15;2,14;4,14;13,10;22,6;31,3;40,0;119,14;119,16;119,19;118,21;118,24;117,26;115,29;114,32;112,35" o:connectangles="0,0,0,0,0,0,0,0,0,0,0,0,0,0,0,0,0"/>
                  </v:shape>
                  <v:shape id="Freeform 309" o:spid="_x0000_s1076" style="position:absolute;left:458;width:101;height:30;visibility:visible;mso-wrap-style:square;v-text-anchor:top" coordsize="404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tWRwwAA&#10;ANsAAAAPAAAAZHJzL2Rvd25yZXYueG1sRI9fa8IwFMXfB36HcIW9zVQfOqnGooLgw5CtG4hvl+ba&#10;lDY3pck0+/ZmMNjj4fz5cdZltL240ehbxwrmswwEce10y42Cr8/DyxKED8gae8ek4Ic8lJvJ0xoL&#10;7e78QbcqNCKNsC9QgQlhKKT0tSGLfuYG4uRd3WgxJDk2Uo94T+O2l4ssy6XFlhPB4EB7Q3VXfdvE&#10;vdj4dtod5e7cLrtYvaMxi1yp52ncrkAEiuE//Nc+agX5K/x+ST9Ab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CtWRwwAAANsAAAAPAAAAAAAAAAAAAAAAAJcCAABkcnMvZG93&#10;bnJldi54bWxQSwUGAAAAAAQABAD1AAAAhwMAAAAA&#10;" path="m397,121l0,51,28,41,55,32,83,23,111,16,137,11,165,6,191,2,217,,369,27,381,36,391,47,399,57,403,70,404,81,403,94,401,107,397,121xe" fillcolor="#7f7e7d" stroked="f">
                    <v:path arrowok="t" o:connecttype="custom" o:connectlocs="99,30;0,13;7,10;14,8;21,6;28,4;34,3;41,1;48,0;54,0;92,7;95,9;98,12;100,14;101,17;101,20;101,23;100,27;99,30" o:connectangles="0,0,0,0,0,0,0,0,0,0,0,0,0,0,0,0,0,0,0"/>
                  </v:shape>
                  <v:shape id="Freeform 310" o:spid="_x0000_s1077" style="position:absolute;left:480;width:79;height:20;visibility:visible;mso-wrap-style:square;v-text-anchor:top" coordsize="316,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7AhevAAA&#10;ANsAAAAPAAAAZHJzL2Rvd25yZXYueG1sRE+7CsIwFN0F/yFcwUU01UFKNYoIgoOLr/3SXJva5qY0&#10;sda/N4PgeDjv9ba3teio9aVjBfNZAoI4d7rkQsHtepimIHxA1lg7JgUf8rDdDAdrzLR785m6SyhE&#10;DGGfoQITQpNJ6XNDFv3MNcSRe7jWYoiwLaRu8R3DbS0XSbKUFkuODQYb2hvKq8vLKnhMTudUzu+L&#10;5/VQVa/g087cvFLjUb9bgQjUh7/45z5qBcs4Nn6JP0Buvg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HrsCF68AAAA2wAAAA8AAAAAAAAAAAAAAAAAlwIAAGRycy9kb3ducmV2Lnht&#10;bFBLBQYAAAAABAAEAPUAAACAAwAAAAA=&#10;" path="m316,79l0,23,20,17,41,13,62,9,81,6,102,3,121,1,141,,160,,177,,192,1,207,3,221,5,234,8,245,12,257,15,267,20,275,24,284,30,291,36,298,42,304,49,308,56,312,63,315,71,316,74,316,79xe" fillcolor="#82807f" stroked="f">
                    <v:path arrowok="t" o:connecttype="custom" o:connectlocs="79,20;0,6;5,4;10,3;16,2;20,2;26,1;30,0;35,0;40,0;44,0;48,0;52,1;55,1;59,2;61,3;64,4;67,5;69,6;71,8;73,9;75,11;76,12;77,14;78,16;79,18;79,19;79,20" o:connectangles="0,0,0,0,0,0,0,0,0,0,0,0,0,0,0,0,0,0,0,0,0,0,0,0,0,0,0,0"/>
                  </v:shape>
                  <v:shape id="Freeform 311" o:spid="_x0000_s1078" style="position:absolute;left:512;width:38;height:7;visibility:visible;mso-wrap-style:square;v-text-anchor:top" coordsize="152,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KbOixAAA&#10;ANsAAAAPAAAAZHJzL2Rvd25yZXYueG1sRI9Ra8IwFIXfB/6HcIW9jDXdBNmqUUQQZMhg6X7Atbm2&#10;xeamJFlb//0iDPZ4OOd8h7PeTrYTA/nQOlbwkuUgiCtnWq4VfJeH5zcQISIb7ByTghsF2G5mD2ss&#10;jBv5iwYda5EgHApU0MTYF1KGqiGLIXM9cfIuzluMSfpaGo9jgttOvub5UlpsOS002NO+oeqqf6yC&#10;c7k3T8NC69PnYhjLm79+OJ0r9TifdisQkab4H/5rH42C5Tvcv6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SmzosQAAADbAAAADwAAAAAAAAAAAAAAAACXAgAAZHJzL2Rv&#10;d25yZXYueG1sUEsFBgAAAAAEAAQA9QAAAIgDAAAAAA==&#10;" path="m152,28l0,1,16,,31,,52,,70,2,86,5,102,7,117,12,130,16,141,22,152,28xe" fillcolor="#848282" stroked="f">
                    <v:path arrowok="t" o:connecttype="custom" o:connectlocs="38,7;0,0;4,0;8,0;13,0;18,1;22,1;26,2;29,3;33,4;35,6;38,7" o:connectangles="0,0,0,0,0,0,0,0,0,0,0,0"/>
                  </v:shape>
                  <v:shape id="Freeform 312" o:spid="_x0000_s1079" style="position:absolute;width:153;height:459;visibility:visible;mso-wrap-style:square;v-text-anchor:top" coordsize="614,1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w3WmwAAA&#10;ANsAAAAPAAAAZHJzL2Rvd25yZXYueG1sRE/Pa8IwFL4P9j+EN/A204msUo2yDdTdROtBb4/m2VSb&#10;l9LEWv97cxA8fny/Z4ve1qKj1leOFXwNExDEhdMVlwr2+fJzAsIHZI21Y1JwJw+L+fvbDDPtbryl&#10;bhdKEUPYZ6jAhNBkUvrCkEU/dA1x5E6utRgibEupW7zFcFvLUZJ8S4sVxwaDDf0ZKi67q1Wgj/kq&#10;lGa9Oa/H+WF7TdO++02VGnz0P1MQgfrwEj/d/1pBGtfHL/EHyP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w3WmwAAAANsAAAAPAAAAAAAAAAAAAAAAAJcCAABkcnMvZG93bnJl&#10;di54bWxQSwUGAAAAAAQABAD1AAAAhAMAAAAA&#10;" path="m614,275l613,290,612,307,610,322,608,336,606,350,601,364,598,377,592,390,588,402,581,415,574,425,567,437,559,446,550,455,540,465,530,473,519,482,508,490,497,498,484,506,472,513,459,519,445,525,431,531,418,535,403,539,388,542,372,546,357,547,340,549,324,551,306,551,290,551,273,549,257,548,241,546,226,542,211,539,196,535,182,531,169,526,155,522,142,516,130,509,117,502,106,495,94,488,84,480,73,470,64,460,55,451,47,439,39,427,32,416,26,404,21,391,16,377,11,365,8,351,6,336,3,322,1,307,,290,,275,,259,1,244,2,229,5,215,8,200,11,187,15,173,20,160,25,149,31,136,37,125,44,115,52,105,60,95,68,86,77,78,87,69,99,60,110,52,123,44,135,38,148,31,162,26,176,20,190,15,205,12,221,8,238,5,254,3,271,1,289,,306,,324,,340,1,357,3,372,5,388,8,403,12,418,15,431,20,459,30,484,42,508,56,530,71,540,80,550,91,559,101,567,112,574,123,581,135,588,148,592,159,598,173,601,186,606,200,608,215,610,229,612,244,613,259,614,275xm28,1835l28,649,600,649,600,1835,28,1835xe" fillcolor="#1f1a17" stroked="f">
                    <v:path arrowok="t" o:connecttype="custom" o:connectlocs="153,77;151,88;148,98;143,106;137,114;129,121;121,127;111,131;100,135;89,137;76,138;64,137;53,135;42,132;32,127;23,122;16,115;10,107;5,98;2,88;0,77;0,65;1,54;4,43;8,34;13,26;19,20;27,13;37,8;47,4;59,1;72,0;85,0;97,2;107,5;127,14;137,23;143,31;148,40;151,50;153,61;7,459;150,459" o:connectangles="0,0,0,0,0,0,0,0,0,0,0,0,0,0,0,0,0,0,0,0,0,0,0,0,0,0,0,0,0,0,0,0,0,0,0,0,0,0,0,0,0,0,0"/>
                    <o:lock v:ext="edit" verticies="t"/>
                  </v:shape>
                </v:group>
                <w10:wrap anchorx="page" anchory="page"/>
              </v:group>
            </w:pict>
          </mc:Fallback>
        </mc:AlternateContent>
      </w:r>
    </w:p>
    <w:p w14:paraId="373E4C14" w14:textId="5DE4A4B1" w:rsidR="005613BB" w:rsidRPr="00231C18" w:rsidRDefault="005613BB" w:rsidP="005613BB">
      <w:pPr>
        <w:rPr>
          <w:sz w:val="18"/>
        </w:rPr>
      </w:pPr>
    </w:p>
    <w:p w14:paraId="5AC0ED7B" w14:textId="017F94BB" w:rsidR="005613BB" w:rsidRPr="00231C18" w:rsidRDefault="005613BB" w:rsidP="00231C18">
      <w:pPr>
        <w:rPr>
          <w:sz w:val="18"/>
        </w:rPr>
      </w:pPr>
    </w:p>
    <w:p w14:paraId="3830922B" w14:textId="29CF3E12" w:rsidR="00046DC0" w:rsidRPr="00231C18" w:rsidRDefault="005613BB" w:rsidP="00B829C2">
      <w:pPr>
        <w:ind w:left="993"/>
        <w:jc w:val="center"/>
        <w:rPr>
          <w:rFonts w:ascii="Arial" w:hAnsi="Arial" w:cs="Arial"/>
          <w:b/>
          <w:szCs w:val="36"/>
          <w:lang w:val="en-US"/>
        </w:rPr>
      </w:pPr>
      <w:r w:rsidRPr="00231C18">
        <w:rPr>
          <w:rFonts w:ascii="Arial" w:hAnsi="Arial" w:cs="Arial"/>
          <w:b/>
          <w:sz w:val="20"/>
          <w:szCs w:val="28"/>
        </w:rPr>
        <w:t>PRACA DYPLOMOWA</w:t>
      </w:r>
      <w:r w:rsidR="00F34068" w:rsidRPr="00231C18">
        <w:rPr>
          <w:rFonts w:ascii="Arial" w:hAnsi="Arial" w:cs="Arial"/>
          <w:b/>
          <w:sz w:val="20"/>
          <w:szCs w:val="28"/>
        </w:rPr>
        <w:t xml:space="preserve"> MAGISTERSKA</w:t>
      </w:r>
    </w:p>
    <w:p w14:paraId="3A643D8F" w14:textId="77777777" w:rsidR="0024796F" w:rsidRPr="00231C18" w:rsidRDefault="0024796F" w:rsidP="00B829C2">
      <w:pPr>
        <w:ind w:left="993"/>
        <w:rPr>
          <w:rFonts w:ascii="Arial" w:hAnsi="Arial" w:cs="Arial"/>
          <w:b/>
          <w:sz w:val="22"/>
          <w:szCs w:val="36"/>
          <w:lang w:val="en-US"/>
        </w:rPr>
      </w:pPr>
    </w:p>
    <w:p w14:paraId="0FADFA0F" w14:textId="69D599A2" w:rsidR="00046DC0" w:rsidRPr="00231C18" w:rsidRDefault="00046DC0" w:rsidP="00B829C2">
      <w:pPr>
        <w:ind w:left="993"/>
        <w:jc w:val="center"/>
        <w:rPr>
          <w:sz w:val="16"/>
        </w:rPr>
      </w:pPr>
      <w:proofErr w:type="spellStart"/>
      <w:r w:rsidRPr="00231C18">
        <w:rPr>
          <w:rFonts w:ascii="Arial" w:hAnsi="Arial" w:cs="Arial"/>
          <w:b/>
          <w:sz w:val="22"/>
          <w:szCs w:val="36"/>
          <w:lang w:val="en-US"/>
        </w:rPr>
        <w:t>Optymalizacja</w:t>
      </w:r>
      <w:proofErr w:type="spellEnd"/>
      <w:r w:rsidRPr="00231C18">
        <w:rPr>
          <w:rFonts w:ascii="Arial" w:hAnsi="Arial" w:cs="Arial"/>
          <w:b/>
          <w:sz w:val="22"/>
          <w:szCs w:val="36"/>
          <w:lang w:val="en-US"/>
        </w:rPr>
        <w:t xml:space="preserve"> </w:t>
      </w:r>
      <w:proofErr w:type="spellStart"/>
      <w:r w:rsidRPr="00231C18">
        <w:rPr>
          <w:rFonts w:ascii="Arial" w:hAnsi="Arial" w:cs="Arial"/>
          <w:b/>
          <w:sz w:val="22"/>
          <w:szCs w:val="36"/>
          <w:lang w:val="en-US"/>
        </w:rPr>
        <w:t>struktury</w:t>
      </w:r>
      <w:proofErr w:type="spellEnd"/>
      <w:r w:rsidRPr="00231C18">
        <w:rPr>
          <w:rFonts w:ascii="Arial" w:hAnsi="Arial" w:cs="Arial"/>
          <w:b/>
          <w:sz w:val="22"/>
          <w:szCs w:val="36"/>
          <w:lang w:val="en-US"/>
        </w:rPr>
        <w:t xml:space="preserve"> </w:t>
      </w:r>
      <w:proofErr w:type="spellStart"/>
      <w:r w:rsidRPr="00231C18">
        <w:rPr>
          <w:rFonts w:ascii="Arial" w:hAnsi="Arial" w:cs="Arial"/>
          <w:b/>
          <w:sz w:val="22"/>
          <w:szCs w:val="36"/>
          <w:lang w:val="en-US"/>
        </w:rPr>
        <w:t>sieci</w:t>
      </w:r>
      <w:proofErr w:type="spellEnd"/>
      <w:r w:rsidRPr="00231C18">
        <w:rPr>
          <w:rFonts w:ascii="Arial" w:hAnsi="Arial" w:cs="Arial"/>
          <w:b/>
          <w:sz w:val="22"/>
          <w:szCs w:val="36"/>
          <w:lang w:val="en-US"/>
        </w:rPr>
        <w:t xml:space="preserve"> </w:t>
      </w:r>
      <w:proofErr w:type="spellStart"/>
      <w:r w:rsidRPr="00231C18">
        <w:rPr>
          <w:rFonts w:ascii="Arial" w:hAnsi="Arial" w:cs="Arial"/>
          <w:b/>
          <w:sz w:val="22"/>
          <w:szCs w:val="36"/>
          <w:lang w:val="en-US"/>
        </w:rPr>
        <w:t>drogowej</w:t>
      </w:r>
      <w:proofErr w:type="spellEnd"/>
      <w:r w:rsidR="0024796F" w:rsidRPr="00231C18">
        <w:rPr>
          <w:rFonts w:ascii="Arial" w:hAnsi="Arial" w:cs="Arial"/>
          <w:b/>
          <w:sz w:val="22"/>
          <w:szCs w:val="36"/>
          <w:lang w:val="en-US"/>
        </w:rPr>
        <w:br/>
      </w:r>
    </w:p>
    <w:p w14:paraId="68E6502C" w14:textId="77777777" w:rsidR="005613BB" w:rsidRDefault="005613BB" w:rsidP="00B829C2">
      <w:pPr>
        <w:ind w:left="993"/>
        <w:rPr>
          <w:sz w:val="16"/>
        </w:rPr>
      </w:pPr>
    </w:p>
    <w:p w14:paraId="5EBDF46C" w14:textId="77777777" w:rsidR="00231C18" w:rsidRDefault="00231C18" w:rsidP="00B829C2">
      <w:pPr>
        <w:ind w:left="993"/>
        <w:rPr>
          <w:sz w:val="16"/>
        </w:rPr>
      </w:pPr>
    </w:p>
    <w:p w14:paraId="3856B0E5" w14:textId="77777777" w:rsidR="00231C18" w:rsidRDefault="00231C18" w:rsidP="00B829C2">
      <w:pPr>
        <w:ind w:left="993"/>
        <w:rPr>
          <w:sz w:val="16"/>
        </w:rPr>
      </w:pPr>
    </w:p>
    <w:p w14:paraId="70CD1CFA" w14:textId="77777777" w:rsidR="00231C18" w:rsidRDefault="00231C18" w:rsidP="00B829C2">
      <w:pPr>
        <w:ind w:left="993"/>
        <w:rPr>
          <w:sz w:val="16"/>
        </w:rPr>
      </w:pPr>
    </w:p>
    <w:p w14:paraId="49D2538D" w14:textId="77777777" w:rsidR="00231C18" w:rsidRDefault="00231C18" w:rsidP="00B829C2">
      <w:pPr>
        <w:ind w:left="993"/>
        <w:rPr>
          <w:sz w:val="16"/>
        </w:rPr>
      </w:pPr>
      <w:bookmarkStart w:id="0" w:name="_GoBack"/>
      <w:bookmarkEnd w:id="0"/>
    </w:p>
    <w:p w14:paraId="24DC2D01" w14:textId="77777777" w:rsidR="00231C18" w:rsidRPr="00231C18" w:rsidRDefault="00231C18" w:rsidP="00B829C2">
      <w:pPr>
        <w:ind w:left="993"/>
        <w:rPr>
          <w:sz w:val="16"/>
        </w:rPr>
      </w:pPr>
    </w:p>
    <w:p w14:paraId="5C57CF8C" w14:textId="571EA30E" w:rsidR="00231C18" w:rsidRDefault="005613BB" w:rsidP="00B829C2">
      <w:pPr>
        <w:ind w:left="993"/>
        <w:rPr>
          <w:b/>
          <w:sz w:val="16"/>
        </w:rPr>
      </w:pPr>
      <w:r w:rsidRPr="00231C18">
        <w:rPr>
          <w:b/>
          <w:sz w:val="16"/>
        </w:rPr>
        <w:t>Wydział Fizyki Technicznej, Informatyki i Matematyki Stosowanej</w:t>
      </w:r>
    </w:p>
    <w:p w14:paraId="0B04D81B" w14:textId="77777777" w:rsidR="00231C18" w:rsidRDefault="005613BB" w:rsidP="00B829C2">
      <w:pPr>
        <w:ind w:left="993"/>
        <w:rPr>
          <w:b/>
          <w:sz w:val="16"/>
        </w:rPr>
      </w:pPr>
      <w:proofErr w:type="spellStart"/>
      <w:r w:rsidRPr="00231C18">
        <w:rPr>
          <w:b/>
          <w:sz w:val="16"/>
          <w:lang w:val="en-US"/>
        </w:rPr>
        <w:t>Promotor</w:t>
      </w:r>
      <w:proofErr w:type="spellEnd"/>
      <w:r w:rsidRPr="00231C18">
        <w:rPr>
          <w:b/>
          <w:sz w:val="16"/>
          <w:lang w:val="en-US"/>
        </w:rPr>
        <w:t>:</w:t>
      </w:r>
      <w:r w:rsidR="00F34068" w:rsidRPr="00231C18">
        <w:rPr>
          <w:b/>
          <w:sz w:val="16"/>
          <w:lang w:val="en-US"/>
        </w:rPr>
        <w:t xml:space="preserve"> </w:t>
      </w:r>
      <w:proofErr w:type="spellStart"/>
      <w:r w:rsidR="00841320" w:rsidRPr="00231C18">
        <w:rPr>
          <w:b/>
          <w:sz w:val="16"/>
          <w:lang w:val="en-US"/>
        </w:rPr>
        <w:t>dr</w:t>
      </w:r>
      <w:proofErr w:type="spellEnd"/>
      <w:r w:rsidR="00841320" w:rsidRPr="00231C18">
        <w:rPr>
          <w:b/>
          <w:sz w:val="16"/>
          <w:lang w:val="en-US"/>
        </w:rPr>
        <w:t xml:space="preserve"> </w:t>
      </w:r>
      <w:proofErr w:type="gramStart"/>
      <w:r w:rsidR="00841320" w:rsidRPr="00231C18">
        <w:rPr>
          <w:b/>
          <w:sz w:val="16"/>
          <w:lang w:val="en-US"/>
        </w:rPr>
        <w:t>hab.</w:t>
      </w:r>
      <w:proofErr w:type="gramEnd"/>
      <w:r w:rsidR="00841320" w:rsidRPr="00231C18">
        <w:rPr>
          <w:b/>
          <w:sz w:val="16"/>
          <w:lang w:val="en-US"/>
        </w:rPr>
        <w:t xml:space="preserve"> </w:t>
      </w:r>
      <w:proofErr w:type="spellStart"/>
      <w:r w:rsidR="00841320" w:rsidRPr="00231C18">
        <w:rPr>
          <w:b/>
          <w:sz w:val="16"/>
          <w:lang w:val="en-US"/>
        </w:rPr>
        <w:t>inż</w:t>
      </w:r>
      <w:proofErr w:type="spellEnd"/>
      <w:r w:rsidR="00841320" w:rsidRPr="00231C18">
        <w:rPr>
          <w:b/>
          <w:sz w:val="16"/>
          <w:lang w:val="en-US"/>
        </w:rPr>
        <w:t xml:space="preserve">. </w:t>
      </w:r>
      <w:proofErr w:type="spellStart"/>
      <w:r w:rsidR="00F34068" w:rsidRPr="00231C18">
        <w:rPr>
          <w:b/>
          <w:sz w:val="16"/>
          <w:lang w:val="en-US"/>
        </w:rPr>
        <w:t>Aneta</w:t>
      </w:r>
      <w:proofErr w:type="spellEnd"/>
      <w:r w:rsidR="00F34068" w:rsidRPr="00231C18">
        <w:rPr>
          <w:b/>
          <w:sz w:val="16"/>
          <w:lang w:val="en-US"/>
        </w:rPr>
        <w:t xml:space="preserve"> </w:t>
      </w:r>
      <w:proofErr w:type="spellStart"/>
      <w:r w:rsidR="00F34068" w:rsidRPr="00231C18">
        <w:rPr>
          <w:b/>
          <w:sz w:val="16"/>
          <w:lang w:val="en-US"/>
        </w:rPr>
        <w:t>Poniszewska-Marańda</w:t>
      </w:r>
      <w:proofErr w:type="spellEnd"/>
    </w:p>
    <w:p w14:paraId="29617401" w14:textId="77777777" w:rsidR="00231C18" w:rsidRDefault="001C165B" w:rsidP="00B829C2">
      <w:pPr>
        <w:ind w:left="993"/>
        <w:rPr>
          <w:b/>
          <w:sz w:val="16"/>
        </w:rPr>
      </w:pPr>
      <w:proofErr w:type="spellStart"/>
      <w:r w:rsidRPr="00231C18">
        <w:rPr>
          <w:b/>
          <w:bCs/>
          <w:sz w:val="16"/>
          <w:lang w:val="en-US"/>
        </w:rPr>
        <w:t>Współ</w:t>
      </w:r>
      <w:r w:rsidR="00BF6F67" w:rsidRPr="00231C18">
        <w:rPr>
          <w:b/>
          <w:bCs/>
          <w:sz w:val="16"/>
          <w:lang w:val="en-US"/>
        </w:rPr>
        <w:t>promotor</w:t>
      </w:r>
      <w:proofErr w:type="spellEnd"/>
      <w:r w:rsidR="00BF6F67" w:rsidRPr="00231C18">
        <w:rPr>
          <w:b/>
          <w:bCs/>
          <w:sz w:val="16"/>
          <w:lang w:val="en-US"/>
        </w:rPr>
        <w:t xml:space="preserve">: </w:t>
      </w:r>
      <w:proofErr w:type="spellStart"/>
      <w:r w:rsidR="00D55ADE" w:rsidRPr="00231C18">
        <w:rPr>
          <w:b/>
          <w:bCs/>
          <w:sz w:val="16"/>
          <w:lang w:val="en-US"/>
        </w:rPr>
        <w:t>mgr</w:t>
      </w:r>
      <w:proofErr w:type="spellEnd"/>
      <w:r w:rsidR="00D55ADE" w:rsidRPr="00231C18">
        <w:rPr>
          <w:b/>
          <w:bCs/>
          <w:sz w:val="16"/>
          <w:lang w:val="en-US"/>
        </w:rPr>
        <w:t xml:space="preserve"> </w:t>
      </w:r>
      <w:proofErr w:type="spellStart"/>
      <w:r w:rsidR="00D55ADE" w:rsidRPr="00231C18">
        <w:rPr>
          <w:b/>
          <w:bCs/>
          <w:sz w:val="16"/>
          <w:lang w:val="en-US"/>
        </w:rPr>
        <w:t>inż</w:t>
      </w:r>
      <w:proofErr w:type="spellEnd"/>
      <w:r w:rsidR="00D55ADE" w:rsidRPr="00231C18">
        <w:rPr>
          <w:b/>
          <w:bCs/>
          <w:sz w:val="16"/>
          <w:lang w:val="en-US"/>
        </w:rPr>
        <w:t xml:space="preserve">. </w:t>
      </w:r>
      <w:proofErr w:type="spellStart"/>
      <w:r w:rsidR="00BF6F67" w:rsidRPr="00231C18">
        <w:rPr>
          <w:b/>
          <w:bCs/>
          <w:sz w:val="16"/>
          <w:lang w:val="en-US"/>
        </w:rPr>
        <w:t>Łukasz</w:t>
      </w:r>
      <w:proofErr w:type="spellEnd"/>
      <w:r w:rsidR="00BF6F67" w:rsidRPr="00231C18">
        <w:rPr>
          <w:b/>
          <w:bCs/>
          <w:sz w:val="16"/>
          <w:lang w:val="en-US"/>
        </w:rPr>
        <w:t xml:space="preserve"> </w:t>
      </w:r>
      <w:proofErr w:type="spellStart"/>
      <w:r w:rsidR="00BF6F67" w:rsidRPr="00231C18">
        <w:rPr>
          <w:b/>
          <w:bCs/>
          <w:sz w:val="16"/>
          <w:lang w:val="en-US"/>
        </w:rPr>
        <w:t>Chomątek</w:t>
      </w:r>
      <w:proofErr w:type="spellEnd"/>
    </w:p>
    <w:p w14:paraId="41F8851C" w14:textId="77777777" w:rsidR="00231C18" w:rsidRDefault="005613BB" w:rsidP="00B829C2">
      <w:pPr>
        <w:ind w:left="993"/>
        <w:rPr>
          <w:b/>
          <w:sz w:val="16"/>
        </w:rPr>
      </w:pPr>
      <w:proofErr w:type="spellStart"/>
      <w:r w:rsidRPr="00231C18">
        <w:rPr>
          <w:b/>
          <w:sz w:val="16"/>
          <w:lang w:val="en-US"/>
        </w:rPr>
        <w:t>Dyplomant</w:t>
      </w:r>
      <w:proofErr w:type="spellEnd"/>
      <w:r w:rsidRPr="00231C18">
        <w:rPr>
          <w:b/>
          <w:sz w:val="16"/>
          <w:lang w:val="en-US"/>
        </w:rPr>
        <w:t>:</w:t>
      </w:r>
      <w:r w:rsidR="00F34068" w:rsidRPr="00231C18">
        <w:rPr>
          <w:b/>
          <w:sz w:val="16"/>
          <w:lang w:val="en-US"/>
        </w:rPr>
        <w:t xml:space="preserve"> </w:t>
      </w:r>
      <w:proofErr w:type="spellStart"/>
      <w:r w:rsidR="00D55ADE" w:rsidRPr="00231C18">
        <w:rPr>
          <w:b/>
          <w:sz w:val="16"/>
          <w:lang w:val="en-US"/>
        </w:rPr>
        <w:t>inż</w:t>
      </w:r>
      <w:proofErr w:type="spellEnd"/>
      <w:r w:rsidR="00D55ADE" w:rsidRPr="00231C18">
        <w:rPr>
          <w:b/>
          <w:sz w:val="16"/>
          <w:lang w:val="en-US"/>
        </w:rPr>
        <w:t>.</w:t>
      </w:r>
      <w:r w:rsidR="00F34068" w:rsidRPr="00231C18">
        <w:rPr>
          <w:b/>
          <w:sz w:val="16"/>
          <w:lang w:val="en-US"/>
        </w:rPr>
        <w:t xml:space="preserve"> </w:t>
      </w:r>
      <w:proofErr w:type="spellStart"/>
      <w:r w:rsidR="00F34068" w:rsidRPr="00231C18">
        <w:rPr>
          <w:b/>
          <w:sz w:val="16"/>
          <w:lang w:val="en-US"/>
        </w:rPr>
        <w:t>Michał</w:t>
      </w:r>
      <w:proofErr w:type="spellEnd"/>
      <w:r w:rsidR="00F34068" w:rsidRPr="00231C18">
        <w:rPr>
          <w:b/>
          <w:sz w:val="16"/>
          <w:lang w:val="en-US"/>
        </w:rPr>
        <w:t xml:space="preserve"> Siatkowski</w:t>
      </w:r>
    </w:p>
    <w:p w14:paraId="392C3180" w14:textId="77777777" w:rsidR="00231C18" w:rsidRDefault="005613BB" w:rsidP="00B829C2">
      <w:pPr>
        <w:ind w:left="993"/>
        <w:rPr>
          <w:b/>
          <w:sz w:val="16"/>
        </w:rPr>
      </w:pPr>
      <w:r w:rsidRPr="00231C18">
        <w:rPr>
          <w:b/>
          <w:sz w:val="16"/>
          <w:lang w:val="en-US"/>
        </w:rPr>
        <w:t xml:space="preserve">Nr </w:t>
      </w:r>
      <w:proofErr w:type="spellStart"/>
      <w:r w:rsidRPr="00231C18">
        <w:rPr>
          <w:b/>
          <w:sz w:val="16"/>
          <w:lang w:val="en-US"/>
        </w:rPr>
        <w:t>albumu</w:t>
      </w:r>
      <w:proofErr w:type="spellEnd"/>
      <w:r w:rsidRPr="00231C18">
        <w:rPr>
          <w:b/>
          <w:sz w:val="16"/>
          <w:lang w:val="en-US"/>
        </w:rPr>
        <w:t>:</w:t>
      </w:r>
      <w:r w:rsidR="00F34068" w:rsidRPr="00231C18">
        <w:rPr>
          <w:b/>
          <w:sz w:val="16"/>
          <w:lang w:val="en-US"/>
        </w:rPr>
        <w:t xml:space="preserve"> 186865</w:t>
      </w:r>
    </w:p>
    <w:p w14:paraId="214F2DDB" w14:textId="77777777" w:rsidR="00231C18" w:rsidRDefault="00A06D41" w:rsidP="00B829C2">
      <w:pPr>
        <w:ind w:left="993"/>
        <w:rPr>
          <w:b/>
          <w:sz w:val="16"/>
        </w:rPr>
      </w:pPr>
      <w:r w:rsidRPr="00231C18">
        <w:rPr>
          <w:b/>
          <w:sz w:val="16"/>
        </w:rPr>
        <w:t>Kierunek:</w:t>
      </w:r>
      <w:r w:rsidR="00F34068" w:rsidRPr="00231C18">
        <w:rPr>
          <w:b/>
          <w:sz w:val="16"/>
        </w:rPr>
        <w:t xml:space="preserve"> Informatyka</w:t>
      </w:r>
    </w:p>
    <w:p w14:paraId="6EF54F9A" w14:textId="2766BA32" w:rsidR="00231C18" w:rsidRPr="00231C18" w:rsidRDefault="00A06D41" w:rsidP="00B829C2">
      <w:pPr>
        <w:ind w:left="993"/>
        <w:rPr>
          <w:b/>
          <w:sz w:val="16"/>
        </w:rPr>
      </w:pPr>
      <w:r w:rsidRPr="00231C18">
        <w:rPr>
          <w:b/>
          <w:sz w:val="16"/>
        </w:rPr>
        <w:t>Specjalność:</w:t>
      </w:r>
      <w:r w:rsidR="00F34068" w:rsidRPr="00231C18">
        <w:rPr>
          <w:b/>
          <w:sz w:val="16"/>
        </w:rPr>
        <w:t xml:space="preserve"> </w:t>
      </w:r>
      <w:proofErr w:type="spellStart"/>
      <w:r w:rsidR="00F34068" w:rsidRPr="00231C18">
        <w:rPr>
          <w:b/>
          <w:bCs/>
          <w:sz w:val="16"/>
          <w:lang w:val="en-US"/>
        </w:rPr>
        <w:t>Sztuczna</w:t>
      </w:r>
      <w:proofErr w:type="spellEnd"/>
      <w:r w:rsidR="00F34068" w:rsidRPr="00231C18">
        <w:rPr>
          <w:b/>
          <w:bCs/>
          <w:sz w:val="16"/>
          <w:lang w:val="en-US"/>
        </w:rPr>
        <w:t xml:space="preserve"> </w:t>
      </w:r>
      <w:proofErr w:type="spellStart"/>
      <w:r w:rsidR="00F34068" w:rsidRPr="00231C18">
        <w:rPr>
          <w:b/>
          <w:bCs/>
          <w:sz w:val="16"/>
          <w:lang w:val="en-US"/>
        </w:rPr>
        <w:t>Inteligencja</w:t>
      </w:r>
      <w:proofErr w:type="spellEnd"/>
      <w:r w:rsidR="00F34068" w:rsidRPr="00231C18">
        <w:rPr>
          <w:b/>
          <w:bCs/>
          <w:sz w:val="16"/>
          <w:lang w:val="en-US"/>
        </w:rPr>
        <w:t xml:space="preserve"> </w:t>
      </w:r>
      <w:proofErr w:type="spellStart"/>
      <w:r w:rsidR="00F34068" w:rsidRPr="00231C18">
        <w:rPr>
          <w:b/>
          <w:bCs/>
          <w:sz w:val="16"/>
          <w:lang w:val="en-US"/>
        </w:rPr>
        <w:t>i</w:t>
      </w:r>
      <w:proofErr w:type="spellEnd"/>
      <w:r w:rsidR="00F34068" w:rsidRPr="00231C18">
        <w:rPr>
          <w:b/>
          <w:bCs/>
          <w:sz w:val="16"/>
          <w:lang w:val="en-US"/>
        </w:rPr>
        <w:t xml:space="preserve"> </w:t>
      </w:r>
      <w:proofErr w:type="spellStart"/>
      <w:r w:rsidR="00F34068" w:rsidRPr="00231C18">
        <w:rPr>
          <w:b/>
          <w:bCs/>
          <w:sz w:val="16"/>
          <w:lang w:val="en-US"/>
        </w:rPr>
        <w:t>Inżynieria</w:t>
      </w:r>
      <w:proofErr w:type="spellEnd"/>
      <w:r w:rsidR="00F34068" w:rsidRPr="00231C18">
        <w:rPr>
          <w:b/>
          <w:bCs/>
          <w:sz w:val="16"/>
          <w:lang w:val="en-US"/>
        </w:rPr>
        <w:t xml:space="preserve"> </w:t>
      </w:r>
      <w:proofErr w:type="spellStart"/>
      <w:r w:rsidR="00F34068" w:rsidRPr="00231C18">
        <w:rPr>
          <w:b/>
          <w:bCs/>
          <w:sz w:val="16"/>
          <w:lang w:val="en-US"/>
        </w:rPr>
        <w:t>Oprogramowania</w:t>
      </w:r>
      <w:proofErr w:type="spellEnd"/>
    </w:p>
    <w:p w14:paraId="53FBAECC" w14:textId="77777777" w:rsidR="00231C18" w:rsidRDefault="00231C18" w:rsidP="00B829C2">
      <w:pPr>
        <w:ind w:left="993"/>
        <w:rPr>
          <w:sz w:val="16"/>
        </w:rPr>
      </w:pPr>
    </w:p>
    <w:p w14:paraId="4B53D66A" w14:textId="554C3F5C" w:rsidR="005613BB" w:rsidRPr="00231C18" w:rsidRDefault="005613BB" w:rsidP="00B829C2">
      <w:pPr>
        <w:ind w:left="993"/>
        <w:jc w:val="center"/>
        <w:rPr>
          <w:sz w:val="16"/>
        </w:rPr>
      </w:pPr>
      <w:r w:rsidRPr="00231C18">
        <w:rPr>
          <w:sz w:val="16"/>
        </w:rPr>
        <w:t xml:space="preserve">Łódź </w:t>
      </w:r>
      <w:r w:rsidR="00DC5CE0" w:rsidRPr="00231C18">
        <w:rPr>
          <w:sz w:val="16"/>
        </w:rPr>
        <w:t>10.04</w:t>
      </w:r>
      <w:r w:rsidR="00E80638" w:rsidRPr="00231C18">
        <w:rPr>
          <w:sz w:val="16"/>
        </w:rPr>
        <w:t>.2015</w:t>
      </w:r>
    </w:p>
    <w:sectPr w:rsidR="005613BB" w:rsidRPr="00231C18" w:rsidSect="00B829C2">
      <w:headerReference w:type="first" r:id="rId8"/>
      <w:footerReference w:type="first" r:id="rId9"/>
      <w:pgSz w:w="6798" w:h="6798" w:code="9"/>
      <w:pgMar w:top="357" w:right="357" w:bottom="357" w:left="357" w:header="0" w:footer="284" w:gutter="0"/>
      <w:cols w:space="708"/>
      <w:titlePg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C1A79" w14:textId="77777777" w:rsidR="00106890" w:rsidRDefault="00106890">
      <w:r>
        <w:separator/>
      </w:r>
    </w:p>
  </w:endnote>
  <w:endnote w:type="continuationSeparator" w:id="0">
    <w:p w14:paraId="54BD0D72" w14:textId="77777777" w:rsidR="00106890" w:rsidRDefault="0010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stleT">
    <w:altName w:val="System Font Heavy"/>
    <w:charset w:val="00"/>
    <w:family w:val="swiss"/>
    <w:pitch w:val="variable"/>
    <w:sig w:usb0="00000007" w:usb1="00000000" w:usb2="00000000" w:usb3="00000000" w:csb0="00000013" w:csb1="00000000"/>
  </w:font>
  <w:font w:name="ZapfHumnstPL">
    <w:altName w:val="Gabriola"/>
    <w:panose1 w:val="00000000000000000000"/>
    <w:charset w:val="EE"/>
    <w:family w:val="decorative"/>
    <w:notTrueType/>
    <w:pitch w:val="variable"/>
    <w:sig w:usb0="00000007" w:usb1="00000000" w:usb2="00000000" w:usb3="00000000" w:csb0="0000000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A0325" w14:textId="77777777" w:rsidR="00944FEF" w:rsidRPr="00231C18" w:rsidRDefault="00944FEF" w:rsidP="00B829C2">
    <w:pPr>
      <w:pStyle w:val="Nagwek"/>
      <w:spacing w:after="40"/>
      <w:ind w:left="993"/>
      <w:rPr>
        <w:rFonts w:ascii="ZapfHumnstPL" w:hAnsi="ZapfHumnstPL"/>
        <w:color w:val="8B0002"/>
        <w:sz w:val="18"/>
        <w:szCs w:val="20"/>
      </w:rPr>
    </w:pPr>
    <w:r w:rsidRPr="00231C18">
      <w:rPr>
        <w:rFonts w:ascii="ZapfHumnstPL" w:hAnsi="ZapfHumnstPL"/>
        <w:color w:val="8B0002"/>
        <w:sz w:val="18"/>
        <w:szCs w:val="20"/>
      </w:rPr>
      <w:t>Instytut Informatyki</w:t>
    </w:r>
  </w:p>
  <w:p w14:paraId="2777910A" w14:textId="38788A60" w:rsidR="00944FEF" w:rsidRPr="00231C18" w:rsidRDefault="00944FEF" w:rsidP="00B829C2">
    <w:pPr>
      <w:pStyle w:val="Nagwek"/>
      <w:tabs>
        <w:tab w:val="clear" w:pos="4536"/>
        <w:tab w:val="clear" w:pos="9072"/>
        <w:tab w:val="center" w:pos="3042"/>
      </w:tabs>
      <w:ind w:left="993"/>
      <w:rPr>
        <w:rFonts w:ascii="ZapfHumnstPL" w:hAnsi="ZapfHumnstPL"/>
        <w:color w:val="8B0002"/>
        <w:sz w:val="13"/>
        <w:szCs w:val="15"/>
      </w:rPr>
    </w:pPr>
    <w:r w:rsidRPr="00231C18">
      <w:rPr>
        <w:rFonts w:ascii="ZapfHumnstPL" w:hAnsi="ZapfHumnstPL"/>
        <w:sz w:val="13"/>
        <w:szCs w:val="15"/>
      </w:rPr>
      <w:t xml:space="preserve">90-924 Łódź, ul. Wólczańska 215, </w:t>
    </w:r>
    <w:r w:rsidRPr="00231C18">
      <w:rPr>
        <w:rFonts w:ascii="ZapfHumnstPL" w:hAnsi="ZapfHumnstPL"/>
        <w:color w:val="8B0002"/>
        <w:sz w:val="13"/>
        <w:szCs w:val="15"/>
      </w:rPr>
      <w:t>budynek B9</w:t>
    </w:r>
    <w:r w:rsidR="00231C18" w:rsidRPr="00231C18">
      <w:rPr>
        <w:rFonts w:ascii="ZapfHumnstPL" w:hAnsi="ZapfHumnstPL"/>
        <w:color w:val="8B0002"/>
        <w:sz w:val="13"/>
        <w:szCs w:val="15"/>
      </w:rPr>
      <w:tab/>
    </w:r>
  </w:p>
  <w:p w14:paraId="3103E402" w14:textId="77777777" w:rsidR="00944FEF" w:rsidRPr="00231C18" w:rsidRDefault="00944FEF" w:rsidP="00B829C2">
    <w:pPr>
      <w:pStyle w:val="Stopka"/>
      <w:ind w:left="993"/>
      <w:rPr>
        <w:rFonts w:ascii="ZapfHumnstPL" w:hAnsi="ZapfHumnstPL"/>
        <w:sz w:val="13"/>
        <w:szCs w:val="15"/>
        <w:lang w:val="en-US"/>
      </w:rPr>
    </w:pPr>
    <w:proofErr w:type="gramStart"/>
    <w:r w:rsidRPr="00231C18">
      <w:rPr>
        <w:rFonts w:ascii="ZapfHumnstPL" w:hAnsi="ZapfHumnstPL"/>
        <w:sz w:val="13"/>
        <w:szCs w:val="15"/>
        <w:lang w:val="en-US"/>
      </w:rPr>
      <w:t>tel</w:t>
    </w:r>
    <w:proofErr w:type="gramEnd"/>
    <w:r w:rsidRPr="00231C18">
      <w:rPr>
        <w:rFonts w:ascii="ZapfHumnstPL" w:hAnsi="ZapfHumnstPL"/>
        <w:sz w:val="13"/>
        <w:szCs w:val="15"/>
        <w:lang w:val="en-US"/>
      </w:rPr>
      <w:t>. 042 631 27 97, 042 632 97 57, fax 042 630 34 14 email: office@ics.p.lodz.pl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0B8C7" w14:textId="77777777" w:rsidR="00106890" w:rsidRDefault="00106890">
      <w:r>
        <w:separator/>
      </w:r>
    </w:p>
  </w:footnote>
  <w:footnote w:type="continuationSeparator" w:id="0">
    <w:p w14:paraId="5D2FDEF2" w14:textId="77777777" w:rsidR="00106890" w:rsidRDefault="001068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D3A23" w14:textId="4A9C5B9C" w:rsidR="00944FEF" w:rsidRPr="00231C18" w:rsidRDefault="00944FEF" w:rsidP="00B829C2">
    <w:pPr>
      <w:pStyle w:val="Nagwek"/>
      <w:tabs>
        <w:tab w:val="clear" w:pos="4536"/>
      </w:tabs>
      <w:spacing w:before="660" w:after="60"/>
      <w:ind w:left="993"/>
      <w:rPr>
        <w:rFonts w:ascii="CastleT" w:hAnsi="CastleT"/>
        <w:sz w:val="30"/>
        <w:szCs w:val="36"/>
      </w:rPr>
    </w:pPr>
    <w:r w:rsidRPr="00231C18">
      <w:rPr>
        <w:rFonts w:ascii="CastleT" w:hAnsi="CastleT"/>
        <w:sz w:val="30"/>
        <w:szCs w:val="36"/>
      </w:rPr>
      <w:t>Politechnika Łódzka</w:t>
    </w:r>
    <w:r w:rsidR="00231C18">
      <w:rPr>
        <w:rFonts w:ascii="CastleT" w:hAnsi="CastleT"/>
        <w:sz w:val="30"/>
        <w:szCs w:val="36"/>
      </w:rPr>
      <w:br/>
    </w:r>
    <w:r w:rsidRPr="00231C18">
      <w:rPr>
        <w:rFonts w:ascii="ZapfHumnstPL" w:hAnsi="ZapfHumnstPL"/>
        <w:color w:val="8B0002"/>
        <w:sz w:val="18"/>
      </w:rPr>
      <w:t>Instytut Informatyki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6F6F3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TrueTypeFonts/>
  <w:activeWritingStyle w:appName="MSWord" w:lang="pl-PL" w:vendorID="12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8b0002,#b2b2b2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73"/>
    <w:rsid w:val="00046DC0"/>
    <w:rsid w:val="00066924"/>
    <w:rsid w:val="000779C4"/>
    <w:rsid w:val="00087DCC"/>
    <w:rsid w:val="000A47CF"/>
    <w:rsid w:val="00103248"/>
    <w:rsid w:val="001041B4"/>
    <w:rsid w:val="00106890"/>
    <w:rsid w:val="0012136E"/>
    <w:rsid w:val="001217B3"/>
    <w:rsid w:val="00166E22"/>
    <w:rsid w:val="00182FCC"/>
    <w:rsid w:val="001C165B"/>
    <w:rsid w:val="001E55C2"/>
    <w:rsid w:val="00231C18"/>
    <w:rsid w:val="0024796F"/>
    <w:rsid w:val="00282102"/>
    <w:rsid w:val="00325AB9"/>
    <w:rsid w:val="003F1377"/>
    <w:rsid w:val="00433439"/>
    <w:rsid w:val="00463A4E"/>
    <w:rsid w:val="004654FD"/>
    <w:rsid w:val="00481C26"/>
    <w:rsid w:val="004E30CD"/>
    <w:rsid w:val="004E493B"/>
    <w:rsid w:val="004F2776"/>
    <w:rsid w:val="00546571"/>
    <w:rsid w:val="005613BB"/>
    <w:rsid w:val="00570D71"/>
    <w:rsid w:val="00571105"/>
    <w:rsid w:val="005865FB"/>
    <w:rsid w:val="005A0228"/>
    <w:rsid w:val="005F707D"/>
    <w:rsid w:val="00604C1E"/>
    <w:rsid w:val="00632E87"/>
    <w:rsid w:val="00640699"/>
    <w:rsid w:val="00672E0D"/>
    <w:rsid w:val="006D1BBF"/>
    <w:rsid w:val="00774BAB"/>
    <w:rsid w:val="007776A3"/>
    <w:rsid w:val="00814401"/>
    <w:rsid w:val="00822750"/>
    <w:rsid w:val="00827CB0"/>
    <w:rsid w:val="00841320"/>
    <w:rsid w:val="00850F17"/>
    <w:rsid w:val="00853D03"/>
    <w:rsid w:val="00865505"/>
    <w:rsid w:val="00882174"/>
    <w:rsid w:val="00890162"/>
    <w:rsid w:val="008C28A3"/>
    <w:rsid w:val="008C7870"/>
    <w:rsid w:val="00906A9D"/>
    <w:rsid w:val="0093263B"/>
    <w:rsid w:val="00944FEF"/>
    <w:rsid w:val="009A1C5C"/>
    <w:rsid w:val="009D1596"/>
    <w:rsid w:val="009E3533"/>
    <w:rsid w:val="009E38EF"/>
    <w:rsid w:val="009F3FB9"/>
    <w:rsid w:val="009F7AAD"/>
    <w:rsid w:val="00A06D41"/>
    <w:rsid w:val="00A10F11"/>
    <w:rsid w:val="00A171EC"/>
    <w:rsid w:val="00A25E3C"/>
    <w:rsid w:val="00A45FC1"/>
    <w:rsid w:val="00A96958"/>
    <w:rsid w:val="00AA07B9"/>
    <w:rsid w:val="00AD458A"/>
    <w:rsid w:val="00AD5E85"/>
    <w:rsid w:val="00B54784"/>
    <w:rsid w:val="00B829C2"/>
    <w:rsid w:val="00B86D74"/>
    <w:rsid w:val="00BF6F67"/>
    <w:rsid w:val="00C71E2B"/>
    <w:rsid w:val="00D55ADE"/>
    <w:rsid w:val="00D84F9B"/>
    <w:rsid w:val="00DC5CE0"/>
    <w:rsid w:val="00DC735B"/>
    <w:rsid w:val="00DD4895"/>
    <w:rsid w:val="00E03A59"/>
    <w:rsid w:val="00E44473"/>
    <w:rsid w:val="00E76156"/>
    <w:rsid w:val="00E76D4E"/>
    <w:rsid w:val="00E80638"/>
    <w:rsid w:val="00EA0256"/>
    <w:rsid w:val="00F05AA7"/>
    <w:rsid w:val="00F34068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8b0002,#b2b2b2,#ccc"/>
    </o:shapedefaults>
    <o:shapelayout v:ext="edit">
      <o:idmap v:ext="edit" data="1"/>
    </o:shapelayout>
  </w:shapeDefaults>
  <w:decimalSymbol w:val=","/>
  <w:listSeparator w:val=";"/>
  <w14:docId w14:val="3DD82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25E3C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25E3C"/>
    <w:pPr>
      <w:tabs>
        <w:tab w:val="center" w:pos="4536"/>
        <w:tab w:val="right" w:pos="9072"/>
      </w:tabs>
    </w:pPr>
  </w:style>
  <w:style w:type="paragraph" w:styleId="Zwrotgrzecznociowy">
    <w:name w:val="Salutation"/>
    <w:basedOn w:val="Normalny"/>
    <w:next w:val="Normalny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Tekstpodstawowy">
    <w:name w:val="Body Text"/>
    <w:basedOn w:val="Normaln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Zwrotpoegnalny">
    <w:name w:val="Closing"/>
    <w:basedOn w:val="Normalny"/>
    <w:next w:val="Podpis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Podpis">
    <w:name w:val="Signature"/>
    <w:basedOn w:val="Normalny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a">
    <w:name w:val="Date"/>
    <w:basedOn w:val="Normalny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ny"/>
    <w:next w:val="Normalny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Podpis"/>
    <w:next w:val="Normalny"/>
    <w:rsid w:val="00814401"/>
    <w:pPr>
      <w:spacing w:before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25E3C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25E3C"/>
    <w:pPr>
      <w:tabs>
        <w:tab w:val="center" w:pos="4536"/>
        <w:tab w:val="right" w:pos="9072"/>
      </w:tabs>
    </w:pPr>
  </w:style>
  <w:style w:type="paragraph" w:styleId="Zwrotgrzecznociowy">
    <w:name w:val="Salutation"/>
    <w:basedOn w:val="Normalny"/>
    <w:next w:val="Normalny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Tekstpodstawowy">
    <w:name w:val="Body Text"/>
    <w:basedOn w:val="Normaln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Zwrotpoegnalny">
    <w:name w:val="Closing"/>
    <w:basedOn w:val="Normalny"/>
    <w:next w:val="Podpis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Podpis">
    <w:name w:val="Signature"/>
    <w:basedOn w:val="Normalny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a">
    <w:name w:val="Date"/>
    <w:basedOn w:val="Normalny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ny"/>
    <w:next w:val="Normalny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Podpis"/>
    <w:next w:val="Normalny"/>
    <w:rsid w:val="00814401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ia\Pulpit\Papier%20firmowy%20Instytut%20Informatyki.dot" TargetMode="Externa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Settings\Asia\Pulpit\Papier firmowy Instytut Informatyki.dot</Template>
  <TotalTime>16</TotalTime>
  <Pages>1</Pages>
  <Words>55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Papier firmowy</vt:lpstr>
    </vt:vector>
  </TitlesOfParts>
  <Company>Politechnka Łódzka, Instytut Informatyki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Papier firmowy</dc:title>
  <dc:subject/>
  <dc:creator>Asia</dc:creator>
  <cp:keywords/>
  <dc:description/>
  <cp:lastModifiedBy>Michal Siatkowski</cp:lastModifiedBy>
  <cp:revision>9</cp:revision>
  <cp:lastPrinted>2006-10-17T08:29:00Z</cp:lastPrinted>
  <dcterms:created xsi:type="dcterms:W3CDTF">2015-01-21T23:53:00Z</dcterms:created>
  <dcterms:modified xsi:type="dcterms:W3CDTF">2015-06-14T07:19:00Z</dcterms:modified>
</cp:coreProperties>
</file>