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1DC98" w14:textId="77777777" w:rsidR="005613BB" w:rsidRDefault="005613BB" w:rsidP="00814401">
      <w:pPr>
        <w:jc w:val="right"/>
      </w:pPr>
    </w:p>
    <w:p w14:paraId="636866D8" w14:textId="77777777" w:rsidR="005613BB" w:rsidRDefault="005613BB" w:rsidP="005613BB">
      <w:pPr>
        <w:jc w:val="right"/>
      </w:pPr>
    </w:p>
    <w:p w14:paraId="373E4C14" w14:textId="77777777" w:rsidR="005613BB" w:rsidRDefault="005613BB" w:rsidP="005613BB"/>
    <w:p w14:paraId="6BF96C69" w14:textId="77777777" w:rsidR="005613BB" w:rsidRDefault="005613BB" w:rsidP="005613BB">
      <w:pPr>
        <w:jc w:val="right"/>
      </w:pPr>
    </w:p>
    <w:p w14:paraId="5AC0ED7B" w14:textId="77777777" w:rsidR="005613BB" w:rsidRDefault="005613BB" w:rsidP="005613BB">
      <w:pPr>
        <w:jc w:val="right"/>
      </w:pPr>
    </w:p>
    <w:p w14:paraId="366372E8" w14:textId="77777777" w:rsidR="005613BB" w:rsidRDefault="005613BB" w:rsidP="005613BB">
      <w:pPr>
        <w:jc w:val="center"/>
      </w:pPr>
      <w:r w:rsidRPr="00E44473">
        <w:rPr>
          <w:rFonts w:ascii="Arial" w:hAnsi="Arial" w:cs="Arial"/>
          <w:b/>
          <w:sz w:val="28"/>
          <w:szCs w:val="28"/>
        </w:rPr>
        <w:t>PRACA DYPLOMOWA</w:t>
      </w:r>
      <w:r w:rsidR="00F34068">
        <w:rPr>
          <w:rFonts w:ascii="Arial" w:hAnsi="Arial" w:cs="Arial"/>
          <w:b/>
          <w:sz w:val="28"/>
          <w:szCs w:val="28"/>
        </w:rPr>
        <w:t xml:space="preserve"> MAGISTERSKA</w:t>
      </w:r>
    </w:p>
    <w:p w14:paraId="203C055A" w14:textId="77777777" w:rsidR="005613BB" w:rsidRDefault="005613BB" w:rsidP="0024796F"/>
    <w:p w14:paraId="39A603B8" w14:textId="77777777" w:rsidR="005613BB" w:rsidRDefault="005613BB" w:rsidP="005613BB">
      <w:pPr>
        <w:jc w:val="center"/>
      </w:pPr>
    </w:p>
    <w:p w14:paraId="30E98243" w14:textId="77777777" w:rsidR="005613BB" w:rsidRDefault="005613BB" w:rsidP="00F34068"/>
    <w:p w14:paraId="093704B5" w14:textId="77777777" w:rsidR="005613BB" w:rsidRDefault="005613BB" w:rsidP="005613BB"/>
    <w:p w14:paraId="1EBC485B" w14:textId="77777777" w:rsidR="0024796F" w:rsidRDefault="0024796F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3830922B" w14:textId="77777777" w:rsidR="00046DC0" w:rsidRDefault="00046DC0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3A643D8F" w14:textId="77777777" w:rsidR="0024796F" w:rsidRDefault="0024796F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329A6ACC" w14:textId="77777777" w:rsidR="00F34068" w:rsidRPr="00F34068" w:rsidRDefault="00046DC0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proofErr w:type="spellStart"/>
      <w:r w:rsidRPr="00046DC0">
        <w:rPr>
          <w:rFonts w:ascii="Arial" w:hAnsi="Arial" w:cs="Arial"/>
          <w:b/>
          <w:sz w:val="36"/>
          <w:szCs w:val="36"/>
          <w:lang w:val="en-US"/>
        </w:rPr>
        <w:t>Optymalizacja</w:t>
      </w:r>
      <w:proofErr w:type="spellEnd"/>
      <w:r w:rsidRPr="00046DC0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046DC0">
        <w:rPr>
          <w:rFonts w:ascii="Arial" w:hAnsi="Arial" w:cs="Arial"/>
          <w:b/>
          <w:sz w:val="36"/>
          <w:szCs w:val="36"/>
          <w:lang w:val="en-US"/>
        </w:rPr>
        <w:t>struktury</w:t>
      </w:r>
      <w:proofErr w:type="spellEnd"/>
      <w:r w:rsidRPr="00046DC0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046DC0">
        <w:rPr>
          <w:rFonts w:ascii="Arial" w:hAnsi="Arial" w:cs="Arial"/>
          <w:b/>
          <w:sz w:val="36"/>
          <w:szCs w:val="36"/>
          <w:lang w:val="en-US"/>
        </w:rPr>
        <w:t>sieci</w:t>
      </w:r>
      <w:proofErr w:type="spellEnd"/>
      <w:r w:rsidRPr="00046DC0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046DC0">
        <w:rPr>
          <w:rFonts w:ascii="Arial" w:hAnsi="Arial" w:cs="Arial"/>
          <w:b/>
          <w:sz w:val="36"/>
          <w:szCs w:val="36"/>
          <w:lang w:val="en-US"/>
        </w:rPr>
        <w:t>drogowej</w:t>
      </w:r>
      <w:proofErr w:type="spellEnd"/>
      <w:r w:rsidR="0024796F">
        <w:rPr>
          <w:rFonts w:ascii="Arial" w:hAnsi="Arial" w:cs="Arial"/>
          <w:b/>
          <w:sz w:val="36"/>
          <w:szCs w:val="36"/>
          <w:lang w:val="en-US"/>
        </w:rPr>
        <w:br/>
      </w:r>
    </w:p>
    <w:p w14:paraId="68FFD166" w14:textId="77777777" w:rsidR="005613BB" w:rsidRPr="00E44473" w:rsidRDefault="00046DC0" w:rsidP="00F3406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Structure optimization </w:t>
      </w:r>
      <w:r w:rsidR="00F34068" w:rsidRPr="00F34068">
        <w:rPr>
          <w:rFonts w:ascii="Arial" w:hAnsi="Arial" w:cs="Arial"/>
          <w:b/>
          <w:sz w:val="36"/>
          <w:szCs w:val="36"/>
          <w:lang w:val="en-US"/>
        </w:rPr>
        <w:t>of road networks</w:t>
      </w:r>
    </w:p>
    <w:p w14:paraId="39112639" w14:textId="77777777" w:rsidR="005613BB" w:rsidRPr="00E44473" w:rsidRDefault="005613BB" w:rsidP="005613BB">
      <w:pPr>
        <w:jc w:val="center"/>
        <w:rPr>
          <w:rFonts w:ascii="Arial" w:hAnsi="Arial" w:cs="Arial"/>
          <w:sz w:val="32"/>
          <w:szCs w:val="32"/>
        </w:rPr>
      </w:pPr>
    </w:p>
    <w:p w14:paraId="61F42F53" w14:textId="77777777" w:rsidR="005613BB" w:rsidRDefault="005613BB" w:rsidP="005613BB">
      <w:pPr>
        <w:jc w:val="center"/>
      </w:pPr>
    </w:p>
    <w:p w14:paraId="6FC85C17" w14:textId="77777777" w:rsidR="005613BB" w:rsidRDefault="005613BB" w:rsidP="00046DC0">
      <w:bookmarkStart w:id="0" w:name="_GoBack"/>
      <w:bookmarkEnd w:id="0"/>
    </w:p>
    <w:p w14:paraId="7481CF7F" w14:textId="77777777" w:rsidR="005613BB" w:rsidRDefault="005613BB" w:rsidP="005613BB">
      <w:pPr>
        <w:jc w:val="center"/>
      </w:pPr>
    </w:p>
    <w:p w14:paraId="33021FC4" w14:textId="77777777" w:rsidR="005613BB" w:rsidRDefault="005613BB" w:rsidP="005613BB">
      <w:pPr>
        <w:jc w:val="center"/>
      </w:pPr>
    </w:p>
    <w:p w14:paraId="738979F1" w14:textId="77777777" w:rsidR="005613BB" w:rsidRDefault="005613BB" w:rsidP="005613BB">
      <w:pPr>
        <w:jc w:val="center"/>
      </w:pPr>
    </w:p>
    <w:p w14:paraId="7C180749" w14:textId="77777777" w:rsidR="005613BB" w:rsidRDefault="005613BB" w:rsidP="005613BB">
      <w:pPr>
        <w:jc w:val="center"/>
      </w:pPr>
    </w:p>
    <w:p w14:paraId="40DC7BB9" w14:textId="77777777" w:rsidR="005613BB" w:rsidRDefault="005613BB" w:rsidP="005613BB">
      <w:pPr>
        <w:jc w:val="center"/>
      </w:pPr>
    </w:p>
    <w:p w14:paraId="658339F4" w14:textId="77777777" w:rsidR="005613BB" w:rsidRDefault="005613BB" w:rsidP="005613BB">
      <w:pPr>
        <w:jc w:val="center"/>
      </w:pPr>
    </w:p>
    <w:p w14:paraId="765325FF" w14:textId="77777777" w:rsidR="005613BB" w:rsidRDefault="005613BB" w:rsidP="005613BB">
      <w:pPr>
        <w:jc w:val="center"/>
      </w:pPr>
    </w:p>
    <w:p w14:paraId="6EE5981A" w14:textId="77777777" w:rsidR="005613BB" w:rsidRDefault="005613BB" w:rsidP="005613BB">
      <w:pPr>
        <w:jc w:val="center"/>
      </w:pPr>
    </w:p>
    <w:p w14:paraId="79091002" w14:textId="77777777" w:rsidR="00046DC0" w:rsidRDefault="00046DC0" w:rsidP="005613BB">
      <w:pPr>
        <w:jc w:val="center"/>
      </w:pPr>
    </w:p>
    <w:p w14:paraId="6BB81296" w14:textId="77777777" w:rsidR="00046DC0" w:rsidRDefault="00046DC0" w:rsidP="005613BB">
      <w:pPr>
        <w:jc w:val="center"/>
      </w:pPr>
    </w:p>
    <w:p w14:paraId="0FADFA0F" w14:textId="77777777" w:rsidR="00046DC0" w:rsidRDefault="00046DC0" w:rsidP="00046DC0"/>
    <w:p w14:paraId="205EC4C7" w14:textId="77777777" w:rsidR="005613BB" w:rsidRDefault="005613BB" w:rsidP="005613BB">
      <w:pPr>
        <w:jc w:val="center"/>
      </w:pPr>
    </w:p>
    <w:p w14:paraId="6EAFCA07" w14:textId="77777777" w:rsidR="005613BB" w:rsidRDefault="005613BB" w:rsidP="00A06D41"/>
    <w:p w14:paraId="68E6502C" w14:textId="77777777" w:rsidR="005613BB" w:rsidRDefault="005613BB" w:rsidP="005613BB">
      <w:pPr>
        <w:jc w:val="center"/>
      </w:pPr>
    </w:p>
    <w:p w14:paraId="669E9BE5" w14:textId="77777777" w:rsidR="005613BB" w:rsidRPr="005613BB" w:rsidRDefault="005613BB" w:rsidP="005613BB">
      <w:pPr>
        <w:ind w:firstLine="540"/>
        <w:rPr>
          <w:b/>
        </w:rPr>
      </w:pPr>
      <w:r w:rsidRPr="005613BB">
        <w:rPr>
          <w:b/>
        </w:rPr>
        <w:t>Wydział Fizyki Technicznej, Informatyki i Matematyki Stosowanej</w:t>
      </w:r>
    </w:p>
    <w:p w14:paraId="6DCFA051" w14:textId="77777777" w:rsidR="00F34068" w:rsidRDefault="005613BB" w:rsidP="00F34068">
      <w:pPr>
        <w:ind w:firstLine="540"/>
        <w:rPr>
          <w:b/>
          <w:lang w:val="en-US"/>
        </w:rPr>
      </w:pPr>
      <w:proofErr w:type="spellStart"/>
      <w:r>
        <w:rPr>
          <w:b/>
          <w:lang w:val="en-US"/>
        </w:rPr>
        <w:t>Promotor</w:t>
      </w:r>
      <w:proofErr w:type="spellEnd"/>
      <w:r>
        <w:rPr>
          <w:b/>
          <w:lang w:val="en-US"/>
        </w:rPr>
        <w:t>:</w:t>
      </w:r>
      <w:r w:rsidR="00F34068">
        <w:rPr>
          <w:b/>
          <w:lang w:val="en-US"/>
        </w:rPr>
        <w:t xml:space="preserve"> </w:t>
      </w:r>
      <w:proofErr w:type="spellStart"/>
      <w:r w:rsidR="00841320" w:rsidRPr="00841320">
        <w:rPr>
          <w:b/>
          <w:lang w:val="en-US"/>
        </w:rPr>
        <w:t>dr</w:t>
      </w:r>
      <w:proofErr w:type="spellEnd"/>
      <w:r w:rsidR="00841320" w:rsidRPr="00841320">
        <w:rPr>
          <w:b/>
          <w:lang w:val="en-US"/>
        </w:rPr>
        <w:t xml:space="preserve"> </w:t>
      </w:r>
      <w:proofErr w:type="gramStart"/>
      <w:r w:rsidR="00841320" w:rsidRPr="00841320">
        <w:rPr>
          <w:b/>
          <w:lang w:val="en-US"/>
        </w:rPr>
        <w:t>hab.</w:t>
      </w:r>
      <w:proofErr w:type="gramEnd"/>
      <w:r w:rsidR="00841320" w:rsidRPr="00841320">
        <w:rPr>
          <w:b/>
          <w:lang w:val="en-US"/>
        </w:rPr>
        <w:t xml:space="preserve"> </w:t>
      </w:r>
      <w:proofErr w:type="spellStart"/>
      <w:r w:rsidR="00841320" w:rsidRPr="00841320">
        <w:rPr>
          <w:b/>
          <w:lang w:val="en-US"/>
        </w:rPr>
        <w:t>inż</w:t>
      </w:r>
      <w:proofErr w:type="spellEnd"/>
      <w:r w:rsidR="00841320" w:rsidRPr="00841320">
        <w:rPr>
          <w:b/>
          <w:lang w:val="en-US"/>
        </w:rPr>
        <w:t>.</w:t>
      </w:r>
      <w:r w:rsidR="00841320">
        <w:rPr>
          <w:b/>
          <w:lang w:val="en-US"/>
        </w:rPr>
        <w:t xml:space="preserve"> </w:t>
      </w:r>
      <w:proofErr w:type="spellStart"/>
      <w:r w:rsidR="00F34068">
        <w:rPr>
          <w:b/>
          <w:lang w:val="en-US"/>
        </w:rPr>
        <w:t>Aneta</w:t>
      </w:r>
      <w:proofErr w:type="spellEnd"/>
      <w:r w:rsidR="00F34068">
        <w:rPr>
          <w:b/>
          <w:lang w:val="en-US"/>
        </w:rPr>
        <w:t xml:space="preserve"> </w:t>
      </w:r>
      <w:proofErr w:type="spellStart"/>
      <w:r w:rsidR="00F34068">
        <w:rPr>
          <w:b/>
          <w:lang w:val="en-US"/>
        </w:rPr>
        <w:t>Poniszewska-Marańda</w:t>
      </w:r>
      <w:proofErr w:type="spellEnd"/>
    </w:p>
    <w:p w14:paraId="5146347E" w14:textId="77777777" w:rsidR="00BF6F67" w:rsidRDefault="00BF6F67" w:rsidP="00F34068">
      <w:pPr>
        <w:ind w:firstLine="540"/>
        <w:rPr>
          <w:b/>
          <w:lang w:val="en-US"/>
        </w:rPr>
      </w:pPr>
      <w:proofErr w:type="spellStart"/>
      <w:r>
        <w:rPr>
          <w:b/>
          <w:bCs/>
          <w:lang w:val="en-US"/>
        </w:rPr>
        <w:t>Kopromotor</w:t>
      </w:r>
      <w:proofErr w:type="spellEnd"/>
      <w:r>
        <w:rPr>
          <w:b/>
          <w:bCs/>
          <w:lang w:val="en-US"/>
        </w:rPr>
        <w:t xml:space="preserve">: </w:t>
      </w:r>
      <w:proofErr w:type="spellStart"/>
      <w:r w:rsidR="00D55ADE" w:rsidRPr="00D55ADE">
        <w:rPr>
          <w:b/>
          <w:bCs/>
          <w:lang w:val="en-US"/>
        </w:rPr>
        <w:t>mgr</w:t>
      </w:r>
      <w:proofErr w:type="spellEnd"/>
      <w:r w:rsidR="00D55ADE" w:rsidRPr="00D55ADE">
        <w:rPr>
          <w:b/>
          <w:bCs/>
          <w:lang w:val="en-US"/>
        </w:rPr>
        <w:t xml:space="preserve"> </w:t>
      </w:r>
      <w:proofErr w:type="spellStart"/>
      <w:r w:rsidR="00D55ADE" w:rsidRPr="00D55ADE">
        <w:rPr>
          <w:b/>
          <w:bCs/>
          <w:lang w:val="en-US"/>
        </w:rPr>
        <w:t>inż</w:t>
      </w:r>
      <w:proofErr w:type="spellEnd"/>
      <w:r w:rsidR="00D55ADE"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Łukasz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Chomątek</w:t>
      </w:r>
      <w:proofErr w:type="spellEnd"/>
    </w:p>
    <w:p w14:paraId="0D58A35D" w14:textId="77777777" w:rsidR="005613BB" w:rsidRDefault="005613BB" w:rsidP="005613BB">
      <w:pPr>
        <w:ind w:firstLine="540"/>
        <w:rPr>
          <w:b/>
          <w:lang w:val="en-US"/>
        </w:rPr>
      </w:pPr>
      <w:proofErr w:type="spellStart"/>
      <w:r>
        <w:rPr>
          <w:b/>
          <w:lang w:val="en-US"/>
        </w:rPr>
        <w:t>Dyplomant</w:t>
      </w:r>
      <w:proofErr w:type="spellEnd"/>
      <w:r>
        <w:rPr>
          <w:b/>
          <w:lang w:val="en-US"/>
        </w:rPr>
        <w:t>:</w:t>
      </w:r>
      <w:r w:rsidR="00F34068">
        <w:rPr>
          <w:b/>
          <w:lang w:val="en-US"/>
        </w:rPr>
        <w:t xml:space="preserve"> </w:t>
      </w:r>
      <w:proofErr w:type="spellStart"/>
      <w:r w:rsidR="00D55ADE">
        <w:rPr>
          <w:b/>
          <w:lang w:val="en-US"/>
        </w:rPr>
        <w:t>inż</w:t>
      </w:r>
      <w:proofErr w:type="spellEnd"/>
      <w:r w:rsidR="00D55ADE">
        <w:rPr>
          <w:b/>
          <w:lang w:val="en-US"/>
        </w:rPr>
        <w:t>.</w:t>
      </w:r>
      <w:r w:rsidR="00F34068">
        <w:rPr>
          <w:b/>
          <w:lang w:val="en-US"/>
        </w:rPr>
        <w:t xml:space="preserve"> </w:t>
      </w:r>
      <w:proofErr w:type="spellStart"/>
      <w:r w:rsidR="00F34068">
        <w:rPr>
          <w:b/>
          <w:lang w:val="en-US"/>
        </w:rPr>
        <w:t>Michał</w:t>
      </w:r>
      <w:proofErr w:type="spellEnd"/>
      <w:r w:rsidR="00F34068">
        <w:rPr>
          <w:b/>
          <w:lang w:val="en-US"/>
        </w:rPr>
        <w:t xml:space="preserve"> Siatkowski</w:t>
      </w:r>
    </w:p>
    <w:p w14:paraId="1C7FD53E" w14:textId="77777777" w:rsidR="005613BB" w:rsidRDefault="005613BB" w:rsidP="005613BB">
      <w:pPr>
        <w:ind w:left="180" w:firstLine="360"/>
        <w:rPr>
          <w:b/>
          <w:lang w:val="en-US"/>
        </w:rPr>
      </w:pPr>
      <w:r>
        <w:rPr>
          <w:b/>
          <w:lang w:val="en-US"/>
        </w:rPr>
        <w:t xml:space="preserve">Nr </w:t>
      </w:r>
      <w:proofErr w:type="spellStart"/>
      <w:r>
        <w:rPr>
          <w:b/>
          <w:lang w:val="en-US"/>
        </w:rPr>
        <w:t>albumu</w:t>
      </w:r>
      <w:proofErr w:type="spellEnd"/>
      <w:r>
        <w:rPr>
          <w:b/>
          <w:lang w:val="en-US"/>
        </w:rPr>
        <w:t>:</w:t>
      </w:r>
      <w:r w:rsidR="00F34068">
        <w:rPr>
          <w:b/>
          <w:lang w:val="en-US"/>
        </w:rPr>
        <w:t xml:space="preserve"> 186865</w:t>
      </w:r>
    </w:p>
    <w:p w14:paraId="6F2476AD" w14:textId="77777777"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Kierunek:</w:t>
      </w:r>
      <w:r w:rsidR="00F34068">
        <w:rPr>
          <w:b/>
        </w:rPr>
        <w:t xml:space="preserve"> Informatyka</w:t>
      </w:r>
    </w:p>
    <w:p w14:paraId="64E9ABCE" w14:textId="77777777"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Specjalność:</w:t>
      </w:r>
      <w:r w:rsidR="00F34068">
        <w:rPr>
          <w:b/>
        </w:rPr>
        <w:t xml:space="preserve"> </w:t>
      </w:r>
      <w:proofErr w:type="spellStart"/>
      <w:r w:rsidR="00F34068" w:rsidRPr="00F34068">
        <w:rPr>
          <w:b/>
          <w:bCs/>
          <w:lang w:val="en-US"/>
        </w:rPr>
        <w:t>Sztuczna</w:t>
      </w:r>
      <w:proofErr w:type="spellEnd"/>
      <w:r w:rsidR="00F34068" w:rsidRPr="00F34068">
        <w:rPr>
          <w:b/>
          <w:bCs/>
          <w:lang w:val="en-US"/>
        </w:rPr>
        <w:t xml:space="preserve"> </w:t>
      </w:r>
      <w:proofErr w:type="spellStart"/>
      <w:r w:rsidR="00F34068" w:rsidRPr="00F34068">
        <w:rPr>
          <w:b/>
          <w:bCs/>
          <w:lang w:val="en-US"/>
        </w:rPr>
        <w:t>Inteligencja</w:t>
      </w:r>
      <w:proofErr w:type="spellEnd"/>
      <w:r w:rsidR="00F34068" w:rsidRPr="00F34068">
        <w:rPr>
          <w:b/>
          <w:bCs/>
          <w:lang w:val="en-US"/>
        </w:rPr>
        <w:t xml:space="preserve"> </w:t>
      </w:r>
      <w:proofErr w:type="spellStart"/>
      <w:r w:rsidR="00F34068" w:rsidRPr="00F34068">
        <w:rPr>
          <w:b/>
          <w:bCs/>
          <w:lang w:val="en-US"/>
        </w:rPr>
        <w:t>i</w:t>
      </w:r>
      <w:proofErr w:type="spellEnd"/>
      <w:r w:rsidR="00F34068" w:rsidRPr="00F34068">
        <w:rPr>
          <w:b/>
          <w:bCs/>
          <w:lang w:val="en-US"/>
        </w:rPr>
        <w:t xml:space="preserve"> </w:t>
      </w:r>
      <w:proofErr w:type="spellStart"/>
      <w:r w:rsidR="00F34068" w:rsidRPr="00F34068">
        <w:rPr>
          <w:b/>
          <w:bCs/>
          <w:lang w:val="en-US"/>
        </w:rPr>
        <w:t>Inżynieria</w:t>
      </w:r>
      <w:proofErr w:type="spellEnd"/>
      <w:r w:rsidR="00F34068" w:rsidRPr="00F34068">
        <w:rPr>
          <w:b/>
          <w:bCs/>
          <w:lang w:val="en-US"/>
        </w:rPr>
        <w:t xml:space="preserve"> </w:t>
      </w:r>
      <w:proofErr w:type="spellStart"/>
      <w:r w:rsidR="00F34068" w:rsidRPr="00F34068">
        <w:rPr>
          <w:b/>
          <w:bCs/>
          <w:lang w:val="en-US"/>
        </w:rPr>
        <w:t>Oprogramowania</w:t>
      </w:r>
      <w:proofErr w:type="spellEnd"/>
    </w:p>
    <w:p w14:paraId="7370D978" w14:textId="77777777" w:rsidR="005613BB" w:rsidRPr="009F7AAD" w:rsidRDefault="005613BB" w:rsidP="005613BB">
      <w:pPr>
        <w:ind w:left="180" w:firstLine="360"/>
        <w:rPr>
          <w:b/>
        </w:rPr>
      </w:pPr>
    </w:p>
    <w:p w14:paraId="4B53D66A" w14:textId="77777777" w:rsidR="005613BB" w:rsidRPr="009F7AAD" w:rsidRDefault="005613BB" w:rsidP="005613BB">
      <w:pPr>
        <w:jc w:val="center"/>
      </w:pPr>
      <w:r w:rsidRPr="009F7AAD">
        <w:t xml:space="preserve">Łódź </w:t>
      </w:r>
      <w:r w:rsidR="00E80638">
        <w:t>20.01.2015</w:t>
      </w:r>
    </w:p>
    <w:p w14:paraId="6A558A3B" w14:textId="77777777" w:rsidR="005613BB" w:rsidRPr="009F7AAD" w:rsidRDefault="005613BB" w:rsidP="00814401">
      <w:pPr>
        <w:jc w:val="right"/>
      </w:pPr>
    </w:p>
    <w:p w14:paraId="6EA4DE96" w14:textId="77777777" w:rsidR="003F1377" w:rsidRDefault="00AD458A" w:rsidP="005613B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FB9266" wp14:editId="212C3A75">
                <wp:simplePos x="0" y="0"/>
                <wp:positionH relativeFrom="page">
                  <wp:posOffset>220345</wp:posOffset>
                </wp:positionH>
                <wp:positionV relativeFrom="page">
                  <wp:posOffset>1506220</wp:posOffset>
                </wp:positionV>
                <wp:extent cx="791845" cy="8857615"/>
                <wp:effectExtent l="4445" t="0" r="3810" b="0"/>
                <wp:wrapNone/>
                <wp:docPr id="17" name="Group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91845" cy="8857615"/>
                          <a:chOff x="347" y="2372"/>
                          <a:chExt cx="1247" cy="13949"/>
                        </a:xfrm>
                      </wpg:grpSpPr>
                      <wps:wsp>
                        <wps:cNvPr id="18" name="AutoShape 8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47" y="2372"/>
                            <a:ext cx="1247" cy="1394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CCCC"/>
                              </a:gs>
                            </a:gsLst>
                            <a:lin ang="5400000" scaled="1"/>
                          </a:gradFill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313"/>
                        <wpg:cNvGrpSpPr>
                          <a:grpSpLocks/>
                        </wpg:cNvGrpSpPr>
                        <wpg:grpSpPr bwMode="auto">
                          <a:xfrm>
                            <a:off x="592" y="15512"/>
                            <a:ext cx="777" cy="637"/>
                            <a:chOff x="0" y="0"/>
                            <a:chExt cx="559" cy="459"/>
                          </a:xfrm>
                        </wpg:grpSpPr>
                        <wps:wsp>
                          <wps:cNvPr id="20" name="Freeform 262"/>
                          <wps:cNvSpPr>
                            <a:spLocks/>
                          </wps:cNvSpPr>
                          <wps:spPr bwMode="auto">
                            <a:xfrm>
                              <a:off x="7" y="442"/>
                              <a:ext cx="113" cy="17"/>
                            </a:xfrm>
                            <a:custGeom>
                              <a:avLst/>
                              <a:gdLst>
                                <a:gd name="T0" fmla="*/ 66 w 453"/>
                                <a:gd name="T1" fmla="*/ 0 h 68"/>
                                <a:gd name="T2" fmla="*/ 453 w 453"/>
                                <a:gd name="T3" fmla="*/ 68 h 68"/>
                                <a:gd name="T4" fmla="*/ 0 w 453"/>
                                <a:gd name="T5" fmla="*/ 68 h 68"/>
                                <a:gd name="T6" fmla="*/ 66 w 453"/>
                                <a:gd name="T7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3" h="68">
                                  <a:moveTo>
                                    <a:pt x="66" y="0"/>
                                  </a:moveTo>
                                  <a:lnTo>
                                    <a:pt x="453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63"/>
                          <wps:cNvSpPr>
                            <a:spLocks/>
                          </wps:cNvSpPr>
                          <wps:spPr bwMode="auto">
                            <a:xfrm>
                              <a:off x="14" y="432"/>
                              <a:ext cx="141" cy="27"/>
                            </a:xfrm>
                            <a:custGeom>
                              <a:avLst/>
                              <a:gdLst>
                                <a:gd name="T0" fmla="*/ 171 w 563"/>
                                <a:gd name="T1" fmla="*/ 107 h 107"/>
                                <a:gd name="T2" fmla="*/ 0 w 563"/>
                                <a:gd name="T3" fmla="*/ 77 h 107"/>
                                <a:gd name="T4" fmla="*/ 75 w 563"/>
                                <a:gd name="T5" fmla="*/ 0 h 107"/>
                                <a:gd name="T6" fmla="*/ 563 w 563"/>
                                <a:gd name="T7" fmla="*/ 86 h 107"/>
                                <a:gd name="T8" fmla="*/ 543 w 563"/>
                                <a:gd name="T9" fmla="*/ 107 h 107"/>
                                <a:gd name="T10" fmla="*/ 171 w 563"/>
                                <a:gd name="T11" fmla="*/ 107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07">
                                  <a:moveTo>
                                    <a:pt x="171" y="107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543" y="107"/>
                                  </a:lnTo>
                                  <a:lnTo>
                                    <a:pt x="171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21D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64"/>
                          <wps:cNvSpPr>
                            <a:spLocks/>
                          </wps:cNvSpPr>
                          <wps:spPr bwMode="auto">
                            <a:xfrm>
                              <a:off x="24" y="422"/>
                              <a:ext cx="140" cy="37"/>
                            </a:xfrm>
                            <a:custGeom>
                              <a:avLst/>
                              <a:gdLst>
                                <a:gd name="T0" fmla="*/ 387 w 562"/>
                                <a:gd name="T1" fmla="*/ 145 h 145"/>
                                <a:gd name="T2" fmla="*/ 0 w 562"/>
                                <a:gd name="T3" fmla="*/ 77 h 145"/>
                                <a:gd name="T4" fmla="*/ 74 w 562"/>
                                <a:gd name="T5" fmla="*/ 0 h 145"/>
                                <a:gd name="T6" fmla="*/ 562 w 562"/>
                                <a:gd name="T7" fmla="*/ 86 h 145"/>
                                <a:gd name="T8" fmla="*/ 505 w 562"/>
                                <a:gd name="T9" fmla="*/ 145 h 145"/>
                                <a:gd name="T10" fmla="*/ 387 w 562"/>
                                <a:gd name="T11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2" h="145">
                                  <a:moveTo>
                                    <a:pt x="387" y="145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505" y="145"/>
                                  </a:lnTo>
                                  <a:lnTo>
                                    <a:pt x="387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1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65"/>
                          <wps:cNvSpPr>
                            <a:spLocks/>
                          </wps:cNvSpPr>
                          <wps:spPr bwMode="auto">
                            <a:xfrm>
                              <a:off x="33" y="41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42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6"/>
                          <wps:cNvSpPr>
                            <a:spLocks/>
                          </wps:cNvSpPr>
                          <wps:spPr bwMode="auto">
                            <a:xfrm>
                              <a:off x="42" y="40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27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7"/>
                          <wps:cNvSpPr>
                            <a:spLocks/>
                          </wps:cNvSpPr>
                          <wps:spPr bwMode="auto">
                            <a:xfrm>
                              <a:off x="51" y="394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7 h 163"/>
                                <a:gd name="T4" fmla="*/ 75 w 564"/>
                                <a:gd name="T5" fmla="*/ 0 h 163"/>
                                <a:gd name="T6" fmla="*/ 564 w 564"/>
                                <a:gd name="T7" fmla="*/ 86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2A2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8"/>
                          <wps:cNvSpPr>
                            <a:spLocks/>
                          </wps:cNvSpPr>
                          <wps:spPr bwMode="auto">
                            <a:xfrm>
                              <a:off x="61" y="384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4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2C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69"/>
                          <wps:cNvSpPr>
                            <a:spLocks/>
                          </wps:cNvSpPr>
                          <wps:spPr bwMode="auto">
                            <a:xfrm>
                              <a:off x="70" y="375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0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0"/>
                          <wps:cNvSpPr>
                            <a:spLocks/>
                          </wps:cNvSpPr>
                          <wps:spPr bwMode="auto">
                            <a:xfrm>
                              <a:off x="79" y="36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4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532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71"/>
                          <wps:cNvSpPr>
                            <a:spLocks/>
                          </wps:cNvSpPr>
                          <wps:spPr bwMode="auto">
                            <a:xfrm>
                              <a:off x="88" y="35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2 h 162"/>
                                <a:gd name="T2" fmla="*/ 0 w 563"/>
                                <a:gd name="T3" fmla="*/ 76 h 162"/>
                                <a:gd name="T4" fmla="*/ 74 w 563"/>
                                <a:gd name="T5" fmla="*/ 0 h 162"/>
                                <a:gd name="T6" fmla="*/ 563 w 563"/>
                                <a:gd name="T7" fmla="*/ 86 h 162"/>
                                <a:gd name="T8" fmla="*/ 488 w 563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343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72"/>
                          <wps:cNvSpPr>
                            <a:spLocks/>
                          </wps:cNvSpPr>
                          <wps:spPr bwMode="auto">
                            <a:xfrm>
                              <a:off x="98" y="346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6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73"/>
                          <wps:cNvSpPr>
                            <a:spLocks/>
                          </wps:cNvSpPr>
                          <wps:spPr bwMode="auto">
                            <a:xfrm>
                              <a:off x="107" y="336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C383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74"/>
                          <wps:cNvSpPr>
                            <a:spLocks/>
                          </wps:cNvSpPr>
                          <wps:spPr bwMode="auto">
                            <a:xfrm>
                              <a:off x="116" y="327"/>
                              <a:ext cx="141" cy="40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7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7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3A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75"/>
                          <wps:cNvSpPr>
                            <a:spLocks/>
                          </wps:cNvSpPr>
                          <wps:spPr bwMode="auto">
                            <a:xfrm>
                              <a:off x="125" y="317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C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76"/>
                          <wps:cNvSpPr>
                            <a:spLocks/>
                          </wps:cNvSpPr>
                          <wps:spPr bwMode="auto">
                            <a:xfrm>
                              <a:off x="135" y="308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3E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77"/>
                          <wps:cNvSpPr>
                            <a:spLocks/>
                          </wps:cNvSpPr>
                          <wps:spPr bwMode="auto">
                            <a:xfrm>
                              <a:off x="144" y="29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7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40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78"/>
                          <wps:cNvSpPr>
                            <a:spLocks/>
                          </wps:cNvSpPr>
                          <wps:spPr bwMode="auto">
                            <a:xfrm>
                              <a:off x="153" y="28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8 h 164"/>
                                <a:gd name="T4" fmla="*/ 73 w 562"/>
                                <a:gd name="T5" fmla="*/ 0 h 164"/>
                                <a:gd name="T6" fmla="*/ 562 w 562"/>
                                <a:gd name="T7" fmla="*/ 87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43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79"/>
                          <wps:cNvSpPr>
                            <a:spLocks/>
                          </wps:cNvSpPr>
                          <wps:spPr bwMode="auto">
                            <a:xfrm>
                              <a:off x="162" y="27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64 h 164"/>
                                <a:gd name="T2" fmla="*/ 0 w 563"/>
                                <a:gd name="T3" fmla="*/ 77 h 164"/>
                                <a:gd name="T4" fmla="*/ 75 w 563"/>
                                <a:gd name="T5" fmla="*/ 0 h 164"/>
                                <a:gd name="T6" fmla="*/ 563 w 563"/>
                                <a:gd name="T7" fmla="*/ 87 h 164"/>
                                <a:gd name="T8" fmla="*/ 489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845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80"/>
                          <wps:cNvSpPr>
                            <a:spLocks/>
                          </wps:cNvSpPr>
                          <wps:spPr bwMode="auto">
                            <a:xfrm>
                              <a:off x="172" y="269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6 h 163"/>
                                <a:gd name="T4" fmla="*/ 75 w 564"/>
                                <a:gd name="T5" fmla="*/ 0 h 163"/>
                                <a:gd name="T6" fmla="*/ 564 w 564"/>
                                <a:gd name="T7" fmla="*/ 87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7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74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81"/>
                          <wps:cNvSpPr>
                            <a:spLocks/>
                          </wps:cNvSpPr>
                          <wps:spPr bwMode="auto">
                            <a:xfrm>
                              <a:off x="181" y="259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8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A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82"/>
                          <wps:cNvSpPr>
                            <a:spLocks/>
                          </wps:cNvSpPr>
                          <wps:spPr bwMode="auto">
                            <a:xfrm>
                              <a:off x="190" y="25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4B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83"/>
                          <wps:cNvSpPr>
                            <a:spLocks/>
                          </wps:cNvSpPr>
                          <wps:spPr bwMode="auto">
                            <a:xfrm>
                              <a:off x="199" y="24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6 h 163"/>
                                <a:gd name="T4" fmla="*/ 74 w 563"/>
                                <a:gd name="T5" fmla="*/ 0 h 163"/>
                                <a:gd name="T6" fmla="*/ 563 w 563"/>
                                <a:gd name="T7" fmla="*/ 87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4E4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84"/>
                          <wps:cNvSpPr>
                            <a:spLocks/>
                          </wps:cNvSpPr>
                          <wps:spPr bwMode="auto">
                            <a:xfrm>
                              <a:off x="209" y="231"/>
                              <a:ext cx="140" cy="40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4 h 164"/>
                                <a:gd name="T2" fmla="*/ 0 w 563"/>
                                <a:gd name="T3" fmla="*/ 77 h 164"/>
                                <a:gd name="T4" fmla="*/ 74 w 563"/>
                                <a:gd name="T5" fmla="*/ 0 h 164"/>
                                <a:gd name="T6" fmla="*/ 563 w 563"/>
                                <a:gd name="T7" fmla="*/ 87 h 164"/>
                                <a:gd name="T8" fmla="*/ 488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350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85"/>
                          <wps:cNvSpPr>
                            <a:spLocks/>
                          </wps:cNvSpPr>
                          <wps:spPr bwMode="auto">
                            <a:xfrm>
                              <a:off x="218" y="22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5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52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86"/>
                          <wps:cNvSpPr>
                            <a:spLocks/>
                          </wps:cNvSpPr>
                          <wps:spPr bwMode="auto">
                            <a:xfrm>
                              <a:off x="227" y="21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6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654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87"/>
                          <wps:cNvSpPr>
                            <a:spLocks/>
                          </wps:cNvSpPr>
                          <wps:spPr bwMode="auto">
                            <a:xfrm>
                              <a:off x="237" y="20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7 h 164"/>
                                <a:gd name="T4" fmla="*/ 73 w 562"/>
                                <a:gd name="T5" fmla="*/ 0 h 164"/>
                                <a:gd name="T6" fmla="*/ 562 w 562"/>
                                <a:gd name="T7" fmla="*/ 86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5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288"/>
                          <wps:cNvSpPr>
                            <a:spLocks/>
                          </wps:cNvSpPr>
                          <wps:spPr bwMode="auto">
                            <a:xfrm>
                              <a:off x="246" y="19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575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289"/>
                          <wps:cNvSpPr>
                            <a:spLocks/>
                          </wps:cNvSpPr>
                          <wps:spPr bwMode="auto">
                            <a:xfrm>
                              <a:off x="255" y="183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2 h 162"/>
                                <a:gd name="T2" fmla="*/ 0 w 562"/>
                                <a:gd name="T3" fmla="*/ 76 h 162"/>
                                <a:gd name="T4" fmla="*/ 75 w 562"/>
                                <a:gd name="T5" fmla="*/ 0 h 162"/>
                                <a:gd name="T6" fmla="*/ 562 w 562"/>
                                <a:gd name="T7" fmla="*/ 86 h 162"/>
                                <a:gd name="T8" fmla="*/ 489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9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595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90"/>
                          <wps:cNvSpPr>
                            <a:spLocks/>
                          </wps:cNvSpPr>
                          <wps:spPr bwMode="auto">
                            <a:xfrm>
                              <a:off x="264" y="173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5A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291"/>
                          <wps:cNvSpPr>
                            <a:spLocks/>
                          </wps:cNvSpPr>
                          <wps:spPr bwMode="auto">
                            <a:xfrm>
                              <a:off x="274" y="16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7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7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5D5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292"/>
                          <wps:cNvSpPr>
                            <a:spLocks/>
                          </wps:cNvSpPr>
                          <wps:spPr bwMode="auto">
                            <a:xfrm>
                              <a:off x="283" y="162"/>
                              <a:ext cx="140" cy="33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29 h 129"/>
                                <a:gd name="T2" fmla="*/ 0 w 563"/>
                                <a:gd name="T3" fmla="*/ 43 h 129"/>
                                <a:gd name="T4" fmla="*/ 42 w 563"/>
                                <a:gd name="T5" fmla="*/ 0 h 129"/>
                                <a:gd name="T6" fmla="*/ 266 w 563"/>
                                <a:gd name="T7" fmla="*/ 0 h 129"/>
                                <a:gd name="T8" fmla="*/ 563 w 563"/>
                                <a:gd name="T9" fmla="*/ 53 h 129"/>
                                <a:gd name="T10" fmla="*/ 489 w 563"/>
                                <a:gd name="T11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29">
                                  <a:moveTo>
                                    <a:pt x="489" y="129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66" y="0"/>
                                  </a:lnTo>
                                  <a:lnTo>
                                    <a:pt x="563" y="53"/>
                                  </a:lnTo>
                                  <a:lnTo>
                                    <a:pt x="489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5E5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3"/>
                          <wps:cNvSpPr>
                            <a:spLocks/>
                          </wps:cNvSpPr>
                          <wps:spPr bwMode="auto">
                            <a:xfrm>
                              <a:off x="292" y="162"/>
                              <a:ext cx="141" cy="23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91 h 91"/>
                                <a:gd name="T2" fmla="*/ 0 w 564"/>
                                <a:gd name="T3" fmla="*/ 5 h 91"/>
                                <a:gd name="T4" fmla="*/ 5 w 564"/>
                                <a:gd name="T5" fmla="*/ 0 h 91"/>
                                <a:gd name="T6" fmla="*/ 482 w 564"/>
                                <a:gd name="T7" fmla="*/ 0 h 91"/>
                                <a:gd name="T8" fmla="*/ 564 w 564"/>
                                <a:gd name="T9" fmla="*/ 14 h 91"/>
                                <a:gd name="T10" fmla="*/ 489 w 564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4" h="91">
                                  <a:moveTo>
                                    <a:pt x="489" y="91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5" y="0"/>
                                  </a:lnTo>
                                  <a:lnTo>
                                    <a:pt x="482" y="0"/>
                                  </a:lnTo>
                                  <a:lnTo>
                                    <a:pt x="564" y="14"/>
                                  </a:lnTo>
                                  <a:lnTo>
                                    <a:pt x="489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1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94"/>
                          <wps:cNvSpPr>
                            <a:spLocks/>
                          </wps:cNvSpPr>
                          <wps:spPr bwMode="auto">
                            <a:xfrm>
                              <a:off x="349" y="162"/>
                              <a:ext cx="87" cy="13"/>
                            </a:xfrm>
                            <a:custGeom>
                              <a:avLst/>
                              <a:gdLst>
                                <a:gd name="T0" fmla="*/ 297 w 348"/>
                                <a:gd name="T1" fmla="*/ 53 h 53"/>
                                <a:gd name="T2" fmla="*/ 0 w 348"/>
                                <a:gd name="T3" fmla="*/ 0 h 53"/>
                                <a:gd name="T4" fmla="*/ 348 w 348"/>
                                <a:gd name="T5" fmla="*/ 0 h 53"/>
                                <a:gd name="T6" fmla="*/ 297 w 348"/>
                                <a:gd name="T7" fmla="*/ 53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8" h="53">
                                  <a:moveTo>
                                    <a:pt x="297" y="5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29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626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95"/>
                          <wps:cNvSpPr>
                            <a:spLocks noEditPoints="1"/>
                          </wps:cNvSpPr>
                          <wps:spPr bwMode="auto">
                            <a:xfrm>
                              <a:off x="355" y="130"/>
                              <a:ext cx="81" cy="36"/>
                            </a:xfrm>
                            <a:custGeom>
                              <a:avLst/>
                              <a:gdLst>
                                <a:gd name="T0" fmla="*/ 310 w 323"/>
                                <a:gd name="T1" fmla="*/ 144 h 144"/>
                                <a:gd name="T2" fmla="*/ 228 w 323"/>
                                <a:gd name="T3" fmla="*/ 130 h 144"/>
                                <a:gd name="T4" fmla="*/ 323 w 323"/>
                                <a:gd name="T5" fmla="*/ 130 h 144"/>
                                <a:gd name="T6" fmla="*/ 310 w 323"/>
                                <a:gd name="T7" fmla="*/ 144 h 144"/>
                                <a:gd name="T8" fmla="*/ 0 w 323"/>
                                <a:gd name="T9" fmla="*/ 0 h 144"/>
                                <a:gd name="T10" fmla="*/ 167 w 323"/>
                                <a:gd name="T11" fmla="*/ 29 h 144"/>
                                <a:gd name="T12" fmla="*/ 157 w 323"/>
                                <a:gd name="T13" fmla="*/ 30 h 144"/>
                                <a:gd name="T14" fmla="*/ 147 w 323"/>
                                <a:gd name="T15" fmla="*/ 32 h 144"/>
                                <a:gd name="T16" fmla="*/ 136 w 323"/>
                                <a:gd name="T17" fmla="*/ 32 h 144"/>
                                <a:gd name="T18" fmla="*/ 126 w 323"/>
                                <a:gd name="T19" fmla="*/ 32 h 144"/>
                                <a:gd name="T20" fmla="*/ 104 w 323"/>
                                <a:gd name="T21" fmla="*/ 32 h 144"/>
                                <a:gd name="T22" fmla="*/ 85 w 323"/>
                                <a:gd name="T23" fmla="*/ 29 h 144"/>
                                <a:gd name="T24" fmla="*/ 66 w 323"/>
                                <a:gd name="T25" fmla="*/ 27 h 144"/>
                                <a:gd name="T26" fmla="*/ 50 w 323"/>
                                <a:gd name="T27" fmla="*/ 23 h 144"/>
                                <a:gd name="T28" fmla="*/ 35 w 323"/>
                                <a:gd name="T29" fmla="*/ 19 h 144"/>
                                <a:gd name="T30" fmla="*/ 22 w 323"/>
                                <a:gd name="T31" fmla="*/ 13 h 144"/>
                                <a:gd name="T32" fmla="*/ 10 w 323"/>
                                <a:gd name="T33" fmla="*/ 7 h 144"/>
                                <a:gd name="T34" fmla="*/ 0 w 323"/>
                                <a:gd name="T35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23" h="144">
                                  <a:moveTo>
                                    <a:pt x="310" y="144"/>
                                  </a:moveTo>
                                  <a:lnTo>
                                    <a:pt x="228" y="130"/>
                                  </a:lnTo>
                                  <a:lnTo>
                                    <a:pt x="323" y="130"/>
                                  </a:lnTo>
                                  <a:lnTo>
                                    <a:pt x="310" y="144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67" y="29"/>
                                  </a:lnTo>
                                  <a:lnTo>
                                    <a:pt x="157" y="30"/>
                                  </a:lnTo>
                                  <a:lnTo>
                                    <a:pt x="147" y="32"/>
                                  </a:lnTo>
                                  <a:lnTo>
                                    <a:pt x="136" y="32"/>
                                  </a:lnTo>
                                  <a:lnTo>
                                    <a:pt x="126" y="32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66" y="27"/>
                                  </a:lnTo>
                                  <a:lnTo>
                                    <a:pt x="50" y="23"/>
                                  </a:lnTo>
                                  <a:lnTo>
                                    <a:pt x="35" y="19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65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296"/>
                          <wps:cNvSpPr>
                            <a:spLocks/>
                          </wps:cNvSpPr>
                          <wps:spPr bwMode="auto">
                            <a:xfrm>
                              <a:off x="348" y="117"/>
                              <a:ext cx="80" cy="21"/>
                            </a:xfrm>
                            <a:custGeom>
                              <a:avLst/>
                              <a:gdLst>
                                <a:gd name="T0" fmla="*/ 0 w 319"/>
                                <a:gd name="T1" fmla="*/ 0 h 82"/>
                                <a:gd name="T2" fmla="*/ 319 w 319"/>
                                <a:gd name="T3" fmla="*/ 56 h 82"/>
                                <a:gd name="T4" fmla="*/ 297 w 319"/>
                                <a:gd name="T5" fmla="*/ 62 h 82"/>
                                <a:gd name="T6" fmla="*/ 276 w 319"/>
                                <a:gd name="T7" fmla="*/ 68 h 82"/>
                                <a:gd name="T8" fmla="*/ 256 w 319"/>
                                <a:gd name="T9" fmla="*/ 71 h 82"/>
                                <a:gd name="T10" fmla="*/ 235 w 319"/>
                                <a:gd name="T11" fmla="*/ 75 h 82"/>
                                <a:gd name="T12" fmla="*/ 215 w 319"/>
                                <a:gd name="T13" fmla="*/ 78 h 82"/>
                                <a:gd name="T14" fmla="*/ 195 w 319"/>
                                <a:gd name="T15" fmla="*/ 80 h 82"/>
                                <a:gd name="T16" fmla="*/ 174 w 319"/>
                                <a:gd name="T17" fmla="*/ 82 h 82"/>
                                <a:gd name="T18" fmla="*/ 156 w 319"/>
                                <a:gd name="T19" fmla="*/ 82 h 82"/>
                                <a:gd name="T20" fmla="*/ 139 w 319"/>
                                <a:gd name="T21" fmla="*/ 82 h 82"/>
                                <a:gd name="T22" fmla="*/ 124 w 319"/>
                                <a:gd name="T23" fmla="*/ 80 h 82"/>
                                <a:gd name="T24" fmla="*/ 109 w 319"/>
                                <a:gd name="T25" fmla="*/ 79 h 82"/>
                                <a:gd name="T26" fmla="*/ 95 w 319"/>
                                <a:gd name="T27" fmla="*/ 77 h 82"/>
                                <a:gd name="T28" fmla="*/ 83 w 319"/>
                                <a:gd name="T29" fmla="*/ 73 h 82"/>
                                <a:gd name="T30" fmla="*/ 70 w 319"/>
                                <a:gd name="T31" fmla="*/ 70 h 82"/>
                                <a:gd name="T32" fmla="*/ 60 w 319"/>
                                <a:gd name="T33" fmla="*/ 66 h 82"/>
                                <a:gd name="T34" fmla="*/ 49 w 319"/>
                                <a:gd name="T35" fmla="*/ 62 h 82"/>
                                <a:gd name="T36" fmla="*/ 40 w 319"/>
                                <a:gd name="T37" fmla="*/ 57 h 82"/>
                                <a:gd name="T38" fmla="*/ 32 w 319"/>
                                <a:gd name="T39" fmla="*/ 53 h 82"/>
                                <a:gd name="T40" fmla="*/ 25 w 319"/>
                                <a:gd name="T41" fmla="*/ 47 h 82"/>
                                <a:gd name="T42" fmla="*/ 18 w 319"/>
                                <a:gd name="T43" fmla="*/ 40 h 82"/>
                                <a:gd name="T44" fmla="*/ 13 w 319"/>
                                <a:gd name="T45" fmla="*/ 33 h 82"/>
                                <a:gd name="T46" fmla="*/ 8 w 319"/>
                                <a:gd name="T47" fmla="*/ 26 h 82"/>
                                <a:gd name="T48" fmla="*/ 3 w 319"/>
                                <a:gd name="T49" fmla="*/ 19 h 82"/>
                                <a:gd name="T50" fmla="*/ 1 w 319"/>
                                <a:gd name="T51" fmla="*/ 11 h 82"/>
                                <a:gd name="T52" fmla="*/ 0 w 319"/>
                                <a:gd name="T53" fmla="*/ 6 h 82"/>
                                <a:gd name="T54" fmla="*/ 0 w 319"/>
                                <a:gd name="T55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9" h="82">
                                  <a:moveTo>
                                    <a:pt x="0" y="0"/>
                                  </a:moveTo>
                                  <a:lnTo>
                                    <a:pt x="319" y="56"/>
                                  </a:lnTo>
                                  <a:lnTo>
                                    <a:pt x="297" y="62"/>
                                  </a:lnTo>
                                  <a:lnTo>
                                    <a:pt x="276" y="68"/>
                                  </a:lnTo>
                                  <a:lnTo>
                                    <a:pt x="256" y="71"/>
                                  </a:lnTo>
                                  <a:lnTo>
                                    <a:pt x="235" y="75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195" y="80"/>
                                  </a:lnTo>
                                  <a:lnTo>
                                    <a:pt x="174" y="82"/>
                                  </a:lnTo>
                                  <a:lnTo>
                                    <a:pt x="156" y="82"/>
                                  </a:lnTo>
                                  <a:lnTo>
                                    <a:pt x="139" y="82"/>
                                  </a:lnTo>
                                  <a:lnTo>
                                    <a:pt x="124" y="80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95" y="77"/>
                                  </a:lnTo>
                                  <a:lnTo>
                                    <a:pt x="83" y="73"/>
                                  </a:lnTo>
                                  <a:lnTo>
                                    <a:pt x="70" y="70"/>
                                  </a:lnTo>
                                  <a:lnTo>
                                    <a:pt x="60" y="66"/>
                                  </a:lnTo>
                                  <a:lnTo>
                                    <a:pt x="49" y="62"/>
                                  </a:lnTo>
                                  <a:lnTo>
                                    <a:pt x="40" y="57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5" y="47"/>
                                  </a:lnTo>
                                  <a:lnTo>
                                    <a:pt x="18" y="40"/>
                                  </a:lnTo>
                                  <a:lnTo>
                                    <a:pt x="13" y="33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967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297"/>
                          <wps:cNvSpPr>
                            <a:spLocks/>
                          </wps:cNvSpPr>
                          <wps:spPr bwMode="auto">
                            <a:xfrm>
                              <a:off x="348" y="106"/>
                              <a:ext cx="101" cy="31"/>
                            </a:xfrm>
                            <a:custGeom>
                              <a:avLst/>
                              <a:gdLst>
                                <a:gd name="T0" fmla="*/ 197 w 404"/>
                                <a:gd name="T1" fmla="*/ 123 h 123"/>
                                <a:gd name="T2" fmla="*/ 30 w 404"/>
                                <a:gd name="T3" fmla="*/ 94 h 123"/>
                                <a:gd name="T4" fmla="*/ 19 w 404"/>
                                <a:gd name="T5" fmla="*/ 86 h 123"/>
                                <a:gd name="T6" fmla="*/ 11 w 404"/>
                                <a:gd name="T7" fmla="*/ 76 h 123"/>
                                <a:gd name="T8" fmla="*/ 6 w 404"/>
                                <a:gd name="T9" fmla="*/ 66 h 123"/>
                                <a:gd name="T10" fmla="*/ 1 w 404"/>
                                <a:gd name="T11" fmla="*/ 55 h 123"/>
                                <a:gd name="T12" fmla="*/ 0 w 404"/>
                                <a:gd name="T13" fmla="*/ 43 h 123"/>
                                <a:gd name="T14" fmla="*/ 0 w 404"/>
                                <a:gd name="T15" fmla="*/ 29 h 123"/>
                                <a:gd name="T16" fmla="*/ 3 w 404"/>
                                <a:gd name="T17" fmla="*/ 15 h 123"/>
                                <a:gd name="T18" fmla="*/ 8 w 404"/>
                                <a:gd name="T19" fmla="*/ 0 h 123"/>
                                <a:gd name="T20" fmla="*/ 404 w 404"/>
                                <a:gd name="T21" fmla="*/ 70 h 123"/>
                                <a:gd name="T22" fmla="*/ 377 w 404"/>
                                <a:gd name="T23" fmla="*/ 80 h 123"/>
                                <a:gd name="T24" fmla="*/ 350 w 404"/>
                                <a:gd name="T25" fmla="*/ 90 h 123"/>
                                <a:gd name="T26" fmla="*/ 325 w 404"/>
                                <a:gd name="T27" fmla="*/ 99 h 123"/>
                                <a:gd name="T28" fmla="*/ 298 w 404"/>
                                <a:gd name="T29" fmla="*/ 106 h 123"/>
                                <a:gd name="T30" fmla="*/ 272 w 404"/>
                                <a:gd name="T31" fmla="*/ 112 h 123"/>
                                <a:gd name="T32" fmla="*/ 247 w 404"/>
                                <a:gd name="T33" fmla="*/ 117 h 123"/>
                                <a:gd name="T34" fmla="*/ 223 w 404"/>
                                <a:gd name="T35" fmla="*/ 121 h 123"/>
                                <a:gd name="T36" fmla="*/ 197 w 404"/>
                                <a:gd name="T37" fmla="*/ 123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3">
                                  <a:moveTo>
                                    <a:pt x="197" y="123"/>
                                  </a:moveTo>
                                  <a:lnTo>
                                    <a:pt x="30" y="94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1" y="76"/>
                                  </a:lnTo>
                                  <a:lnTo>
                                    <a:pt x="6" y="66"/>
                                  </a:lnTo>
                                  <a:lnTo>
                                    <a:pt x="1" y="5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04" y="70"/>
                                  </a:lnTo>
                                  <a:lnTo>
                                    <a:pt x="377" y="80"/>
                                  </a:lnTo>
                                  <a:lnTo>
                                    <a:pt x="350" y="90"/>
                                  </a:lnTo>
                                  <a:lnTo>
                                    <a:pt x="325" y="99"/>
                                  </a:lnTo>
                                  <a:lnTo>
                                    <a:pt x="298" y="106"/>
                                  </a:lnTo>
                                  <a:lnTo>
                                    <a:pt x="272" y="112"/>
                                  </a:lnTo>
                                  <a:lnTo>
                                    <a:pt x="247" y="117"/>
                                  </a:lnTo>
                                  <a:lnTo>
                                    <a:pt x="223" y="121"/>
                                  </a:lnTo>
                                  <a:lnTo>
                                    <a:pt x="197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686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298"/>
                          <wps:cNvSpPr>
                            <a:spLocks/>
                          </wps:cNvSpPr>
                          <wps:spPr bwMode="auto">
                            <a:xfrm>
                              <a:off x="348" y="96"/>
                              <a:ext cx="119" cy="35"/>
                            </a:xfrm>
                            <a:custGeom>
                              <a:avLst/>
                              <a:gdLst>
                                <a:gd name="T0" fmla="*/ 319 w 475"/>
                                <a:gd name="T1" fmla="*/ 141 h 141"/>
                                <a:gd name="T2" fmla="*/ 0 w 475"/>
                                <a:gd name="T3" fmla="*/ 85 h 141"/>
                                <a:gd name="T4" fmla="*/ 0 w 475"/>
                                <a:gd name="T5" fmla="*/ 76 h 141"/>
                                <a:gd name="T6" fmla="*/ 1 w 475"/>
                                <a:gd name="T7" fmla="*/ 65 h 141"/>
                                <a:gd name="T8" fmla="*/ 3 w 475"/>
                                <a:gd name="T9" fmla="*/ 56 h 141"/>
                                <a:gd name="T10" fmla="*/ 7 w 475"/>
                                <a:gd name="T11" fmla="*/ 46 h 141"/>
                                <a:gd name="T12" fmla="*/ 10 w 475"/>
                                <a:gd name="T13" fmla="*/ 34 h 141"/>
                                <a:gd name="T14" fmla="*/ 15 w 475"/>
                                <a:gd name="T15" fmla="*/ 24 h 141"/>
                                <a:gd name="T16" fmla="*/ 22 w 475"/>
                                <a:gd name="T17" fmla="*/ 12 h 141"/>
                                <a:gd name="T18" fmla="*/ 27 w 475"/>
                                <a:gd name="T19" fmla="*/ 0 h 141"/>
                                <a:gd name="T20" fmla="*/ 475 w 475"/>
                                <a:gd name="T21" fmla="*/ 79 h 141"/>
                                <a:gd name="T22" fmla="*/ 465 w 475"/>
                                <a:gd name="T23" fmla="*/ 84 h 141"/>
                                <a:gd name="T24" fmla="*/ 453 w 475"/>
                                <a:gd name="T25" fmla="*/ 89 h 141"/>
                                <a:gd name="T26" fmla="*/ 420 w 475"/>
                                <a:gd name="T27" fmla="*/ 105 h 141"/>
                                <a:gd name="T28" fmla="*/ 385 w 475"/>
                                <a:gd name="T29" fmla="*/ 118 h 141"/>
                                <a:gd name="T30" fmla="*/ 352 w 475"/>
                                <a:gd name="T31" fmla="*/ 131 h 141"/>
                                <a:gd name="T32" fmla="*/ 31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319" y="141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65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7" y="46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65" y="84"/>
                                  </a:lnTo>
                                  <a:lnTo>
                                    <a:pt x="453" y="89"/>
                                  </a:lnTo>
                                  <a:lnTo>
                                    <a:pt x="420" y="105"/>
                                  </a:lnTo>
                                  <a:lnTo>
                                    <a:pt x="385" y="118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1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A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299"/>
                          <wps:cNvSpPr>
                            <a:spLocks/>
                          </wps:cNvSpPr>
                          <wps:spPr bwMode="auto">
                            <a:xfrm>
                              <a:off x="350" y="86"/>
                              <a:ext cx="133" cy="38"/>
                            </a:xfrm>
                            <a:custGeom>
                              <a:avLst/>
                              <a:gdLst>
                                <a:gd name="T0" fmla="*/ 396 w 530"/>
                                <a:gd name="T1" fmla="*/ 151 h 151"/>
                                <a:gd name="T2" fmla="*/ 0 w 530"/>
                                <a:gd name="T3" fmla="*/ 81 h 151"/>
                                <a:gd name="T4" fmla="*/ 8 w 530"/>
                                <a:gd name="T5" fmla="*/ 63 h 151"/>
                                <a:gd name="T6" fmla="*/ 18 w 530"/>
                                <a:gd name="T7" fmla="*/ 43 h 151"/>
                                <a:gd name="T8" fmla="*/ 32 w 530"/>
                                <a:gd name="T9" fmla="*/ 22 h 151"/>
                                <a:gd name="T10" fmla="*/ 47 w 530"/>
                                <a:gd name="T11" fmla="*/ 0 h 151"/>
                                <a:gd name="T12" fmla="*/ 530 w 530"/>
                                <a:gd name="T13" fmla="*/ 85 h 151"/>
                                <a:gd name="T14" fmla="*/ 508 w 530"/>
                                <a:gd name="T15" fmla="*/ 97 h 151"/>
                                <a:gd name="T16" fmla="*/ 488 w 530"/>
                                <a:gd name="T17" fmla="*/ 109 h 151"/>
                                <a:gd name="T18" fmla="*/ 467 w 530"/>
                                <a:gd name="T19" fmla="*/ 119 h 151"/>
                                <a:gd name="T20" fmla="*/ 445 w 530"/>
                                <a:gd name="T21" fmla="*/ 129 h 151"/>
                                <a:gd name="T22" fmla="*/ 433 w 530"/>
                                <a:gd name="T23" fmla="*/ 135 h 151"/>
                                <a:gd name="T24" fmla="*/ 421 w 530"/>
                                <a:gd name="T25" fmla="*/ 140 h 151"/>
                                <a:gd name="T26" fmla="*/ 408 w 530"/>
                                <a:gd name="T27" fmla="*/ 146 h 151"/>
                                <a:gd name="T28" fmla="*/ 396 w 530"/>
                                <a:gd name="T29" fmla="*/ 151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30" h="151">
                                  <a:moveTo>
                                    <a:pt x="396" y="151"/>
                                  </a:moveTo>
                                  <a:lnTo>
                                    <a:pt x="0" y="81"/>
                                  </a:lnTo>
                                  <a:lnTo>
                                    <a:pt x="8" y="63"/>
                                  </a:lnTo>
                                  <a:lnTo>
                                    <a:pt x="18" y="43"/>
                                  </a:lnTo>
                                  <a:lnTo>
                                    <a:pt x="32" y="2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30" y="85"/>
                                  </a:lnTo>
                                  <a:lnTo>
                                    <a:pt x="508" y="97"/>
                                  </a:lnTo>
                                  <a:lnTo>
                                    <a:pt x="488" y="109"/>
                                  </a:lnTo>
                                  <a:lnTo>
                                    <a:pt x="467" y="119"/>
                                  </a:lnTo>
                                  <a:lnTo>
                                    <a:pt x="445" y="129"/>
                                  </a:lnTo>
                                  <a:lnTo>
                                    <a:pt x="433" y="135"/>
                                  </a:lnTo>
                                  <a:lnTo>
                                    <a:pt x="421" y="140"/>
                                  </a:lnTo>
                                  <a:lnTo>
                                    <a:pt x="408" y="146"/>
                                  </a:lnTo>
                                  <a:lnTo>
                                    <a:pt x="396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6C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300"/>
                          <wps:cNvSpPr>
                            <a:spLocks/>
                          </wps:cNvSpPr>
                          <wps:spPr bwMode="auto">
                            <a:xfrm>
                              <a:off x="355" y="76"/>
                              <a:ext cx="141" cy="40"/>
                            </a:xfrm>
                            <a:custGeom>
                              <a:avLst/>
                              <a:gdLst>
                                <a:gd name="T0" fmla="*/ 448 w 564"/>
                                <a:gd name="T1" fmla="*/ 159 h 159"/>
                                <a:gd name="T2" fmla="*/ 0 w 564"/>
                                <a:gd name="T3" fmla="*/ 80 h 159"/>
                                <a:gd name="T4" fmla="*/ 13 w 564"/>
                                <a:gd name="T5" fmla="*/ 62 h 159"/>
                                <a:gd name="T6" fmla="*/ 27 w 564"/>
                                <a:gd name="T7" fmla="*/ 42 h 159"/>
                                <a:gd name="T8" fmla="*/ 43 w 564"/>
                                <a:gd name="T9" fmla="*/ 21 h 159"/>
                                <a:gd name="T10" fmla="*/ 60 w 564"/>
                                <a:gd name="T11" fmla="*/ 0 h 159"/>
                                <a:gd name="T12" fmla="*/ 564 w 564"/>
                                <a:gd name="T13" fmla="*/ 90 h 159"/>
                                <a:gd name="T14" fmla="*/ 536 w 564"/>
                                <a:gd name="T15" fmla="*/ 109 h 159"/>
                                <a:gd name="T16" fmla="*/ 507 w 564"/>
                                <a:gd name="T17" fmla="*/ 127 h 159"/>
                                <a:gd name="T18" fmla="*/ 478 w 564"/>
                                <a:gd name="T19" fmla="*/ 144 h 159"/>
                                <a:gd name="T20" fmla="*/ 448 w 564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4" h="159">
                                  <a:moveTo>
                                    <a:pt x="448" y="159"/>
                                  </a:moveTo>
                                  <a:lnTo>
                                    <a:pt x="0" y="80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27" y="42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564" y="90"/>
                                  </a:lnTo>
                                  <a:lnTo>
                                    <a:pt x="536" y="109"/>
                                  </a:lnTo>
                                  <a:lnTo>
                                    <a:pt x="507" y="127"/>
                                  </a:lnTo>
                                  <a:lnTo>
                                    <a:pt x="478" y="144"/>
                                  </a:lnTo>
                                  <a:lnTo>
                                    <a:pt x="448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6E6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01"/>
                          <wps:cNvSpPr>
                            <a:spLocks/>
                          </wps:cNvSpPr>
                          <wps:spPr bwMode="auto">
                            <a:xfrm>
                              <a:off x="362" y="66"/>
                              <a:ext cx="146" cy="41"/>
                            </a:xfrm>
                            <a:custGeom>
                              <a:avLst/>
                              <a:gdLst>
                                <a:gd name="T0" fmla="*/ 483 w 584"/>
                                <a:gd name="T1" fmla="*/ 163 h 163"/>
                                <a:gd name="T2" fmla="*/ 0 w 584"/>
                                <a:gd name="T3" fmla="*/ 78 h 163"/>
                                <a:gd name="T4" fmla="*/ 14 w 584"/>
                                <a:gd name="T5" fmla="*/ 62 h 163"/>
                                <a:gd name="T6" fmla="*/ 28 w 584"/>
                                <a:gd name="T7" fmla="*/ 44 h 163"/>
                                <a:gd name="T8" fmla="*/ 42 w 584"/>
                                <a:gd name="T9" fmla="*/ 27 h 163"/>
                                <a:gd name="T10" fmla="*/ 60 w 584"/>
                                <a:gd name="T11" fmla="*/ 9 h 163"/>
                                <a:gd name="T12" fmla="*/ 64 w 584"/>
                                <a:gd name="T13" fmla="*/ 5 h 163"/>
                                <a:gd name="T14" fmla="*/ 69 w 584"/>
                                <a:gd name="T15" fmla="*/ 0 h 163"/>
                                <a:gd name="T16" fmla="*/ 584 w 584"/>
                                <a:gd name="T17" fmla="*/ 92 h 163"/>
                                <a:gd name="T18" fmla="*/ 559 w 584"/>
                                <a:gd name="T19" fmla="*/ 110 h 163"/>
                                <a:gd name="T20" fmla="*/ 534 w 584"/>
                                <a:gd name="T21" fmla="*/ 129 h 163"/>
                                <a:gd name="T22" fmla="*/ 508 w 584"/>
                                <a:gd name="T23" fmla="*/ 146 h 163"/>
                                <a:gd name="T24" fmla="*/ 483 w 584"/>
                                <a:gd name="T25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4" h="163">
                                  <a:moveTo>
                                    <a:pt x="483" y="163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4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60" y="9"/>
                                  </a:lnTo>
                                  <a:lnTo>
                                    <a:pt x="64" y="5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584" y="92"/>
                                  </a:lnTo>
                                  <a:lnTo>
                                    <a:pt x="559" y="110"/>
                                  </a:lnTo>
                                  <a:lnTo>
                                    <a:pt x="534" y="129"/>
                                  </a:lnTo>
                                  <a:lnTo>
                                    <a:pt x="508" y="146"/>
                                  </a:lnTo>
                                  <a:lnTo>
                                    <a:pt x="483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70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02"/>
                          <wps:cNvSpPr>
                            <a:spLocks/>
                          </wps:cNvSpPr>
                          <wps:spPr bwMode="auto">
                            <a:xfrm>
                              <a:off x="370" y="57"/>
                              <a:ext cx="149" cy="41"/>
                            </a:xfrm>
                            <a:custGeom>
                              <a:avLst/>
                              <a:gdLst>
                                <a:gd name="T0" fmla="*/ 504 w 596"/>
                                <a:gd name="T1" fmla="*/ 166 h 166"/>
                                <a:gd name="T2" fmla="*/ 0 w 596"/>
                                <a:gd name="T3" fmla="*/ 76 h 166"/>
                                <a:gd name="T4" fmla="*/ 14 w 596"/>
                                <a:gd name="T5" fmla="*/ 62 h 166"/>
                                <a:gd name="T6" fmla="*/ 28 w 596"/>
                                <a:gd name="T7" fmla="*/ 47 h 166"/>
                                <a:gd name="T8" fmla="*/ 39 w 596"/>
                                <a:gd name="T9" fmla="*/ 34 h 166"/>
                                <a:gd name="T10" fmla="*/ 52 w 596"/>
                                <a:gd name="T11" fmla="*/ 23 h 166"/>
                                <a:gd name="T12" fmla="*/ 64 w 596"/>
                                <a:gd name="T13" fmla="*/ 11 h 166"/>
                                <a:gd name="T14" fmla="*/ 76 w 596"/>
                                <a:gd name="T15" fmla="*/ 0 h 166"/>
                                <a:gd name="T16" fmla="*/ 596 w 596"/>
                                <a:gd name="T17" fmla="*/ 91 h 166"/>
                                <a:gd name="T18" fmla="*/ 573 w 596"/>
                                <a:gd name="T19" fmla="*/ 111 h 166"/>
                                <a:gd name="T20" fmla="*/ 551 w 596"/>
                                <a:gd name="T21" fmla="*/ 131 h 166"/>
                                <a:gd name="T22" fmla="*/ 528 w 596"/>
                                <a:gd name="T23" fmla="*/ 148 h 166"/>
                                <a:gd name="T24" fmla="*/ 504 w 596"/>
                                <a:gd name="T25" fmla="*/ 166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6" h="166">
                                  <a:moveTo>
                                    <a:pt x="504" y="16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7"/>
                                  </a:lnTo>
                                  <a:lnTo>
                                    <a:pt x="39" y="34"/>
                                  </a:lnTo>
                                  <a:lnTo>
                                    <a:pt x="52" y="23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596" y="91"/>
                                  </a:lnTo>
                                  <a:lnTo>
                                    <a:pt x="573" y="111"/>
                                  </a:lnTo>
                                  <a:lnTo>
                                    <a:pt x="551" y="131"/>
                                  </a:lnTo>
                                  <a:lnTo>
                                    <a:pt x="528" y="148"/>
                                  </a:lnTo>
                                  <a:lnTo>
                                    <a:pt x="504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71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03"/>
                          <wps:cNvSpPr>
                            <a:spLocks/>
                          </wps:cNvSpPr>
                          <wps:spPr bwMode="auto">
                            <a:xfrm>
                              <a:off x="379" y="48"/>
                              <a:ext cx="149" cy="41"/>
                            </a:xfrm>
                            <a:custGeom>
                              <a:avLst/>
                              <a:gdLst>
                                <a:gd name="T0" fmla="*/ 515 w 598"/>
                                <a:gd name="T1" fmla="*/ 168 h 168"/>
                                <a:gd name="T2" fmla="*/ 0 w 598"/>
                                <a:gd name="T3" fmla="*/ 76 h 168"/>
                                <a:gd name="T4" fmla="*/ 19 w 598"/>
                                <a:gd name="T5" fmla="*/ 56 h 168"/>
                                <a:gd name="T6" fmla="*/ 40 w 598"/>
                                <a:gd name="T7" fmla="*/ 38 h 168"/>
                                <a:gd name="T8" fmla="*/ 62 w 598"/>
                                <a:gd name="T9" fmla="*/ 19 h 168"/>
                                <a:gd name="T10" fmla="*/ 82 w 598"/>
                                <a:gd name="T11" fmla="*/ 0 h 168"/>
                                <a:gd name="T12" fmla="*/ 598 w 598"/>
                                <a:gd name="T13" fmla="*/ 92 h 168"/>
                                <a:gd name="T14" fmla="*/ 578 w 598"/>
                                <a:gd name="T15" fmla="*/ 112 h 168"/>
                                <a:gd name="T16" fmla="*/ 558 w 598"/>
                                <a:gd name="T17" fmla="*/ 131 h 168"/>
                                <a:gd name="T18" fmla="*/ 537 w 598"/>
                                <a:gd name="T19" fmla="*/ 149 h 168"/>
                                <a:gd name="T20" fmla="*/ 515 w 598"/>
                                <a:gd name="T21" fmla="*/ 168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98" h="168">
                                  <a:moveTo>
                                    <a:pt x="515" y="168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40" y="38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598" y="92"/>
                                  </a:lnTo>
                                  <a:lnTo>
                                    <a:pt x="578" y="112"/>
                                  </a:lnTo>
                                  <a:lnTo>
                                    <a:pt x="558" y="131"/>
                                  </a:lnTo>
                                  <a:lnTo>
                                    <a:pt x="537" y="149"/>
                                  </a:lnTo>
                                  <a:lnTo>
                                    <a:pt x="515" y="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737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304"/>
                          <wps:cNvSpPr>
                            <a:spLocks/>
                          </wps:cNvSpPr>
                          <wps:spPr bwMode="auto">
                            <a:xfrm>
                              <a:off x="389" y="39"/>
                              <a:ext cx="148" cy="41"/>
                            </a:xfrm>
                            <a:custGeom>
                              <a:avLst/>
                              <a:gdLst>
                                <a:gd name="T0" fmla="*/ 520 w 594"/>
                                <a:gd name="T1" fmla="*/ 165 h 165"/>
                                <a:gd name="T2" fmla="*/ 0 w 594"/>
                                <a:gd name="T3" fmla="*/ 74 h 165"/>
                                <a:gd name="T4" fmla="*/ 23 w 594"/>
                                <a:gd name="T5" fmla="*/ 55 h 165"/>
                                <a:gd name="T6" fmla="*/ 45 w 594"/>
                                <a:gd name="T7" fmla="*/ 35 h 165"/>
                                <a:gd name="T8" fmla="*/ 68 w 594"/>
                                <a:gd name="T9" fmla="*/ 18 h 165"/>
                                <a:gd name="T10" fmla="*/ 91 w 594"/>
                                <a:gd name="T11" fmla="*/ 0 h 165"/>
                                <a:gd name="T12" fmla="*/ 594 w 594"/>
                                <a:gd name="T13" fmla="*/ 90 h 165"/>
                                <a:gd name="T14" fmla="*/ 580 w 594"/>
                                <a:gd name="T15" fmla="*/ 105 h 165"/>
                                <a:gd name="T16" fmla="*/ 566 w 594"/>
                                <a:gd name="T17" fmla="*/ 121 h 165"/>
                                <a:gd name="T18" fmla="*/ 554 w 594"/>
                                <a:gd name="T19" fmla="*/ 133 h 165"/>
                                <a:gd name="T20" fmla="*/ 543 w 594"/>
                                <a:gd name="T21" fmla="*/ 145 h 165"/>
                                <a:gd name="T22" fmla="*/ 531 w 594"/>
                                <a:gd name="T23" fmla="*/ 155 h 165"/>
                                <a:gd name="T24" fmla="*/ 520 w 594"/>
                                <a:gd name="T2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4" h="165">
                                  <a:moveTo>
                                    <a:pt x="520" y="165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23" y="55"/>
                                  </a:lnTo>
                                  <a:lnTo>
                                    <a:pt x="45" y="35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594" y="90"/>
                                  </a:lnTo>
                                  <a:lnTo>
                                    <a:pt x="580" y="105"/>
                                  </a:lnTo>
                                  <a:lnTo>
                                    <a:pt x="566" y="121"/>
                                  </a:lnTo>
                                  <a:lnTo>
                                    <a:pt x="554" y="133"/>
                                  </a:lnTo>
                                  <a:lnTo>
                                    <a:pt x="543" y="145"/>
                                  </a:lnTo>
                                  <a:lnTo>
                                    <a:pt x="531" y="155"/>
                                  </a:lnTo>
                                  <a:lnTo>
                                    <a:pt x="52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47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305"/>
                          <wps:cNvSpPr>
                            <a:spLocks/>
                          </wps:cNvSpPr>
                          <wps:spPr bwMode="auto">
                            <a:xfrm>
                              <a:off x="400" y="30"/>
                              <a:ext cx="145" cy="41"/>
                            </a:xfrm>
                            <a:custGeom>
                              <a:avLst/>
                              <a:gdLst>
                                <a:gd name="T0" fmla="*/ 516 w 583"/>
                                <a:gd name="T1" fmla="*/ 164 h 164"/>
                                <a:gd name="T2" fmla="*/ 0 w 583"/>
                                <a:gd name="T3" fmla="*/ 72 h 164"/>
                                <a:gd name="T4" fmla="*/ 26 w 583"/>
                                <a:gd name="T5" fmla="*/ 54 h 164"/>
                                <a:gd name="T6" fmla="*/ 51 w 583"/>
                                <a:gd name="T7" fmla="*/ 35 h 164"/>
                                <a:gd name="T8" fmla="*/ 76 w 583"/>
                                <a:gd name="T9" fmla="*/ 17 h 164"/>
                                <a:gd name="T10" fmla="*/ 101 w 583"/>
                                <a:gd name="T11" fmla="*/ 0 h 164"/>
                                <a:gd name="T12" fmla="*/ 583 w 583"/>
                                <a:gd name="T13" fmla="*/ 86 h 164"/>
                                <a:gd name="T14" fmla="*/ 571 w 583"/>
                                <a:gd name="T15" fmla="*/ 103 h 164"/>
                                <a:gd name="T16" fmla="*/ 556 w 583"/>
                                <a:gd name="T17" fmla="*/ 120 h 164"/>
                                <a:gd name="T18" fmla="*/ 540 w 583"/>
                                <a:gd name="T19" fmla="*/ 139 h 164"/>
                                <a:gd name="T20" fmla="*/ 523 w 583"/>
                                <a:gd name="T21" fmla="*/ 157 h 164"/>
                                <a:gd name="T22" fmla="*/ 519 w 583"/>
                                <a:gd name="T23" fmla="*/ 161 h 164"/>
                                <a:gd name="T24" fmla="*/ 516 w 583"/>
                                <a:gd name="T25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3" h="164">
                                  <a:moveTo>
                                    <a:pt x="516" y="164"/>
                                  </a:moveTo>
                                  <a:lnTo>
                                    <a:pt x="0" y="72"/>
                                  </a:lnTo>
                                  <a:lnTo>
                                    <a:pt x="26" y="54"/>
                                  </a:lnTo>
                                  <a:lnTo>
                                    <a:pt x="51" y="3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583" y="86"/>
                                  </a:lnTo>
                                  <a:lnTo>
                                    <a:pt x="571" y="103"/>
                                  </a:lnTo>
                                  <a:lnTo>
                                    <a:pt x="556" y="120"/>
                                  </a:lnTo>
                                  <a:lnTo>
                                    <a:pt x="540" y="139"/>
                                  </a:lnTo>
                                  <a:lnTo>
                                    <a:pt x="523" y="157"/>
                                  </a:lnTo>
                                  <a:lnTo>
                                    <a:pt x="519" y="161"/>
                                  </a:lnTo>
                                  <a:lnTo>
                                    <a:pt x="516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76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306"/>
                          <wps:cNvSpPr>
                            <a:spLocks/>
                          </wps:cNvSpPr>
                          <wps:spPr bwMode="auto">
                            <a:xfrm>
                              <a:off x="411" y="21"/>
                              <a:ext cx="141" cy="40"/>
                            </a:xfrm>
                            <a:custGeom>
                              <a:avLst/>
                              <a:gdLst>
                                <a:gd name="T0" fmla="*/ 503 w 563"/>
                                <a:gd name="T1" fmla="*/ 159 h 159"/>
                                <a:gd name="T2" fmla="*/ 0 w 563"/>
                                <a:gd name="T3" fmla="*/ 69 h 159"/>
                                <a:gd name="T4" fmla="*/ 28 w 563"/>
                                <a:gd name="T5" fmla="*/ 50 h 159"/>
                                <a:gd name="T6" fmla="*/ 57 w 563"/>
                                <a:gd name="T7" fmla="*/ 31 h 159"/>
                                <a:gd name="T8" fmla="*/ 86 w 563"/>
                                <a:gd name="T9" fmla="*/ 15 h 159"/>
                                <a:gd name="T10" fmla="*/ 114 w 563"/>
                                <a:gd name="T11" fmla="*/ 0 h 159"/>
                                <a:gd name="T12" fmla="*/ 563 w 563"/>
                                <a:gd name="T13" fmla="*/ 79 h 159"/>
                                <a:gd name="T14" fmla="*/ 551 w 563"/>
                                <a:gd name="T15" fmla="*/ 97 h 159"/>
                                <a:gd name="T16" fmla="*/ 538 w 563"/>
                                <a:gd name="T17" fmla="*/ 117 h 159"/>
                                <a:gd name="T18" fmla="*/ 522 w 563"/>
                                <a:gd name="T19" fmla="*/ 138 h 159"/>
                                <a:gd name="T20" fmla="*/ 503 w 563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3" h="159">
                                  <a:moveTo>
                                    <a:pt x="503" y="15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86" y="15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563" y="79"/>
                                  </a:lnTo>
                                  <a:lnTo>
                                    <a:pt x="551" y="97"/>
                                  </a:lnTo>
                                  <a:lnTo>
                                    <a:pt x="538" y="117"/>
                                  </a:lnTo>
                                  <a:lnTo>
                                    <a:pt x="522" y="138"/>
                                  </a:lnTo>
                                  <a:lnTo>
                                    <a:pt x="503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79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307"/>
                          <wps:cNvSpPr>
                            <a:spLocks/>
                          </wps:cNvSpPr>
                          <wps:spPr bwMode="auto">
                            <a:xfrm>
                              <a:off x="425" y="13"/>
                              <a:ext cx="132" cy="38"/>
                            </a:xfrm>
                            <a:custGeom>
                              <a:avLst/>
                              <a:gdLst>
                                <a:gd name="T0" fmla="*/ 482 w 529"/>
                                <a:gd name="T1" fmla="*/ 152 h 152"/>
                                <a:gd name="T2" fmla="*/ 0 w 529"/>
                                <a:gd name="T3" fmla="*/ 66 h 152"/>
                                <a:gd name="T4" fmla="*/ 19 w 529"/>
                                <a:gd name="T5" fmla="*/ 56 h 152"/>
                                <a:gd name="T6" fmla="*/ 38 w 529"/>
                                <a:gd name="T7" fmla="*/ 44 h 152"/>
                                <a:gd name="T8" fmla="*/ 57 w 529"/>
                                <a:gd name="T9" fmla="*/ 35 h 152"/>
                                <a:gd name="T10" fmla="*/ 75 w 529"/>
                                <a:gd name="T11" fmla="*/ 26 h 152"/>
                                <a:gd name="T12" fmla="*/ 90 w 529"/>
                                <a:gd name="T13" fmla="*/ 19 h 152"/>
                                <a:gd name="T14" fmla="*/ 104 w 529"/>
                                <a:gd name="T15" fmla="*/ 13 h 152"/>
                                <a:gd name="T16" fmla="*/ 119 w 529"/>
                                <a:gd name="T17" fmla="*/ 6 h 152"/>
                                <a:gd name="T18" fmla="*/ 132 w 529"/>
                                <a:gd name="T19" fmla="*/ 0 h 152"/>
                                <a:gd name="T20" fmla="*/ 529 w 529"/>
                                <a:gd name="T21" fmla="*/ 70 h 152"/>
                                <a:gd name="T22" fmla="*/ 521 w 529"/>
                                <a:gd name="T23" fmla="*/ 90 h 152"/>
                                <a:gd name="T24" fmla="*/ 511 w 529"/>
                                <a:gd name="T25" fmla="*/ 109 h 152"/>
                                <a:gd name="T26" fmla="*/ 498 w 529"/>
                                <a:gd name="T27" fmla="*/ 130 h 152"/>
                                <a:gd name="T28" fmla="*/ 482 w 529"/>
                                <a:gd name="T29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29" h="152">
                                  <a:moveTo>
                                    <a:pt x="482" y="152"/>
                                  </a:moveTo>
                                  <a:lnTo>
                                    <a:pt x="0" y="6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38" y="44"/>
                                  </a:lnTo>
                                  <a:lnTo>
                                    <a:pt x="57" y="35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90" y="19"/>
                                  </a:lnTo>
                                  <a:lnTo>
                                    <a:pt x="104" y="13"/>
                                  </a:lnTo>
                                  <a:lnTo>
                                    <a:pt x="119" y="6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529" y="70"/>
                                  </a:lnTo>
                                  <a:lnTo>
                                    <a:pt x="521" y="90"/>
                                  </a:lnTo>
                                  <a:lnTo>
                                    <a:pt x="511" y="109"/>
                                  </a:lnTo>
                                  <a:lnTo>
                                    <a:pt x="498" y="130"/>
                                  </a:lnTo>
                                  <a:lnTo>
                                    <a:pt x="482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7A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308"/>
                          <wps:cNvSpPr>
                            <a:spLocks/>
                          </wps:cNvSpPr>
                          <wps:spPr bwMode="auto">
                            <a:xfrm>
                              <a:off x="440" y="6"/>
                              <a:ext cx="119" cy="35"/>
                            </a:xfrm>
                            <a:custGeom>
                              <a:avLst/>
                              <a:gdLst>
                                <a:gd name="T0" fmla="*/ 449 w 475"/>
                                <a:gd name="T1" fmla="*/ 141 h 141"/>
                                <a:gd name="T2" fmla="*/ 0 w 475"/>
                                <a:gd name="T3" fmla="*/ 62 h 141"/>
                                <a:gd name="T4" fmla="*/ 7 w 475"/>
                                <a:gd name="T5" fmla="*/ 58 h 141"/>
                                <a:gd name="T6" fmla="*/ 14 w 475"/>
                                <a:gd name="T7" fmla="*/ 55 h 141"/>
                                <a:gd name="T8" fmla="*/ 51 w 475"/>
                                <a:gd name="T9" fmla="*/ 39 h 141"/>
                                <a:gd name="T10" fmla="*/ 87 w 475"/>
                                <a:gd name="T11" fmla="*/ 23 h 141"/>
                                <a:gd name="T12" fmla="*/ 123 w 475"/>
                                <a:gd name="T13" fmla="*/ 11 h 141"/>
                                <a:gd name="T14" fmla="*/ 159 w 475"/>
                                <a:gd name="T15" fmla="*/ 0 h 141"/>
                                <a:gd name="T16" fmla="*/ 475 w 475"/>
                                <a:gd name="T17" fmla="*/ 56 h 141"/>
                                <a:gd name="T18" fmla="*/ 475 w 475"/>
                                <a:gd name="T19" fmla="*/ 65 h 141"/>
                                <a:gd name="T20" fmla="*/ 474 w 475"/>
                                <a:gd name="T21" fmla="*/ 75 h 141"/>
                                <a:gd name="T22" fmla="*/ 472 w 475"/>
                                <a:gd name="T23" fmla="*/ 85 h 141"/>
                                <a:gd name="T24" fmla="*/ 470 w 475"/>
                                <a:gd name="T25" fmla="*/ 95 h 141"/>
                                <a:gd name="T26" fmla="*/ 466 w 475"/>
                                <a:gd name="T27" fmla="*/ 106 h 141"/>
                                <a:gd name="T28" fmla="*/ 460 w 475"/>
                                <a:gd name="T29" fmla="*/ 118 h 141"/>
                                <a:gd name="T30" fmla="*/ 456 w 475"/>
                                <a:gd name="T31" fmla="*/ 129 h 141"/>
                                <a:gd name="T32" fmla="*/ 44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449" y="141"/>
                                  </a:moveTo>
                                  <a:lnTo>
                                    <a:pt x="0" y="62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51" y="39"/>
                                  </a:lnTo>
                                  <a:lnTo>
                                    <a:pt x="87" y="23"/>
                                  </a:lnTo>
                                  <a:lnTo>
                                    <a:pt x="123" y="11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475" y="56"/>
                                  </a:lnTo>
                                  <a:lnTo>
                                    <a:pt x="475" y="65"/>
                                  </a:lnTo>
                                  <a:lnTo>
                                    <a:pt x="474" y="75"/>
                                  </a:lnTo>
                                  <a:lnTo>
                                    <a:pt x="472" y="85"/>
                                  </a:lnTo>
                                  <a:lnTo>
                                    <a:pt x="470" y="95"/>
                                  </a:lnTo>
                                  <a:lnTo>
                                    <a:pt x="466" y="106"/>
                                  </a:lnTo>
                                  <a:lnTo>
                                    <a:pt x="460" y="118"/>
                                  </a:lnTo>
                                  <a:lnTo>
                                    <a:pt x="456" y="129"/>
                                  </a:lnTo>
                                  <a:lnTo>
                                    <a:pt x="44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7D7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309"/>
                          <wps:cNvSpPr>
                            <a:spLocks/>
                          </wps:cNvSpPr>
                          <wps:spPr bwMode="auto">
                            <a:xfrm>
                              <a:off x="458" y="0"/>
                              <a:ext cx="101" cy="30"/>
                            </a:xfrm>
                            <a:custGeom>
                              <a:avLst/>
                              <a:gdLst>
                                <a:gd name="T0" fmla="*/ 397 w 404"/>
                                <a:gd name="T1" fmla="*/ 121 h 121"/>
                                <a:gd name="T2" fmla="*/ 0 w 404"/>
                                <a:gd name="T3" fmla="*/ 51 h 121"/>
                                <a:gd name="T4" fmla="*/ 28 w 404"/>
                                <a:gd name="T5" fmla="*/ 41 h 121"/>
                                <a:gd name="T6" fmla="*/ 55 w 404"/>
                                <a:gd name="T7" fmla="*/ 32 h 121"/>
                                <a:gd name="T8" fmla="*/ 83 w 404"/>
                                <a:gd name="T9" fmla="*/ 23 h 121"/>
                                <a:gd name="T10" fmla="*/ 111 w 404"/>
                                <a:gd name="T11" fmla="*/ 16 h 121"/>
                                <a:gd name="T12" fmla="*/ 137 w 404"/>
                                <a:gd name="T13" fmla="*/ 11 h 121"/>
                                <a:gd name="T14" fmla="*/ 165 w 404"/>
                                <a:gd name="T15" fmla="*/ 6 h 121"/>
                                <a:gd name="T16" fmla="*/ 191 w 404"/>
                                <a:gd name="T17" fmla="*/ 2 h 121"/>
                                <a:gd name="T18" fmla="*/ 217 w 404"/>
                                <a:gd name="T19" fmla="*/ 0 h 121"/>
                                <a:gd name="T20" fmla="*/ 369 w 404"/>
                                <a:gd name="T21" fmla="*/ 27 h 121"/>
                                <a:gd name="T22" fmla="*/ 381 w 404"/>
                                <a:gd name="T23" fmla="*/ 36 h 121"/>
                                <a:gd name="T24" fmla="*/ 391 w 404"/>
                                <a:gd name="T25" fmla="*/ 47 h 121"/>
                                <a:gd name="T26" fmla="*/ 399 w 404"/>
                                <a:gd name="T27" fmla="*/ 57 h 121"/>
                                <a:gd name="T28" fmla="*/ 403 w 404"/>
                                <a:gd name="T29" fmla="*/ 70 h 121"/>
                                <a:gd name="T30" fmla="*/ 404 w 404"/>
                                <a:gd name="T31" fmla="*/ 81 h 121"/>
                                <a:gd name="T32" fmla="*/ 403 w 404"/>
                                <a:gd name="T33" fmla="*/ 94 h 121"/>
                                <a:gd name="T34" fmla="*/ 401 w 404"/>
                                <a:gd name="T35" fmla="*/ 107 h 121"/>
                                <a:gd name="T36" fmla="*/ 397 w 404"/>
                                <a:gd name="T37" fmla="*/ 121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1">
                                  <a:moveTo>
                                    <a:pt x="397" y="121"/>
                                  </a:moveTo>
                                  <a:lnTo>
                                    <a:pt x="0" y="5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111" y="16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65" y="6"/>
                                  </a:lnTo>
                                  <a:lnTo>
                                    <a:pt x="191" y="2"/>
                                  </a:lnTo>
                                  <a:lnTo>
                                    <a:pt x="217" y="0"/>
                                  </a:lnTo>
                                  <a:lnTo>
                                    <a:pt x="369" y="27"/>
                                  </a:lnTo>
                                  <a:lnTo>
                                    <a:pt x="381" y="36"/>
                                  </a:lnTo>
                                  <a:lnTo>
                                    <a:pt x="391" y="47"/>
                                  </a:lnTo>
                                  <a:lnTo>
                                    <a:pt x="399" y="57"/>
                                  </a:lnTo>
                                  <a:lnTo>
                                    <a:pt x="403" y="70"/>
                                  </a:lnTo>
                                  <a:lnTo>
                                    <a:pt x="404" y="81"/>
                                  </a:lnTo>
                                  <a:lnTo>
                                    <a:pt x="403" y="94"/>
                                  </a:lnTo>
                                  <a:lnTo>
                                    <a:pt x="401" y="107"/>
                                  </a:lnTo>
                                  <a:lnTo>
                                    <a:pt x="397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310"/>
                          <wps:cNvSpPr>
                            <a:spLocks/>
                          </wps:cNvSpPr>
                          <wps:spPr bwMode="auto">
                            <a:xfrm>
                              <a:off x="480" y="0"/>
                              <a:ext cx="79" cy="20"/>
                            </a:xfrm>
                            <a:custGeom>
                              <a:avLst/>
                              <a:gdLst>
                                <a:gd name="T0" fmla="*/ 316 w 316"/>
                                <a:gd name="T1" fmla="*/ 79 h 79"/>
                                <a:gd name="T2" fmla="*/ 0 w 316"/>
                                <a:gd name="T3" fmla="*/ 23 h 79"/>
                                <a:gd name="T4" fmla="*/ 20 w 316"/>
                                <a:gd name="T5" fmla="*/ 17 h 79"/>
                                <a:gd name="T6" fmla="*/ 41 w 316"/>
                                <a:gd name="T7" fmla="*/ 13 h 79"/>
                                <a:gd name="T8" fmla="*/ 62 w 316"/>
                                <a:gd name="T9" fmla="*/ 9 h 79"/>
                                <a:gd name="T10" fmla="*/ 81 w 316"/>
                                <a:gd name="T11" fmla="*/ 6 h 79"/>
                                <a:gd name="T12" fmla="*/ 102 w 316"/>
                                <a:gd name="T13" fmla="*/ 3 h 79"/>
                                <a:gd name="T14" fmla="*/ 121 w 316"/>
                                <a:gd name="T15" fmla="*/ 1 h 79"/>
                                <a:gd name="T16" fmla="*/ 141 w 316"/>
                                <a:gd name="T17" fmla="*/ 0 h 79"/>
                                <a:gd name="T18" fmla="*/ 160 w 316"/>
                                <a:gd name="T19" fmla="*/ 0 h 79"/>
                                <a:gd name="T20" fmla="*/ 177 w 316"/>
                                <a:gd name="T21" fmla="*/ 0 h 79"/>
                                <a:gd name="T22" fmla="*/ 192 w 316"/>
                                <a:gd name="T23" fmla="*/ 1 h 79"/>
                                <a:gd name="T24" fmla="*/ 207 w 316"/>
                                <a:gd name="T25" fmla="*/ 3 h 79"/>
                                <a:gd name="T26" fmla="*/ 221 w 316"/>
                                <a:gd name="T27" fmla="*/ 5 h 79"/>
                                <a:gd name="T28" fmla="*/ 234 w 316"/>
                                <a:gd name="T29" fmla="*/ 8 h 79"/>
                                <a:gd name="T30" fmla="*/ 245 w 316"/>
                                <a:gd name="T31" fmla="*/ 12 h 79"/>
                                <a:gd name="T32" fmla="*/ 257 w 316"/>
                                <a:gd name="T33" fmla="*/ 15 h 79"/>
                                <a:gd name="T34" fmla="*/ 267 w 316"/>
                                <a:gd name="T35" fmla="*/ 20 h 79"/>
                                <a:gd name="T36" fmla="*/ 275 w 316"/>
                                <a:gd name="T37" fmla="*/ 24 h 79"/>
                                <a:gd name="T38" fmla="*/ 284 w 316"/>
                                <a:gd name="T39" fmla="*/ 30 h 79"/>
                                <a:gd name="T40" fmla="*/ 291 w 316"/>
                                <a:gd name="T41" fmla="*/ 36 h 79"/>
                                <a:gd name="T42" fmla="*/ 298 w 316"/>
                                <a:gd name="T43" fmla="*/ 42 h 79"/>
                                <a:gd name="T44" fmla="*/ 304 w 316"/>
                                <a:gd name="T45" fmla="*/ 49 h 79"/>
                                <a:gd name="T46" fmla="*/ 308 w 316"/>
                                <a:gd name="T47" fmla="*/ 56 h 79"/>
                                <a:gd name="T48" fmla="*/ 312 w 316"/>
                                <a:gd name="T49" fmla="*/ 63 h 79"/>
                                <a:gd name="T50" fmla="*/ 315 w 316"/>
                                <a:gd name="T51" fmla="*/ 71 h 79"/>
                                <a:gd name="T52" fmla="*/ 316 w 316"/>
                                <a:gd name="T53" fmla="*/ 74 h 79"/>
                                <a:gd name="T54" fmla="*/ 316 w 316"/>
                                <a:gd name="T55" fmla="*/ 79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6" h="79">
                                  <a:moveTo>
                                    <a:pt x="316" y="79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20" y="17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81" y="6"/>
                                  </a:lnTo>
                                  <a:lnTo>
                                    <a:pt x="102" y="3"/>
                                  </a:lnTo>
                                  <a:lnTo>
                                    <a:pt x="121" y="1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92" y="1"/>
                                  </a:lnTo>
                                  <a:lnTo>
                                    <a:pt x="207" y="3"/>
                                  </a:lnTo>
                                  <a:lnTo>
                                    <a:pt x="221" y="5"/>
                                  </a:lnTo>
                                  <a:lnTo>
                                    <a:pt x="234" y="8"/>
                                  </a:lnTo>
                                  <a:lnTo>
                                    <a:pt x="245" y="12"/>
                                  </a:lnTo>
                                  <a:lnTo>
                                    <a:pt x="257" y="15"/>
                                  </a:lnTo>
                                  <a:lnTo>
                                    <a:pt x="267" y="20"/>
                                  </a:lnTo>
                                  <a:lnTo>
                                    <a:pt x="275" y="24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1" y="36"/>
                                  </a:lnTo>
                                  <a:lnTo>
                                    <a:pt x="298" y="42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308" y="56"/>
                                  </a:lnTo>
                                  <a:lnTo>
                                    <a:pt x="312" y="63"/>
                                  </a:lnTo>
                                  <a:lnTo>
                                    <a:pt x="315" y="71"/>
                                  </a:lnTo>
                                  <a:lnTo>
                                    <a:pt x="316" y="74"/>
                                  </a:lnTo>
                                  <a:lnTo>
                                    <a:pt x="316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80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311"/>
                          <wps:cNvSpPr>
                            <a:spLocks/>
                          </wps:cNvSpPr>
                          <wps:spPr bwMode="auto">
                            <a:xfrm>
                              <a:off x="512" y="0"/>
                              <a:ext cx="38" cy="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28 h 28"/>
                                <a:gd name="T2" fmla="*/ 0 w 152"/>
                                <a:gd name="T3" fmla="*/ 1 h 28"/>
                                <a:gd name="T4" fmla="*/ 16 w 152"/>
                                <a:gd name="T5" fmla="*/ 0 h 28"/>
                                <a:gd name="T6" fmla="*/ 31 w 152"/>
                                <a:gd name="T7" fmla="*/ 0 h 28"/>
                                <a:gd name="T8" fmla="*/ 52 w 152"/>
                                <a:gd name="T9" fmla="*/ 0 h 28"/>
                                <a:gd name="T10" fmla="*/ 70 w 152"/>
                                <a:gd name="T11" fmla="*/ 2 h 28"/>
                                <a:gd name="T12" fmla="*/ 86 w 152"/>
                                <a:gd name="T13" fmla="*/ 5 h 28"/>
                                <a:gd name="T14" fmla="*/ 102 w 152"/>
                                <a:gd name="T15" fmla="*/ 7 h 28"/>
                                <a:gd name="T16" fmla="*/ 117 w 152"/>
                                <a:gd name="T17" fmla="*/ 12 h 28"/>
                                <a:gd name="T18" fmla="*/ 130 w 152"/>
                                <a:gd name="T19" fmla="*/ 16 h 28"/>
                                <a:gd name="T20" fmla="*/ 141 w 152"/>
                                <a:gd name="T21" fmla="*/ 22 h 28"/>
                                <a:gd name="T22" fmla="*/ 152 w 152"/>
                                <a:gd name="T2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52" h="28">
                                  <a:moveTo>
                                    <a:pt x="152" y="28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6" y="5"/>
                                  </a:lnTo>
                                  <a:lnTo>
                                    <a:pt x="102" y="7"/>
                                  </a:lnTo>
                                  <a:lnTo>
                                    <a:pt x="117" y="12"/>
                                  </a:lnTo>
                                  <a:lnTo>
                                    <a:pt x="130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52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312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53" cy="459"/>
                            </a:xfrm>
                            <a:custGeom>
                              <a:avLst/>
                              <a:gdLst>
                                <a:gd name="T0" fmla="*/ 612 w 614"/>
                                <a:gd name="T1" fmla="*/ 307 h 1835"/>
                                <a:gd name="T2" fmla="*/ 606 w 614"/>
                                <a:gd name="T3" fmla="*/ 350 h 1835"/>
                                <a:gd name="T4" fmla="*/ 592 w 614"/>
                                <a:gd name="T5" fmla="*/ 390 h 1835"/>
                                <a:gd name="T6" fmla="*/ 574 w 614"/>
                                <a:gd name="T7" fmla="*/ 425 h 1835"/>
                                <a:gd name="T8" fmla="*/ 550 w 614"/>
                                <a:gd name="T9" fmla="*/ 455 h 1835"/>
                                <a:gd name="T10" fmla="*/ 519 w 614"/>
                                <a:gd name="T11" fmla="*/ 482 h 1835"/>
                                <a:gd name="T12" fmla="*/ 484 w 614"/>
                                <a:gd name="T13" fmla="*/ 506 h 1835"/>
                                <a:gd name="T14" fmla="*/ 445 w 614"/>
                                <a:gd name="T15" fmla="*/ 525 h 1835"/>
                                <a:gd name="T16" fmla="*/ 403 w 614"/>
                                <a:gd name="T17" fmla="*/ 539 h 1835"/>
                                <a:gd name="T18" fmla="*/ 357 w 614"/>
                                <a:gd name="T19" fmla="*/ 547 h 1835"/>
                                <a:gd name="T20" fmla="*/ 306 w 614"/>
                                <a:gd name="T21" fmla="*/ 551 h 1835"/>
                                <a:gd name="T22" fmla="*/ 257 w 614"/>
                                <a:gd name="T23" fmla="*/ 548 h 1835"/>
                                <a:gd name="T24" fmla="*/ 211 w 614"/>
                                <a:gd name="T25" fmla="*/ 539 h 1835"/>
                                <a:gd name="T26" fmla="*/ 169 w 614"/>
                                <a:gd name="T27" fmla="*/ 526 h 1835"/>
                                <a:gd name="T28" fmla="*/ 130 w 614"/>
                                <a:gd name="T29" fmla="*/ 509 h 1835"/>
                                <a:gd name="T30" fmla="*/ 94 w 614"/>
                                <a:gd name="T31" fmla="*/ 488 h 1835"/>
                                <a:gd name="T32" fmla="*/ 64 w 614"/>
                                <a:gd name="T33" fmla="*/ 460 h 1835"/>
                                <a:gd name="T34" fmla="*/ 39 w 614"/>
                                <a:gd name="T35" fmla="*/ 427 h 1835"/>
                                <a:gd name="T36" fmla="*/ 21 w 614"/>
                                <a:gd name="T37" fmla="*/ 391 h 1835"/>
                                <a:gd name="T38" fmla="*/ 8 w 614"/>
                                <a:gd name="T39" fmla="*/ 351 h 1835"/>
                                <a:gd name="T40" fmla="*/ 1 w 614"/>
                                <a:gd name="T41" fmla="*/ 307 h 1835"/>
                                <a:gd name="T42" fmla="*/ 0 w 614"/>
                                <a:gd name="T43" fmla="*/ 259 h 1835"/>
                                <a:gd name="T44" fmla="*/ 5 w 614"/>
                                <a:gd name="T45" fmla="*/ 215 h 1835"/>
                                <a:gd name="T46" fmla="*/ 15 w 614"/>
                                <a:gd name="T47" fmla="*/ 173 h 1835"/>
                                <a:gd name="T48" fmla="*/ 31 w 614"/>
                                <a:gd name="T49" fmla="*/ 136 h 1835"/>
                                <a:gd name="T50" fmla="*/ 52 w 614"/>
                                <a:gd name="T51" fmla="*/ 105 h 1835"/>
                                <a:gd name="T52" fmla="*/ 77 w 614"/>
                                <a:gd name="T53" fmla="*/ 78 h 1835"/>
                                <a:gd name="T54" fmla="*/ 110 w 614"/>
                                <a:gd name="T55" fmla="*/ 52 h 1835"/>
                                <a:gd name="T56" fmla="*/ 148 w 614"/>
                                <a:gd name="T57" fmla="*/ 31 h 1835"/>
                                <a:gd name="T58" fmla="*/ 190 w 614"/>
                                <a:gd name="T59" fmla="*/ 15 h 1835"/>
                                <a:gd name="T60" fmla="*/ 238 w 614"/>
                                <a:gd name="T61" fmla="*/ 5 h 1835"/>
                                <a:gd name="T62" fmla="*/ 289 w 614"/>
                                <a:gd name="T63" fmla="*/ 0 h 1835"/>
                                <a:gd name="T64" fmla="*/ 340 w 614"/>
                                <a:gd name="T65" fmla="*/ 1 h 1835"/>
                                <a:gd name="T66" fmla="*/ 388 w 614"/>
                                <a:gd name="T67" fmla="*/ 8 h 1835"/>
                                <a:gd name="T68" fmla="*/ 431 w 614"/>
                                <a:gd name="T69" fmla="*/ 20 h 1835"/>
                                <a:gd name="T70" fmla="*/ 508 w 614"/>
                                <a:gd name="T71" fmla="*/ 56 h 1835"/>
                                <a:gd name="T72" fmla="*/ 550 w 614"/>
                                <a:gd name="T73" fmla="*/ 91 h 1835"/>
                                <a:gd name="T74" fmla="*/ 574 w 614"/>
                                <a:gd name="T75" fmla="*/ 123 h 1835"/>
                                <a:gd name="T76" fmla="*/ 592 w 614"/>
                                <a:gd name="T77" fmla="*/ 159 h 1835"/>
                                <a:gd name="T78" fmla="*/ 606 w 614"/>
                                <a:gd name="T79" fmla="*/ 200 h 1835"/>
                                <a:gd name="T80" fmla="*/ 612 w 614"/>
                                <a:gd name="T81" fmla="*/ 244 h 1835"/>
                                <a:gd name="T82" fmla="*/ 28 w 614"/>
                                <a:gd name="T83" fmla="*/ 1835 h 1835"/>
                                <a:gd name="T84" fmla="*/ 600 w 614"/>
                                <a:gd name="T85" fmla="*/ 1835 h 1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14" h="1835">
                                  <a:moveTo>
                                    <a:pt x="614" y="275"/>
                                  </a:moveTo>
                                  <a:lnTo>
                                    <a:pt x="613" y="290"/>
                                  </a:lnTo>
                                  <a:lnTo>
                                    <a:pt x="612" y="307"/>
                                  </a:lnTo>
                                  <a:lnTo>
                                    <a:pt x="610" y="322"/>
                                  </a:lnTo>
                                  <a:lnTo>
                                    <a:pt x="608" y="336"/>
                                  </a:lnTo>
                                  <a:lnTo>
                                    <a:pt x="606" y="350"/>
                                  </a:lnTo>
                                  <a:lnTo>
                                    <a:pt x="601" y="364"/>
                                  </a:lnTo>
                                  <a:lnTo>
                                    <a:pt x="598" y="377"/>
                                  </a:lnTo>
                                  <a:lnTo>
                                    <a:pt x="592" y="390"/>
                                  </a:lnTo>
                                  <a:lnTo>
                                    <a:pt x="588" y="402"/>
                                  </a:lnTo>
                                  <a:lnTo>
                                    <a:pt x="581" y="415"/>
                                  </a:lnTo>
                                  <a:lnTo>
                                    <a:pt x="574" y="425"/>
                                  </a:lnTo>
                                  <a:lnTo>
                                    <a:pt x="567" y="437"/>
                                  </a:lnTo>
                                  <a:lnTo>
                                    <a:pt x="559" y="446"/>
                                  </a:lnTo>
                                  <a:lnTo>
                                    <a:pt x="550" y="455"/>
                                  </a:lnTo>
                                  <a:lnTo>
                                    <a:pt x="540" y="465"/>
                                  </a:lnTo>
                                  <a:lnTo>
                                    <a:pt x="530" y="473"/>
                                  </a:lnTo>
                                  <a:lnTo>
                                    <a:pt x="519" y="482"/>
                                  </a:lnTo>
                                  <a:lnTo>
                                    <a:pt x="508" y="490"/>
                                  </a:lnTo>
                                  <a:lnTo>
                                    <a:pt x="497" y="498"/>
                                  </a:lnTo>
                                  <a:lnTo>
                                    <a:pt x="484" y="506"/>
                                  </a:lnTo>
                                  <a:lnTo>
                                    <a:pt x="472" y="513"/>
                                  </a:lnTo>
                                  <a:lnTo>
                                    <a:pt x="459" y="519"/>
                                  </a:lnTo>
                                  <a:lnTo>
                                    <a:pt x="445" y="525"/>
                                  </a:lnTo>
                                  <a:lnTo>
                                    <a:pt x="431" y="531"/>
                                  </a:lnTo>
                                  <a:lnTo>
                                    <a:pt x="418" y="535"/>
                                  </a:lnTo>
                                  <a:lnTo>
                                    <a:pt x="403" y="539"/>
                                  </a:lnTo>
                                  <a:lnTo>
                                    <a:pt x="388" y="542"/>
                                  </a:lnTo>
                                  <a:lnTo>
                                    <a:pt x="372" y="546"/>
                                  </a:lnTo>
                                  <a:lnTo>
                                    <a:pt x="357" y="547"/>
                                  </a:lnTo>
                                  <a:lnTo>
                                    <a:pt x="340" y="549"/>
                                  </a:lnTo>
                                  <a:lnTo>
                                    <a:pt x="324" y="551"/>
                                  </a:lnTo>
                                  <a:lnTo>
                                    <a:pt x="306" y="551"/>
                                  </a:lnTo>
                                  <a:lnTo>
                                    <a:pt x="290" y="551"/>
                                  </a:lnTo>
                                  <a:lnTo>
                                    <a:pt x="273" y="549"/>
                                  </a:lnTo>
                                  <a:lnTo>
                                    <a:pt x="257" y="548"/>
                                  </a:lnTo>
                                  <a:lnTo>
                                    <a:pt x="241" y="546"/>
                                  </a:lnTo>
                                  <a:lnTo>
                                    <a:pt x="226" y="542"/>
                                  </a:lnTo>
                                  <a:lnTo>
                                    <a:pt x="211" y="539"/>
                                  </a:lnTo>
                                  <a:lnTo>
                                    <a:pt x="196" y="535"/>
                                  </a:lnTo>
                                  <a:lnTo>
                                    <a:pt x="182" y="531"/>
                                  </a:lnTo>
                                  <a:lnTo>
                                    <a:pt x="169" y="526"/>
                                  </a:lnTo>
                                  <a:lnTo>
                                    <a:pt x="155" y="522"/>
                                  </a:lnTo>
                                  <a:lnTo>
                                    <a:pt x="142" y="516"/>
                                  </a:lnTo>
                                  <a:lnTo>
                                    <a:pt x="130" y="509"/>
                                  </a:lnTo>
                                  <a:lnTo>
                                    <a:pt x="117" y="502"/>
                                  </a:lnTo>
                                  <a:lnTo>
                                    <a:pt x="106" y="495"/>
                                  </a:lnTo>
                                  <a:lnTo>
                                    <a:pt x="94" y="488"/>
                                  </a:lnTo>
                                  <a:lnTo>
                                    <a:pt x="84" y="480"/>
                                  </a:lnTo>
                                  <a:lnTo>
                                    <a:pt x="73" y="470"/>
                                  </a:lnTo>
                                  <a:lnTo>
                                    <a:pt x="64" y="460"/>
                                  </a:lnTo>
                                  <a:lnTo>
                                    <a:pt x="55" y="451"/>
                                  </a:lnTo>
                                  <a:lnTo>
                                    <a:pt x="47" y="439"/>
                                  </a:lnTo>
                                  <a:lnTo>
                                    <a:pt x="39" y="427"/>
                                  </a:lnTo>
                                  <a:lnTo>
                                    <a:pt x="32" y="416"/>
                                  </a:lnTo>
                                  <a:lnTo>
                                    <a:pt x="26" y="404"/>
                                  </a:lnTo>
                                  <a:lnTo>
                                    <a:pt x="21" y="391"/>
                                  </a:lnTo>
                                  <a:lnTo>
                                    <a:pt x="16" y="377"/>
                                  </a:lnTo>
                                  <a:lnTo>
                                    <a:pt x="11" y="365"/>
                                  </a:lnTo>
                                  <a:lnTo>
                                    <a:pt x="8" y="351"/>
                                  </a:lnTo>
                                  <a:lnTo>
                                    <a:pt x="6" y="336"/>
                                  </a:lnTo>
                                  <a:lnTo>
                                    <a:pt x="3" y="322"/>
                                  </a:lnTo>
                                  <a:lnTo>
                                    <a:pt x="1" y="307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2" y="229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8" y="200"/>
                                  </a:lnTo>
                                  <a:lnTo>
                                    <a:pt x="11" y="187"/>
                                  </a:lnTo>
                                  <a:lnTo>
                                    <a:pt x="15" y="173"/>
                                  </a:lnTo>
                                  <a:lnTo>
                                    <a:pt x="20" y="16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31" y="136"/>
                                  </a:lnTo>
                                  <a:lnTo>
                                    <a:pt x="37" y="125"/>
                                  </a:lnTo>
                                  <a:lnTo>
                                    <a:pt x="44" y="115"/>
                                  </a:lnTo>
                                  <a:lnTo>
                                    <a:pt x="52" y="105"/>
                                  </a:lnTo>
                                  <a:lnTo>
                                    <a:pt x="60" y="95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77" y="78"/>
                                  </a:lnTo>
                                  <a:lnTo>
                                    <a:pt x="87" y="69"/>
                                  </a:lnTo>
                                  <a:lnTo>
                                    <a:pt x="99" y="60"/>
                                  </a:lnTo>
                                  <a:lnTo>
                                    <a:pt x="110" y="52"/>
                                  </a:lnTo>
                                  <a:lnTo>
                                    <a:pt x="123" y="44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8" y="31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76" y="20"/>
                                  </a:lnTo>
                                  <a:lnTo>
                                    <a:pt x="190" y="15"/>
                                  </a:lnTo>
                                  <a:lnTo>
                                    <a:pt x="205" y="12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238" y="5"/>
                                  </a:lnTo>
                                  <a:lnTo>
                                    <a:pt x="254" y="3"/>
                                  </a:lnTo>
                                  <a:lnTo>
                                    <a:pt x="271" y="1"/>
                                  </a:lnTo>
                                  <a:lnTo>
                                    <a:pt x="289" y="0"/>
                                  </a:lnTo>
                                  <a:lnTo>
                                    <a:pt x="306" y="0"/>
                                  </a:lnTo>
                                  <a:lnTo>
                                    <a:pt x="324" y="0"/>
                                  </a:lnTo>
                                  <a:lnTo>
                                    <a:pt x="340" y="1"/>
                                  </a:lnTo>
                                  <a:lnTo>
                                    <a:pt x="357" y="3"/>
                                  </a:lnTo>
                                  <a:lnTo>
                                    <a:pt x="372" y="5"/>
                                  </a:lnTo>
                                  <a:lnTo>
                                    <a:pt x="388" y="8"/>
                                  </a:lnTo>
                                  <a:lnTo>
                                    <a:pt x="403" y="12"/>
                                  </a:lnTo>
                                  <a:lnTo>
                                    <a:pt x="418" y="15"/>
                                  </a:lnTo>
                                  <a:lnTo>
                                    <a:pt x="431" y="20"/>
                                  </a:lnTo>
                                  <a:lnTo>
                                    <a:pt x="459" y="30"/>
                                  </a:lnTo>
                                  <a:lnTo>
                                    <a:pt x="484" y="42"/>
                                  </a:lnTo>
                                  <a:lnTo>
                                    <a:pt x="508" y="56"/>
                                  </a:lnTo>
                                  <a:lnTo>
                                    <a:pt x="530" y="71"/>
                                  </a:lnTo>
                                  <a:lnTo>
                                    <a:pt x="540" y="80"/>
                                  </a:lnTo>
                                  <a:lnTo>
                                    <a:pt x="550" y="91"/>
                                  </a:lnTo>
                                  <a:lnTo>
                                    <a:pt x="559" y="101"/>
                                  </a:lnTo>
                                  <a:lnTo>
                                    <a:pt x="567" y="112"/>
                                  </a:lnTo>
                                  <a:lnTo>
                                    <a:pt x="574" y="123"/>
                                  </a:lnTo>
                                  <a:lnTo>
                                    <a:pt x="581" y="135"/>
                                  </a:lnTo>
                                  <a:lnTo>
                                    <a:pt x="588" y="148"/>
                                  </a:lnTo>
                                  <a:lnTo>
                                    <a:pt x="592" y="159"/>
                                  </a:lnTo>
                                  <a:lnTo>
                                    <a:pt x="598" y="173"/>
                                  </a:lnTo>
                                  <a:lnTo>
                                    <a:pt x="601" y="186"/>
                                  </a:lnTo>
                                  <a:lnTo>
                                    <a:pt x="606" y="200"/>
                                  </a:lnTo>
                                  <a:lnTo>
                                    <a:pt x="608" y="215"/>
                                  </a:lnTo>
                                  <a:lnTo>
                                    <a:pt x="610" y="229"/>
                                  </a:lnTo>
                                  <a:lnTo>
                                    <a:pt x="612" y="244"/>
                                  </a:lnTo>
                                  <a:lnTo>
                                    <a:pt x="613" y="259"/>
                                  </a:lnTo>
                                  <a:lnTo>
                                    <a:pt x="614" y="275"/>
                                  </a:lnTo>
                                  <a:close/>
                                  <a:moveTo>
                                    <a:pt x="28" y="1835"/>
                                  </a:moveTo>
                                  <a:lnTo>
                                    <a:pt x="28" y="649"/>
                                  </a:lnTo>
                                  <a:lnTo>
                                    <a:pt x="600" y="649"/>
                                  </a:lnTo>
                                  <a:lnTo>
                                    <a:pt x="600" y="1835"/>
                                  </a:lnTo>
                                  <a:lnTo>
                                    <a:pt x="28" y="18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17.35pt;margin-top:118.6pt;width:62.35pt;height:697.45pt;z-index:251658240;mso-position-horizontal-relative:page;mso-position-vertical-relative:page" coordorigin="347,2372" coordsize="1247,139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">
                <o:lock v:ext="edit" aspectratio="t"/>
                <v:rect id="AutoShape 86" o:spid="_x0000_s1027" style="position:absolute;left:347;top:2372;width:1247;height:139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iuHtwgAA&#10;ANsAAAAPAAAAZHJzL2Rvd25yZXYueG1sRI9Ba8MwDIXvg/0Ho8Fui9MeQpbFKe2gsMsGzQq9iliL&#10;Q2M5xF6b/vvpMOhN4j2996neLH5UF5rjENjAKstBEXfBDtwbOH7vX0pQMSFbHAOTgRtF2DSPDzVW&#10;Nlz5QJc29UpCOFZowKU0VVrHzpHHmIWJWLSfMHtMss69tjNeJdyPep3nhfY4sDQ4nOjdUXduf72B&#10;U0mrXR7Y2S//Wuw69+lvRTLm+WnZvoFKtKS7+f/6wwq+wMovMoB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K4e3CAAAA2wAAAA8AAAAAAAAAAAAAAAAAlwIAAGRycy9kb3du&#10;cmV2LnhtbFBLBQYAAAAABAAEAPUAAACGAwAAAAA=&#10;" stroked="f">
                  <v:fill color2="#ccc" rotate="t" focus="100%" type="gradient"/>
                  <o:lock v:ext="edit" aspectratio="t" text="t"/>
                </v:rect>
                <v:group id="Group 313" o:spid="_x0000_s1028" style="position:absolute;left:592;top:15512;width:777;height:637" coordsize="559,4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Freeform 262" o:spid="_x0000_s1029" style="position:absolute;left:7;top:442;width:113;height:17;visibility:visible;mso-wrap-style:square;v-text-anchor:top" coordsize="453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FKdYwQAA&#10;ANsAAAAPAAAAZHJzL2Rvd25yZXYueG1sRE9Na8JAEL0X/A/LCN7qpiKpRDehCkJAL6ZV8DZkxySY&#10;nQ3Z1cR/3z0Ueny87002mlY8qXeNZQUf8wgEcWl1w5WCn+/9+wqE88gaW8uk4EUOsnTytsFE24FP&#10;9Cx8JUIIuwQV1N53iZSurMmgm9uOOHA32xv0AfaV1D0OIdy0chFFsTTYcGiosaNdTeW9eBgF56HY&#10;yp05PC7X1Sn+XObHVo5HpWbT8WsNwtPo/8V/7lwrWIT14Uv4ATL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xSnWMEAAADbAAAADwAAAAAAAAAAAAAAAACXAgAAZHJzL2Rvd25y&#10;ZXYueG1sUEsFBgAAAAAEAAQA9QAAAIUDAAAAAA==&#10;" path="m66,0l453,68,,68,66,0xe" fillcolor="#1f1a17" stroked="f">
                    <v:path arrowok="t" o:connecttype="custom" o:connectlocs="16,0;113,17;0,17;16,0" o:connectangles="0,0,0,0"/>
                  </v:shape>
                  <v:shape id="Freeform 263" o:spid="_x0000_s1030" style="position:absolute;left:14;top:432;width:141;height:27;visibility:visible;mso-wrap-style:square;v-text-anchor:top" coordsize="563,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FEkcwwAA&#10;ANsAAAAPAAAAZHJzL2Rvd25yZXYueG1sRI9Bi8IwFITvgv8hPGEvoqkislSjLOrC4kmrCx6fzdu2&#10;tHkpTazdf28EweMwM98wy3VnKtFS4wrLCibjCARxanXBmYLz6Xv0CcJ5ZI2VZVLwTw7Wq35vibG2&#10;dz5Sm/hMBAi7GBXk3texlC7NyaAb25o4eH+2MeiDbDKpG7wHuKnkNIrm0mDBYSHHmjY5pWVyMwq2&#10;u06muJfncvh7bY9JezmU+5lSH4PuawHCU+ff4Vf7RyuYTuD5JfwA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FEkcwwAAANsAAAAPAAAAAAAAAAAAAAAAAJcCAABkcnMvZG93&#10;bnJldi54bWxQSwUGAAAAAAQABAD1AAAAhwMAAAAA&#10;" path="m171,107l0,77,75,,563,86,543,107,171,107xe" fillcolor="#221d1b" stroked="f">
                    <v:path arrowok="t" o:connecttype="custom" o:connectlocs="43,27;0,19;19,0;141,22;136,27;43,27" o:connectangles="0,0,0,0,0,0"/>
                  </v:shape>
                  <v:shape id="Freeform 264" o:spid="_x0000_s1031" style="position:absolute;left:24;top:422;width:140;height:37;visibility:visible;mso-wrap-style:square;v-text-anchor:top" coordsize="562,1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9GUfxAAA&#10;ANsAAAAPAAAAZHJzL2Rvd25yZXYueG1sRI9La8JAFIX3Qv/DcAvdmYkpaEkdgxR8IGShLX3sLpnb&#10;JG3mTsiMMf57RxBcHs7j48yzwTSip87VlhVMohgEcWF1zaWCj/fV+AWE88gaG8uk4EwOssXDaI6p&#10;tifeU3/wpQgj7FJUUHnfplK6oiKDLrItcfB+bWfQB9mVUnd4CuOmkUkcT6XBmgOhwpbeKir+D0cT&#10;uPlnvpv97X5muXter2PJX9+4UerpcVi+gvA0+Hv41t5qBUkC1y/hB8jF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vRlH8QAAADbAAAADwAAAAAAAAAAAAAAAACXAgAAZHJzL2Rv&#10;d25yZXYueG1sUEsFBgAAAAAEAAQA9QAAAIgDAAAAAA==&#10;" path="m387,145l0,77,74,,562,86,505,145,387,145xe" fillcolor="#26211f" stroked="f">
                    <v:path arrowok="t" o:connecttype="custom" o:connectlocs="96,37;0,20;18,0;140,22;126,37;96,37" o:connectangles="0,0,0,0,0,0"/>
                  </v:shape>
                  <v:shape id="Freeform 265" o:spid="_x0000_s1032" style="position:absolute;left:33;top:413;width:140;height:41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wl53xAAA&#10;ANsAAAAPAAAAZHJzL2Rvd25yZXYueG1sRI9Pa8JAFMTvBb/D8oReitn4hyLRVbS0YG+tBs/P7DMJ&#10;Zt/G7CYm375bKPQ4zMxvmPW2N5XoqHGlZQXTKAZBnFldcq4gPX1MliCcR9ZYWSYFAznYbkZPa0y0&#10;ffA3dUefiwBhl6CCwvs6kdJlBRl0ka2Jg3e1jUEfZJNL3eAjwE0lZ3H8Kg2WHBYKrOmtoOx2bI0C&#10;u2gvLwO/n/flJ6fDF98XN7or9TzudysQnnr/H/5rH7SC2Rx+v4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sJed8QAAADbAAAADwAAAAAAAAAAAAAAAACXAgAAZHJzL2Rv&#10;d25yZXYueG1sUEsFBgAAAAAEAAQA9QAAAIgDAAAAAA==&#10;" path="m488,162l0,76,73,,562,86,488,162xe" fillcolor="#282422" stroked="f">
                    <v:path arrowok="t" o:connecttype="custom" o:connectlocs="122,41;0,19;18,0;140,22;122,41" o:connectangles="0,0,0,0,0"/>
                  </v:shape>
                  <v:shape id="Freeform 266" o:spid="_x0000_s1033" style="position:absolute;left:42;top:403;width:140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k/QRwwAA&#10;ANsAAAAPAAAAZHJzL2Rvd25yZXYueG1sRI9BawIxFITvBf9DeIK3mnURqatRRCh4kEKtF2+PzTO7&#10;unlZN+lu+u8bodDjMDPfMOtttI3oqfO1YwWzaQaCuHS6ZqPg/PX++gbCB2SNjWNS8EMetpvRyxoL&#10;7Qb+pP4UjEgQ9gUqqEJoCyl9WZFFP3UtcfKurrMYkuyM1B0OCW4bmWfZQlqsOS1U2NK+ovJ++rYK&#10;5pdLbPvz/TYY8/g4muYYl7lXajKOuxWIQDH8h//aB60gn8PzS/o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k/QRwwAAANsAAAAPAAAAAAAAAAAAAAAAAJcCAABkcnMvZG93&#10;bnJldi54bWxQSwUGAAAAAAQABAD1AAAAhwMAAAAA&#10;" path="m488,163l0,77,74,,562,86,488,163xe" fillcolor="#2c2726" stroked="f">
                    <v:path arrowok="t" o:connecttype="custom" o:connectlocs="122,41;0,19;18,0;140,22;122,41" o:connectangles="0,0,0,0,0"/>
                  </v:shape>
                  <v:shape id="Freeform 267" o:spid="_x0000_s1034" style="position:absolute;left:51;top:394;width:141;height:40;visibility:visible;mso-wrap-style:square;v-text-anchor:top" coordsize="564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UCVpxgAA&#10;ANsAAAAPAAAAZHJzL2Rvd25yZXYueG1sRI9Ba8JAFITvQv/D8oTedGPAVlLXIIJapajVIvT2yD6T&#10;0OzbkN1q9Ne7hYLHYWa+YcZpaypxpsaVlhUM+hEI4szqknMFX4d5bwTCeWSNlWVScCUH6eSpM8ZE&#10;2wt/0nnvcxEg7BJUUHhfJ1K6rCCDrm9r4uCdbGPQB9nkUjd4CXBTyTiKXqTBksNCgTXNCsp+9r9G&#10;wepYr+erj81tZ7avh81yfcyi74VSz912+gbCU+sf4f/2u1YQD+HvS/gBcnI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UCVpxgAAANsAAAAPAAAAAAAAAAAAAAAAAJcCAABkcnMv&#10;ZG93bnJldi54bWxQSwUGAAAAAAQABAD1AAAAigMAAAAA&#10;" path="m489,163l0,77,75,,564,86,489,163xe" fillcolor="#2e2a27" stroked="f">
                    <v:path arrowok="t" o:connecttype="custom" o:connectlocs="122,40;0,19;19,0;141,21;122,40" o:connectangles="0,0,0,0,0"/>
                  </v:shape>
                  <v:shape id="Freeform 268" o:spid="_x0000_s1035" style="position:absolute;left:61;top:384;width:140;height:41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47bHwgAA&#10;ANsAAAAPAAAAZHJzL2Rvd25yZXYueG1sRI9Bi8IwFITvgv8hPMGbpvYgSzWKKK7uaV0Vz4/m2Vab&#10;l9pkbddfb4QFj8PMfMNM560pxZ1qV1hWMBpGIIhTqwvOFBwP68EHCOeRNZaWScEfOZjPup0pJto2&#10;/EP3vc9EgLBLUEHufZVI6dKcDLqhrYiDd7a1QR9knUldYxPgppRxFI2lwYLDQo4VLXNKr/tfo+CS&#10;7jYFfj706fsWbeyi0av4SyvV77WLCQhPrX+H/9tbrSAew+tL+AFy9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jtsfCAAAA2wAAAA8AAAAAAAAAAAAAAAAAlwIAAGRycy9kb3du&#10;cmV2LnhtbFBLBQYAAAAABAAEAPUAAACGAwAAAAA=&#10;" path="m488,162l0,76,74,,562,86,488,162xe" fillcolor="#302c2b" stroked="f">
                    <v:path arrowok="t" o:connecttype="custom" o:connectlocs="122,41;0,19;18,0;140,22;122,41" o:connectangles="0,0,0,0,0"/>
                  </v:shape>
                  <v:shape id="Freeform 269" o:spid="_x0000_s1036" style="position:absolute;left:70;top:375;width:140;height:40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PuyxwAAA&#10;ANsAAAAPAAAAZHJzL2Rvd25yZXYueG1sRI/NqsIwFIT3F3yHcAQ3oqkKV6lGEX/Qrb3e/aE5tsXm&#10;pDax1rc3guBymJlvmMWqNaVoqHaFZQWjYQSCOLW64EzB+W8/mIFwHlljaZkUPMnBatn5WWCs7YNP&#10;1CQ+EwHCLkYFufdVLKVLczLohrYiDt7F1gZ9kHUmdY2PADelHEfRrzRYcFjIsaJNTuk1uRsFbXOO&#10;Dn2Huyf72/+uP80mW1or1eu26zkIT63/hj/to1YwnsL7S/gBcvk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PuyxwAAAANsAAAAPAAAAAAAAAAAAAAAAAJcCAABkcnMvZG93bnJl&#10;di54bWxQSwUGAAAAAAQABAD1AAAAhAMAAAAA&#10;" path="m489,163l0,77,74,,562,86,489,163xe" fillcolor="#33302e" stroked="f">
                    <v:path arrowok="t" o:connecttype="custom" o:connectlocs="122,40;0,19;18,0;140,21;122,40" o:connectangles="0,0,0,0,0"/>
                  </v:shape>
                  <v:shape id="Freeform 270" o:spid="_x0000_s1037" style="position:absolute;left:79;top:365;width:141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X0xAwgAA&#10;ANsAAAAPAAAAZHJzL2Rvd25yZXYueG1sRE/LasJAFN0L/YfhFtzpJOlLYibBVgoWumitiMtL5pqE&#10;Zu6EzKjJ3zsLweXhvLNiMK04U+8aywrieQSCuLS64UrB7u9ztgDhPLLG1jIpGMlBkT9MMky1vfAv&#10;nbe+EiGEXYoKau+7VEpX1mTQzW1HHLij7Q36APtK6h4vIdy0MomiV2mw4dBQY0cfNZX/25NRcHiL&#10;Y7PX49Np9fP1vX7347N9aZSaPg6rJQhPg7+Lb+6NVpCEseFL+AEyv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FfTEDCAAAA2wAAAA8AAAAAAAAAAAAAAAAAlwIAAGRycy9kb3du&#10;cmV2LnhtbFBLBQYAAAAABAAEAPUAAACGAwAAAAA=&#10;" path="m488,163l0,77,74,,563,86,488,163xe" fillcolor="#35322f" stroked="f">
                    <v:path arrowok="t" o:connecttype="custom" o:connectlocs="122,41;0,19;19,0;141,22;122,41" o:connectangles="0,0,0,0,0"/>
                  </v:shape>
                  <v:shape id="Freeform 271" o:spid="_x0000_s1038" style="position:absolute;left:88;top:355;width:141;height:41;visibility:visible;mso-wrap-style:square;v-text-anchor:top" coordsize="563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MnLnxgAA&#10;ANsAAAAPAAAAZHJzL2Rvd25yZXYueG1sRI9Ba8JAFITvhf6H5RV6qxtzKGl0FYkIsdBDU0G9PbLP&#10;JJp9G7Jrkv77bqHQ4zAz3zDL9WRaMVDvGssK5rMIBHFpdcOVgsPX7iUB4TyyxtYyKfgmB+vV48MS&#10;U21H/qSh8JUIEHYpKqi971IpXVmTQTezHXHwLrY36IPsK6l7HAPctDKOoldpsOGwUGNHWU3lrbgb&#10;BbvTfV98vDfRcOjyc6631+yYXJV6fpo2CxCeJv8f/mvnWkH8Br9fwg+Qq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MnLnxgAAANsAAAAPAAAAAAAAAAAAAAAAAJcCAABkcnMv&#10;ZG93bnJldi54bWxQSwUGAAAAAAQABAD1AAAAigMAAAAA&#10;" path="m488,162l0,76,74,,563,86,488,162xe" fillcolor="#373432" stroked="f">
                    <v:path arrowok="t" o:connecttype="custom" o:connectlocs="122,41;0,19;19,0;141,22;122,41" o:connectangles="0,0,0,0,0"/>
                  </v:shape>
                  <v:shape id="Freeform 272" o:spid="_x0000_s1039" style="position:absolute;left:98;top:346;width:140;height:40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H8G2wAAA&#10;ANsAAAAPAAAAZHJzL2Rvd25yZXYueG1sRE/LisIwFN0L8w/hDsxGNNXKoNUogyDMwoWP+YBrc207&#10;NjcliW39e7MQXB7Oe7XpTS1acr6yrGAyTkAQ51ZXXCj4O+9GcxA+IGusLZOCB3nYrD8GK8y07fhI&#10;7SkUIoawz1BBGUKTSenzkgz6sW2II3e1zmCI0BVSO+xiuKnlNEm+pcGKY0OJDW1Lym+nu1EwnMjZ&#10;bYrpYeGd/7+k267dV51SX5/9zxJEoD68xS/3r1aQxvXxS/wBcv0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H8G2wAAAANsAAAAPAAAAAAAAAAAAAAAAAJcCAABkcnMvZG93bnJl&#10;di54bWxQSwUGAAAAAAQABAD1AAAAhAMAAAAA&#10;" path="m489,163l0,77,75,,562,86,489,163xe" fillcolor="#393633" stroked="f">
                    <v:path arrowok="t" o:connecttype="custom" o:connectlocs="122,40;0,19;19,0;140,21;122,40" o:connectangles="0,0,0,0,0"/>
                  </v:shape>
                  <v:shape id="Freeform 273" o:spid="_x0000_s1040" style="position:absolute;left:107;top:336;width:140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sSLHxQAA&#10;ANsAAAAPAAAAZHJzL2Rvd25yZXYueG1sRI9bi8IwFITfF/wP4Qi+LGuqwiJdo3hB8cEFbyz7eGiO&#10;bWlzUpKo9d8bYWEfh5n5hpnMWlOLGzlfWlYw6CcgiDOrS84VnE/rjzEIH5A11pZJwYM8zKadtwmm&#10;2t75QLdjyEWEsE9RQRFCk0rps4IM+r5tiKN3sc5giNLlUju8R7ip5TBJPqXBkuNCgQ0tC8qq49Uo&#10;WMjHar+qqs3ZJbvrtx1u33/Wv0r1uu38C0SgNvyH/9pbrWA0gNeX+APk9Ak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OxIsfFAAAA2wAAAA8AAAAAAAAAAAAAAAAAlwIAAGRycy9k&#10;b3ducmV2LnhtbFBLBQYAAAAABAAEAPUAAACJAwAAAAA=&#10;" path="m489,163l0,77,74,,562,86,489,163xe" fillcolor="#3c3836" stroked="f">
                    <v:path arrowok="t" o:connecttype="custom" o:connectlocs="122,41;0,19;18,0;140,22;122,41" o:connectangles="0,0,0,0,0"/>
                  </v:shape>
                  <v:shape id="Freeform 274" o:spid="_x0000_s1041" style="position:absolute;left:116;top:327;width:141;height:40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hU+FxQAA&#10;ANsAAAAPAAAAZHJzL2Rvd25yZXYueG1sRI/NasMwEITvhb6D2EIupZHslvy4UUIIhIbQS51eclus&#10;jWVqrYylJM7bR4VCj8PMfMMsVoNrxYX60HjWkI0VCOLKm4ZrDd+H7csMRIjIBlvPpOFGAVbLx4cF&#10;FsZf+YsuZaxFgnAoUIONsSukDJUlh2HsO+LknXzvMCbZ19L0eE1w18pcqYl02HBasNjRxlL1U56d&#10;hr0ts+zNzafT4TPfq4+2e1b+qPXoaVi/g4g0xP/wX3tnNLzm8Psl/QC5v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6FT4XFAAAA2wAAAA8AAAAAAAAAAAAAAAAAlwIAAGRycy9k&#10;b3ducmV2LnhtbFBLBQYAAAAABAAEAPUAAACJAwAAAAA=&#10;" path="m487,162l0,76,73,,562,86,487,162xe" fillcolor="#3e3a39" stroked="f">
                    <v:path arrowok="t" o:connecttype="custom" o:connectlocs="122,40;0,19;18,0;141,21;122,40" o:connectangles="0,0,0,0,0"/>
                  </v:shape>
                  <v:shape id="Freeform 275" o:spid="_x0000_s1042" style="position:absolute;left:125;top:317;width:141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bXqwgAA&#10;ANsAAAAPAAAAZHJzL2Rvd25yZXYueG1sRI9Pi8IwFMTvC/sdwhO8rakWRbqmZVmQ6tE/7F4fzbMt&#10;bV5KE2399kYQPA4z8xtmk42mFTfqXW1ZwXwWgSAurK65VHA+bb/WIJxH1thaJgV3cpClnx8bTLQd&#10;+EC3oy9FgLBLUEHlfZdI6YqKDLqZ7YiDd7G9QR9kX0rd4xDgppWLKFpJgzWHhQo7+q2oaI5Xo+CS&#10;N3/jKv/fu2XR2IHWfI9PuVLTyfjzDcLT6N/hV3unFcQxPL+EHy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dBterCAAAA2wAAAA8AAAAAAAAAAAAAAAAAlwIAAGRycy9kb3du&#10;cmV2LnhtbFBLBQYAAAAABAAEAPUAAACGAwAAAAA=&#10;" path="m488,163l0,77,75,,563,86,488,163xe" fillcolor="#3f3c3a" stroked="f">
                    <v:path arrowok="t" o:connecttype="custom" o:connectlocs="122,41;0,19;19,0;141,22;122,41" o:connectangles="0,0,0,0,0"/>
                  </v:shape>
                  <v:shape id="Freeform 276" o:spid="_x0000_s1043" style="position:absolute;left:135;top:308;width:140;height:40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4fKtwQAA&#10;ANsAAAAPAAAAZHJzL2Rvd25yZXYueG1sRI/NisIwFIX3wrxDuII7TdWOSMcog1Coy+m40N2ludMW&#10;m5uSRK1vbwYEl4fz83E2u8F04kbOt5YVzGcJCOLK6pZrBcfffLoG4QOyxs4yKXiQh932Y7TBTNs7&#10;/9CtDLWII+wzVNCE0GdS+qohg35me+Lo/VlnMETpaqkd3uO46eQiSVbSYMuR0GBP+4aqS3k1Cj6P&#10;iXtc1pGb5ofF6Vx0aVnkSk3Gw/cXiEBDeIdf7UIrWKbw/yX+AL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+HyrcEAAADbAAAADwAAAAAAAAAAAAAAAACXAgAAZHJzL2Rvd25y&#10;ZXYueG1sUEsFBgAAAAAEAAQA9QAAAIUDAAAAAA==&#10;" path="m489,163l0,77,75,,562,86,489,163xe" fillcolor="#413e3c" stroked="f">
                    <v:path arrowok="t" o:connecttype="custom" o:connectlocs="122,40;0,19;19,0;140,21;122,40" o:connectangles="0,0,0,0,0"/>
                  </v:shape>
                  <v:shape id="Freeform 277" o:spid="_x0000_s1044" style="position:absolute;left:144;top:298;width:141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HJikwwAA&#10;ANsAAAAPAAAAZHJzL2Rvd25yZXYueG1sRI/NasMwEITvgb6D2EJvidyUhuBGCWkgNJBDye95sbaW&#10;ibQykhrbb18VCj0OM/MNs1j1zoo7hdh4VvA8KUAQV143XCs4n7bjOYiYkDVaz6RgoAir5cNogaX2&#10;HR/ofky1yBCOJSowKbWllLEy5DBOfEucvS8fHKYsQy11wC7DnZXTophJhw3nBYMtbQxVt+O3UyA3&#10;l93V2PczX5qP4dMO++66D0o9PfbrNxCJ+vQf/mvvtIKXV/j9kn+AX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HJikwwAAANsAAAAPAAAAAAAAAAAAAAAAAJcCAABkcnMvZG93&#10;bnJldi54bWxQSwUGAAAAAAQABAD1AAAAhwMAAAAA&#10;" path="m488,163l0,77,73,,562,87,488,163xe" fillcolor="#43403e" stroked="f">
                    <v:path arrowok="t" o:connecttype="custom" o:connectlocs="122,41;0,19;18,0;141,22;122,41" o:connectangles="0,0,0,0,0"/>
                  </v:shape>
                  <v:shape id="Freeform 278" o:spid="_x0000_s1045" style="position:absolute;left:153;top:288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x5RiwwAA&#10;ANsAAAAPAAAAZHJzL2Rvd25yZXYueG1sRI9BawIxFITvQv9DeIXearYVpa5ml1Io2KPWen4mz83a&#10;zcuyie7qrzeFgsdhZr5hluXgGnGmLtSeFbyMMxDE2puaKwXb78/nNxAhIhtsPJOCCwUoi4fREnPj&#10;e17TeRMrkSAcclRgY2xzKYO25DCMfUucvIPvHMYku0qaDvsEd418zbKZdFhzWrDY0ocl/bs5OQV7&#10;3B1/dK+vlbO7w/prGk+mmSv19Di8L0BEGuI9/N9eGQWTGfx9ST9AF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x5RiwwAAANsAAAAPAAAAAAAAAAAAAAAAAJcCAABkcnMvZG93&#10;bnJldi54bWxQSwUGAAAAAAQABAD1AAAAhwMAAAAA&#10;" path="m487,164l0,78,73,,562,87,487,164xe" fillcolor="#464341" stroked="f">
                    <v:path arrowok="t" o:connecttype="custom" o:connectlocs="122,41;0,20;18,0;141,22;122,41" o:connectangles="0,0,0,0,0"/>
                  </v:shape>
                  <v:shape id="Freeform 279" o:spid="_x0000_s1046" style="position:absolute;left:162;top:278;width:141;height:41;visibility:visible;mso-wrap-style:square;v-text-anchor:top" coordsize="563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6JpOwgAA&#10;ANsAAAAPAAAAZHJzL2Rvd25yZXYueG1sRI9Pi8IwFMTvwn6H8Ba8aboKulSj7IqCBy/+Adfbs3k2&#10;ZZuX2kSt394IgsdhZn7DjKeNLcWVal84VvDVTUAQZ04XnCvYbRedbxA+IGssHZOCO3mYTj5aY0y1&#10;u/GarpuQiwhhn6ICE0KVSukzQxZ911XE0Tu52mKIss6lrvEW4baUvSQZSIsFxwWDFc0MZf+bi1Xw&#10;t3fV/GDOx9+CkM3qsgr70ivV/mx+RiACNeEdfrWXWkF/CM8v8QfIy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3omk7CAAAA2wAAAA8AAAAAAAAAAAAAAAAAlwIAAGRycy9kb3du&#10;cmV2LnhtbFBLBQYAAAAABAAEAPUAAACGAwAAAAA=&#10;" path="m489,164l0,77,75,,563,87,489,164xe" fillcolor="#484544" stroked="f">
                    <v:path arrowok="t" o:connecttype="custom" o:connectlocs="122,41;0,19;19,0;141,22;122,41" o:connectangles="0,0,0,0,0"/>
                  </v:shape>
                  <v:shape id="Freeform 280" o:spid="_x0000_s1047" style="position:absolute;left:172;top:269;width:140;height:41;visibility:visible;mso-wrap-style:square;v-text-anchor:top" coordsize="564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anz7wAAA&#10;ANsAAAAPAAAAZHJzL2Rvd25yZXYueG1sRE/LisIwFN0L/kO4gjtNHUG0GkUHxXFAfPUDLs21LTY3&#10;tYna+XuzGHB5OO/ZojGleFLtCssKBv0IBHFqdcGZguSy6Y1BOI+ssbRMCv7IwWLebs0w1vbFJ3qe&#10;fSZCCLsYFeTeV7GULs3JoOvbijhwV1sb9AHWmdQ1vkK4KeVXFI2kwYJDQ44VfeeU3s4Po8COR1s+&#10;JmtO9ofbfbef/MrV5K5Ut9MspyA8Nf4j/nf/aAXDMDZ8CT9Az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anz7wAAAANsAAAAPAAAAAAAAAAAAAAAAAJcCAABkcnMvZG93bnJl&#10;di54bWxQSwUGAAAAAAQABAD1AAAAhAMAAAAA&#10;" path="m489,163l0,76,75,,564,87,489,163xe" fillcolor="#4a4745" stroked="f">
                    <v:path arrowok="t" o:connecttype="custom" o:connectlocs="121,41;0,19;19,0;140,22;121,41" o:connectangles="0,0,0,0,0"/>
                  </v:shape>
                  <v:shape id="Freeform 281" o:spid="_x0000_s1048" style="position:absolute;left:181;top:259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oULwgAA&#10;ANsAAAAPAAAAZHJzL2Rvd25yZXYueG1sRI9BawIxFITvgv8hPKE3zdbiYlejiCD0Vlyl7fGxee6u&#10;3byEJNX13zeC4HGYmW+Y5bo3nbiQD61lBa+TDARxZXXLtYLjYTeegwgRWWNnmRTcKMB6NRwssdD2&#10;ynu6lLEWCcKhQAVNjK6QMlQNGQwT64iTd7LeYEzS11J7vCa46eQ0y3JpsOW00KCjbUPVb/lnFLgf&#10;1+MsP9W33fwT83Ljv87fXqmXUb9ZgIjUx2f40f7QCt7e4f4l/QC5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mhQvCAAAA2wAAAA8AAAAAAAAAAAAAAAAAlwIAAGRycy9kb3du&#10;cmV2LnhtbFBLBQYAAAAABAAEAPUAAACGAwAAAAA=&#10;" path="m488,164l0,77,74,,562,87,488,164xe" fillcolor="#4d4a48" stroked="f">
                    <v:path arrowok="t" o:connecttype="custom" o:connectlocs="122,41;0,19;19,0;141,22;122,41" o:connectangles="0,0,0,0,0"/>
                  </v:shape>
                  <v:shape id="Freeform 282" o:spid="_x0000_s1049" style="position:absolute;left:190;top:250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PmHOwQAA&#10;ANsAAAAPAAAAZHJzL2Rvd25yZXYueG1sRE/LisIwFN0P+A/hCm4GTUdUpBpFBiqzGBEfoO4uzbUt&#10;Njelibb+vVkILg/nPV+2phQPql1hWcHPIAJBnFpdcKbgeEj6UxDOI2ssLZOCJzlYLjpfc4y1bXhH&#10;j73PRAhhF6OC3PsqltKlORl0A1sRB+5qa4M+wDqTusYmhJtSDqNoIg0WHBpyrOg3p/S2vxsFSXQ4&#10;n77/E2cmerPl5nh52vVYqV63Xc1AeGr9R/x2/2kFo7A+fAk/QC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D5hzsEAAADbAAAADwAAAAAAAAAAAAAAAACXAgAAZHJzL2Rvd25y&#10;ZXYueG1sUEsFBgAAAAAEAAQA9QAAAIUDAAAAAA==&#10;" path="m489,164l0,77,74,,562,87,489,164xe" fillcolor="#4e4b4a" stroked="f">
                    <v:path arrowok="t" o:connecttype="custom" o:connectlocs="123,41;0,19;19,0;141,22;123,41" o:connectangles="0,0,0,0,0"/>
                  </v:shape>
                  <v:shape id="Freeform 283" o:spid="_x0000_s1050" style="position:absolute;left:199;top:240;width:141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HlnywQAA&#10;ANsAAAAPAAAAZHJzL2Rvd25yZXYueG1sRI/NCsIwEITvgu8QVvAimioqWo0iiqAHD/4cPC7N2hab&#10;TWmi1rc3guBxmJlvmPmyNoV4UuVyywr6vQgEcWJ1zqmCy3nbnYBwHlljYZkUvMnBctFszDHW9sVH&#10;ep58KgKEXYwKMu/LWEqXZGTQ9WxJHLybrQz6IKtU6gpfAW4KOYiisTSYc1jIsKR1Rsn99DAKTOfR&#10;2b/Lux5d7fmwGezX08jnSrVb9WoGwlPt/+Ffe6cVDPvw/RJ+gFx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5Z8sEAAADbAAAADwAAAAAAAAAAAAAAAACXAgAAZHJzL2Rvd25y&#10;ZXYueG1sUEsFBgAAAAAEAAQA9QAAAIUDAAAAAA==&#10;" path="m488,163l0,76,74,,563,87,488,163xe" fillcolor="#514e4c" stroked="f">
                    <v:path arrowok="t" o:connecttype="custom" o:connectlocs="122,41;0,19;19,0;141,22;122,41" o:connectangles="0,0,0,0,0"/>
                  </v:shape>
                  <v:shape id="Freeform 284" o:spid="_x0000_s1051" style="position:absolute;left:209;top:231;width:140;height:40;visibility:visible;mso-wrap-style:square;v-text-anchor:top" coordsize="563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6fmXwwAA&#10;ANsAAAAPAAAAZHJzL2Rvd25yZXYueG1sRI/disIwFITvBd8hHMGbZU2UZZGuUVQQlAXxb2EvD82x&#10;LW1OShO1vr0RBC+HmfmGmcxaW4krNb5wrGE4UCCIU2cKzjScjqvPMQgfkA1WjknDnTzMpt3OBBPj&#10;bryn6yFkIkLYJ6ghD6FOpPRpThb9wNXE0Tu7xmKIssmkafAW4baSI6W+pcWC40KONS1zSsvDxWr4&#10;L8qPv99qY7blot2t/Fqp4U5p3e+18x8QgdrwDr/aa6PhawTPL/EHyO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6fmXwwAAANsAAAAPAAAAAAAAAAAAAAAAAJcCAABkcnMvZG93&#10;bnJldi54bWxQSwUGAAAAAAQABAD1AAAAhwMAAAAA&#10;" path="m488,164l0,77,74,,563,87,488,164xe" fillcolor="#53504e" stroked="f">
                    <v:path arrowok="t" o:connecttype="custom" o:connectlocs="121,40;0,19;18,0;140,21;121,40" o:connectangles="0,0,0,0,0"/>
                  </v:shape>
                  <v:shape id="Freeform 285" o:spid="_x0000_s1052" style="position:absolute;left:218;top:221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y62wwAA&#10;ANsAAAAPAAAAZHJzL2Rvd25yZXYueG1sRI9Ba8JAFITvBf/D8oTe6qbWVolZRVpavDYR4/GRfWZD&#10;s29DdqPx37uFQo/DzHzDZNvRtuJCvW8cK3ieJSCIK6cbrhUcis+nFQgfkDW2jknBjTxsN5OHDFPt&#10;rvxNlzzUIkLYp6jAhNClUvrKkEU/cx1x9M6utxii7Gupe7xGuG3lPEnepMWG44LBjt4NVT/5YBWU&#10;OPDrcl8cvwabGyo/3O1Qn5R6nI67NYhAY/gP/7X3WsHiBX6/xB8gN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zy62wwAAANsAAAAPAAAAAAAAAAAAAAAAAJcCAABkcnMvZG93&#10;bnJldi54bWxQSwUGAAAAAAQABAD1AAAAhwMAAAAA&#10;" path="m489,164l0,77,75,,562,87,489,164xe" fillcolor="#545250" stroked="f">
                    <v:path arrowok="t" o:connecttype="custom" o:connectlocs="123,41;0,19;19,0;141,22;123,41" o:connectangles="0,0,0,0,0"/>
                  </v:shape>
                  <v:shape id="Freeform 286" o:spid="_x0000_s1053" style="position:absolute;left:227;top:211;width:141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9EAXwwAA&#10;ANsAAAAPAAAAZHJzL2Rvd25yZXYueG1sRI/NasMwEITvhb6D2EJvjZwQSnEimzSQkksL+XmAxdpa&#10;otbKWNvYefsqEOhxmJlvmHU9hU5daEg+soH5rABF3ETruTVwPu1e3kAlQbbYRSYDV0pQV48Payxt&#10;HPlAl6O0KkM4lWjAifSl1qlxFDDNYk+cve84BJQsh1bbAccMD51eFMWrDug5Lzjsaeuo+Tn+BgPv&#10;YyxOIs3mvL9+fG69mx++fGfM89O0WYESmuQ/fG/vrYHlEm5f8g/Q1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9EAXwwAAANsAAAAPAAAAAAAAAAAAAAAAAJcCAABkcnMvZG93&#10;bnJldi54bWxQSwUGAAAAAAQABAD1AAAAhwMAAAAA&#10;" path="m489,163l0,76,74,,562,86,489,163xe" fillcolor="#565452" stroked="f">
                    <v:path arrowok="t" o:connecttype="custom" o:connectlocs="123,41;0,19;19,0;141,22;123,41" o:connectangles="0,0,0,0,0"/>
                  </v:shape>
                  <v:shape id="Freeform 287" o:spid="_x0000_s1054" style="position:absolute;left:237;top:202;width:140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Tz9wgAA&#10;ANsAAAAPAAAAZHJzL2Rvd25yZXYueG1sRI9Pi8IwFMTvwn6H8ARvmnbxH9Uo7oq4CB7aXe+P5tkW&#10;m5fSRK3f3iwIHoeZ+Q2zXHemFjdqXWVZQTyKQBDnVldcKPj73Q3nIJxH1lhbJgUPcrBeffSWmGh7&#10;55RumS9EgLBLUEHpfZNI6fKSDLqRbYiDd7atQR9kW0jd4j3ATS0/o2gqDVYcFkps6Luk/JJdjYLt&#10;KT5RjIdjNnNfe07n6XajU6UG/W6zAOGp8+/wq/2jFYwn8P8l/AC5e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QNPP3CAAAA2wAAAA8AAAAAAAAAAAAAAAAAlwIAAGRycy9kb3du&#10;cmV2LnhtbFBLBQYAAAAABAAEAPUAAACGAwAAAAA=&#10;" path="m487,164l0,77,73,,562,86,487,164xe" fillcolor="#585554" stroked="f">
                    <v:path arrowok="t" o:connecttype="custom" o:connectlocs="121,41;0,19;18,0;140,22;121,41" o:connectangles="0,0,0,0,0"/>
                  </v:shape>
                  <v:shape id="Freeform 288" o:spid="_x0000_s1055" style="position:absolute;left:246;top:192;width:140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m8m8xAAA&#10;ANsAAAAPAAAAZHJzL2Rvd25yZXYueG1sRI9Ba8JAFITvBf/D8gRvdaOUUKKriCjRU0laxOMj+8wG&#10;s29DdqvRX98tFHocZuYbZrkebCtu1PvGsYLZNAFBXDndcK3g63P/+g7CB2SNrWNS8CAP69XoZYmZ&#10;dncu6FaGWkQI+wwVmBC6TEpfGbLop64jjt7F9RZDlH0tdY/3CLetnCdJKi02HBcMdrQ1VF3Lb6tg&#10;c5bHZ5nnuyoJaXHa5+Zw+SiUmoyHzQJEoCH8h//aB63gLYXfL/EHyN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JvJvMQAAADbAAAADwAAAAAAAAAAAAAAAACXAgAAZHJzL2Rv&#10;d25yZXYueG1sUEsFBgAAAAAEAAQA9QAAAIgDAAAAAA==&#10;" path="m488,163l0,77,75,,563,86,488,163xe" fillcolor="#5a5756" stroked="f">
                    <v:path arrowok="t" o:connecttype="custom" o:connectlocs="121,41;0,19;19,0;140,22;121,41" o:connectangles="0,0,0,0,0"/>
                  </v:shape>
                  <v:shape id="Freeform 289" o:spid="_x0000_s1056" style="position:absolute;left:255;top:183;width:141;height:40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eTzcwwAA&#10;ANsAAAAPAAAAZHJzL2Rvd25yZXYueG1sRI9Ra8JAEITfC/6HY4W+1YtVVKKnSKlUWhCM/oAltybB&#10;3F6aPTX5971CoY/DzHzDrDadq9WdWqk8GxiPElDEubcVFwbOp93LApQEZIu1ZzLQk8BmPXhaYWr9&#10;g490z0KhIoQlRQNlCE2qteQlOZSRb4ijd/GtwxBlW2jb4iPCXa1fk2SmHVYcF0ps6K2k/JrdnAE5&#10;95/jWU/fu+Zjcvji90wSqYx5HnbbJahAXfgP/7X31sB0Dr9f4g/Q6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eTzcwwAAANsAAAAPAAAAAAAAAAAAAAAAAJcCAABkcnMvZG93&#10;bnJldi54bWxQSwUGAAAAAAQABAD1AAAAhwMAAAAA&#10;" path="m489,162l0,76,75,,562,86,489,162xe" fillcolor="#5b5957" stroked="f">
                    <v:path arrowok="t" o:connecttype="custom" o:connectlocs="123,40;0,19;19,0;141,21;123,40" o:connectangles="0,0,0,0,0"/>
                  </v:shape>
                  <v:shape id="Freeform 290" o:spid="_x0000_s1057" style="position:absolute;left:264;top:173;width:141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CQAwAAA&#10;ANsAAAAPAAAAZHJzL2Rvd25yZXYueG1sRE/Pa8IwFL4L/g/hCbvZxKEyOqMMweJtqNtht7fm2dY1&#10;LzWJ2v335iB4/Ph+L1a9bcWVfGgca5hkCgRx6UzDlYavw2b8BiJEZIOtY9LwTwFWy+FggblxN97R&#10;dR8rkUI45KihjrHLpQxlTRZD5jrixB2dtxgT9JU0Hm8p3LbyVam5tNhwaqixo3VN5d/+YjWUU/Vd&#10;zJw6nYttcWmbXzn78Z9av4z6j3cQkfr4FD/cW6NhmsamL+kHyO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8JCQAwAAAANsAAAAPAAAAAAAAAAAAAAAAAJcCAABkcnMvZG93bnJl&#10;di54bWxQSwUGAAAAAAQABAD1AAAAhAMAAAAA&#10;" path="m488,163l0,77,73,,562,86,488,163xe" fillcolor="#5d5a59" stroked="f">
                    <v:path arrowok="t" o:connecttype="custom" o:connectlocs="122,41;0,19;18,0;141,22;122,41" o:connectangles="0,0,0,0,0"/>
                  </v:shape>
                  <v:shape id="Freeform 291" o:spid="_x0000_s1058" style="position:absolute;left:274;top:163;width:140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2wFxgAA&#10;ANsAAAAPAAAAZHJzL2Rvd25yZXYueG1sRI9BawIxFITvgv8hPMGL1GylFLs1SmlRtKKwKsXjY/Pc&#10;Xbp52Saprv++EQoeh5n5hpnMWlOLMzlfWVbwOExAEOdWV1woOOznD2MQPiBrrC2Tgit5mE27nQmm&#10;2l44o/MuFCJC2KeooAyhSaX0eUkG/dA2xNE7WWcwROkKqR1eItzUcpQkz9JgxXGhxIbeS8q/d79G&#10;AW0Wn7gebNcrV22+stXP8WPgl0r1e+3bK4hAbbiH/9tLreDpBW5f4g+Q0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3Z2wFxgAAANsAAAAPAAAAAAAAAAAAAAAAAJcCAABkcnMv&#10;ZG93bnJldi54bWxQSwUGAAAAAAQABAD1AAAAigMAAAAA&#10;" path="m487,163l0,77,73,,562,86,487,163xe" fillcolor="#5f5d5c" stroked="f">
                    <v:path arrowok="t" o:connecttype="custom" o:connectlocs="121,41;0,19;18,0;140,22;121,41" o:connectangles="0,0,0,0,0"/>
                  </v:shape>
                  <v:shape id="Freeform 292" o:spid="_x0000_s1059" style="position:absolute;left:283;top:162;width:140;height:33;visibility:visible;mso-wrap-style:square;v-text-anchor:top" coordsize="563,1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YLewQAA&#10;ANsAAAAPAAAAZHJzL2Rvd25yZXYueG1sRE9Ni8IwEL0L+x/CLHiRNd0Fi1uNsgiyoge1Ss9DM7bF&#10;ZlKaWOu/NwfB4+N9z5e9qUVHrassK/geRyCIc6srLhScT+uvKQjnkTXWlknBgxwsFx+DOSba3vlI&#10;XeoLEULYJaig9L5JpHR5SQbd2DbEgbvY1qAPsC2kbvEewk0tf6IolgYrDg0lNrQqKb+mN6Ogm45S&#10;fVgd9vHu/7hrtr9ZnD0ypYaf/d8MhKfev8Uv90YrmIT14Uv4AXLx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QWC3sEAAADbAAAADwAAAAAAAAAAAAAAAACXAgAAZHJzL2Rvd25y&#10;ZXYueG1sUEsFBgAAAAAEAAQA9QAAAIUDAAAAAA==&#10;" path="m489,129l0,43,42,,266,,563,53,489,129xe" fillcolor="#615e5d" stroked="f">
                    <v:path arrowok="t" o:connecttype="custom" o:connectlocs="122,33;0,11;10,0;66,0;140,14;122,33" o:connectangles="0,0,0,0,0,0"/>
                  </v:shape>
                  <v:shape id="Freeform 293" o:spid="_x0000_s1060" style="position:absolute;left:292;top:162;width:141;height:23;visibility:visible;mso-wrap-style:square;v-text-anchor:top" coordsize="564,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JYLowQAA&#10;ANsAAAAPAAAAZHJzL2Rvd25yZXYueG1sRI/NasMwEITvhb6D2EJujZyUhuJGCaak0FvIzwNsra1l&#10;aq2MtZHdt48CgR6HmfmGWW8n36lEQ2wDG1jMC1DEdbAtNwbOp8/nN1BRkC12gcnAH0XYbh4f1lja&#10;MPKB0lEalSEcSzTgRPpS61g78hjnoSfO3k8YPEqWQ6PtgGOG+04vi2KlPbacFxz29OGo/j1evIFe&#10;p6pKy3DYv9Tf4z41snNejJk9TdU7KKFJ/sP39pc18LqA25f8A/Tm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CWC6MEAAADbAAAADwAAAAAAAAAAAAAAAACXAgAAZHJzL2Rvd25y&#10;ZXYueG1sUEsFBgAAAAAEAAQA9QAAAIUDAAAAAA==&#10;" path="m489,91l0,5,5,,482,,564,14,489,91xe" fillcolor="#636160" stroked="f">
                    <v:path arrowok="t" o:connecttype="custom" o:connectlocs="122,23;0,1;1,0;121,0;141,4;122,23" o:connectangles="0,0,0,0,0,0"/>
                  </v:shape>
                  <v:shape id="Freeform 294" o:spid="_x0000_s1061" style="position:absolute;left:349;top:162;width:87;height:13;visibility:visible;mso-wrap-style:square;v-text-anchor:top" coordsize="348,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hZWPxAAA&#10;ANsAAAAPAAAAZHJzL2Rvd25yZXYueG1sRI/dagIxFITvC32HcAq9KZootMhqlKJWLFTBv/vD5ri7&#10;dXOybGJc374pFHo5zMw3zGTW2VpEan3lWMOgr0AQ585UXGg4Hj56IxA+IBusHZOGO3mYTR8fJpgZ&#10;d+MdxX0oRIKwz1BDGUKTSenzkiz6vmuIk3d2rcWQZFtI0+ItwW0th0q9SYsVp4USG5qXlF/2V6th&#10;flqqqL7u1yLaw8uni4vtavOt9fNT9z4GEagL/+G/9tpoeB3C75f0A+T0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4WVj8QAAADbAAAADwAAAAAAAAAAAAAAAACXAgAAZHJzL2Rv&#10;d25yZXYueG1sUEsFBgAAAAAEAAQA9QAAAIgDAAAAAA==&#10;" path="m297,53l0,,348,,297,53xe" fillcolor="#656261" stroked="f">
                    <v:path arrowok="t" o:connecttype="custom" o:connectlocs="74,13;0,0;87,0;74,13" o:connectangles="0,0,0,0"/>
                  </v:shape>
                  <v:shape id="Freeform 295" o:spid="_x0000_s1062" style="position:absolute;left:355;top:130;width:81;height:36;visibility:visible;mso-wrap-style:square;v-text-anchor:top" coordsize="323,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WvG2wQAA&#10;ANsAAAAPAAAAZHJzL2Rvd25yZXYueG1sRI9Pi8IwFMTvgt8hPGFvNnUXZbc2ylIoFG/+Aa+P5tmW&#10;Ni/dJqv12xtB8DjMzG+YdDuaTlxpcI1lBYsoBkFcWt1wpeB0zOffIJxH1thZJgV3crDdTCcpJtre&#10;eE/Xg69EgLBLUEHtfZ9I6cqaDLrI9sTBu9jBoA9yqKQe8BbgppOfcbySBhsOCzX2lNVUtod/o0AW&#10;pS0c/+R/VXbuuzbPdrRolPqYjb9rEJ5G/w6/2oVWsPyC55fwA+Tm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1rxtsEAAADbAAAADwAAAAAAAAAAAAAAAACXAgAAZHJzL2Rvd25y&#10;ZXYueG1sUEsFBgAAAAAEAAQA9QAAAIUDAAAAAA==&#10;" path="m310,144l228,130,323,130,310,144xm0,0l167,29,157,30,147,32,136,32,126,32,104,32,85,29,66,27,50,23,35,19,22,13,10,7,,0xe" fillcolor="#676563" stroked="f">
                    <v:path arrowok="t" o:connecttype="custom" o:connectlocs="78,36;57,33;81,33;78,36;0,0;42,7;39,8;37,8;34,8;32,8;26,8;21,7;17,7;13,6;9,5;6,3;3,2;0,0" o:connectangles="0,0,0,0,0,0,0,0,0,0,0,0,0,0,0,0,0,0"/>
                    <o:lock v:ext="edit" verticies="t"/>
                  </v:shape>
                  <v:shape id="Freeform 296" o:spid="_x0000_s1063" style="position:absolute;left:348;top:117;width:80;height:21;visibility:visible;mso-wrap-style:square;v-text-anchor:top" coordsize="319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hg/YxwAA&#10;ANsAAAAPAAAAZHJzL2Rvd25yZXYueG1sRI9Pa8JAFMTvhX6H5RV6Ed20VNHUVaytkEN68A9Ib4/s&#10;Mwlm34bdrUn76d2C0OMwM79h5sveNOJCzteWFTyNEhDEhdU1lwoO+81wCsIHZI2NZVLwQx6Wi/u7&#10;Oabadrylyy6UIkLYp6igCqFNpfRFRQb9yLbE0TtZZzBE6UqpHXYRbhr5nCQTabDmuFBhS+uKivPu&#10;2yhYZ8ePvHH5oPv6lKd8M/t9S7J3pR4f+tUriEB9+A/f2plWMH6Bvy/xB8jFF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IYP2McAAADbAAAADwAAAAAAAAAAAAAAAACXAgAAZHJz&#10;L2Rvd25yZXYueG1sUEsFBgAAAAAEAAQA9QAAAIsDAAAAAA==&#10;" path="m0,0l319,56,297,62,276,68,256,71,235,75,215,78,195,80,174,82,156,82,139,82,124,80,109,79,95,77,83,73,70,70,60,66,49,62,40,57,32,53,25,47,18,40,13,33,8,26,3,19,1,11,,6,,0xe" fillcolor="#696766" stroked="f">
                    <v:path arrowok="t" o:connecttype="custom" o:connectlocs="0,0;80,14;74,16;69,17;64,18;59,19;54,20;49,20;44,21;39,21;35,21;31,20;27,20;24,20;21,19;18,18;15,17;12,16;10,15;8,14;6,12;5,10;3,8;2,7;1,5;0,3;0,2;0,0" o:connectangles="0,0,0,0,0,0,0,0,0,0,0,0,0,0,0,0,0,0,0,0,0,0,0,0,0,0,0,0"/>
                  </v:shape>
                  <v:shape id="Freeform 297" o:spid="_x0000_s1064" style="position:absolute;left:348;top:106;width:101;height:31;visibility:visible;mso-wrap-style:square;v-text-anchor:top" coordsize="404,12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YCYxQAA&#10;ANsAAAAPAAAAZHJzL2Rvd25yZXYueG1sRI9PawIxFMTvhX6H8Aq9FE1sWSmrUYog9NBL/YP09tg8&#10;N2s3L2GTruu3bwTB4zAzv2Hmy8G1oqcuNp41TMYKBHHlTcO1ht12PXoHEROywdYzabhQhOXi8WGO&#10;pfFn/qZ+k2qRIRxL1GBTCqWUsbLkMI59IM7e0XcOU5ZdLU2H5wx3rXxVaiodNpwXLAZaWap+N39O&#10;w6m/fB3Xb1jsT4dDG16s+gl7pfXz0/AxA5FoSPfwrf1pNBQFXL/kHyA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xgJjFAAAA2wAAAA8AAAAAAAAAAAAAAAAAlwIAAGRycy9k&#10;b3ducmV2LnhtbFBLBQYAAAAABAAEAPUAAACJAwAAAAA=&#10;" path="m197,123l30,94,19,86,11,76,6,66,1,55,,43,,29,3,15,8,,404,70,377,80,350,90,325,99,298,106,272,112,247,117,223,121,197,123xe" fillcolor="#6a6867" stroked="f">
                    <v:path arrowok="t" o:connecttype="custom" o:connectlocs="49,31;8,24;5,22;3,19;2,17;0,14;0,11;0,7;1,4;2,0;101,18;94,20;88,23;81,25;75,27;68,28;62,29;56,30;49,31" o:connectangles="0,0,0,0,0,0,0,0,0,0,0,0,0,0,0,0,0,0,0"/>
                  </v:shape>
                  <v:shape id="Freeform 298" o:spid="_x0000_s1065" style="position:absolute;left:348;top:96;width:119;height:35;visibility:visible;mso-wrap-style:square;v-text-anchor:top" coordsize="475,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dyC5xgAA&#10;ANsAAAAPAAAAZHJzL2Rvd25yZXYueG1sRI9Pa8JAFMTvgt9heUIvohst/mnqKtqiEYoHYy+9PbLP&#10;JJh9G7JbTb59t1DocZiZ3zCrTWsqcafGlZYVTMYRCOLM6pJzBZ+X/WgJwnlkjZVlUtCRg82631th&#10;rO2Dz3RPfS4ChF2MCgrv61hKlxVk0I1tTRy8q20M+iCbXOoGHwFuKjmNork0WHJYKLCmt4KyW/pt&#10;FCSy2+VV8vU8TPZlujh2p8PH+4tST4N2+wrCU+v/w3/to1Ywm8Pvl/AD5P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dyC5xgAAANsAAAAPAAAAAAAAAAAAAAAAAJcCAABkcnMv&#10;ZG93bnJldi54bWxQSwUGAAAAAAQABAD1AAAAigMAAAAA&#10;" path="m319,141l0,85,,76,1,65,3,56,7,46,10,34,15,24,22,12,27,,475,79,465,84,453,89,420,105,385,118,352,131,319,141xe" fillcolor="#6c6a69" stroked="f">
                    <v:path arrowok="t" o:connecttype="custom" o:connectlocs="80,35;0,21;0,19;0,16;1,14;2,11;3,8;4,6;6,3;7,0;119,20;116,21;113,22;105,26;96,29;88,33;80,35" o:connectangles="0,0,0,0,0,0,0,0,0,0,0,0,0,0,0,0,0"/>
                  </v:shape>
                  <v:shape id="Freeform 299" o:spid="_x0000_s1066" style="position:absolute;left:350;top:86;width:133;height:38;visibility:visible;mso-wrap-style:square;v-text-anchor:top" coordsize="530,1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VIrIxQAA&#10;ANsAAAAPAAAAZHJzL2Rvd25yZXYueG1sRI9La8MwEITvhfwHsYHeGtkpeeBGNiFQWggU8gDT29ba&#10;2ibWykhK4vbXV4VAjsPMfMOsisF04kLOt5YVpJMEBHFldcu1guPh9WkJwgdkjZ1lUvBDHop89LDC&#10;TNsr7+iyD7WIEPYZKmhC6DMpfdWQQT+xPXH0vq0zGKJ0tdQOrxFuOjlNkrk02HJcaLCnTUPVaX82&#10;CuxXeU6f3z7dLjW4+FiWzpe/W6Uex8P6BUSgIdzDt/a7VjBbwP+X+ANk/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tUisjFAAAA2wAAAA8AAAAAAAAAAAAAAAAAlwIAAGRycy9k&#10;b3ducmV2LnhtbFBLBQYAAAAABAAEAPUAAACJAwAAAAA=&#10;" path="m396,151l0,81,8,63,18,43,32,22,47,,530,85,508,97,488,109,467,119,445,129,433,135,421,140,408,146,396,151xe" fillcolor="#6e6c6b" stroked="f">
                    <v:path arrowok="t" o:connecttype="custom" o:connectlocs="99,38;0,20;2,16;5,11;8,6;12,0;133,21;127,24;122,27;117,30;112,32;109,34;106,35;102,37;99,38" o:connectangles="0,0,0,0,0,0,0,0,0,0,0,0,0,0,0"/>
                  </v:shape>
                  <v:shape id="Freeform 300" o:spid="_x0000_s1067" style="position:absolute;left:355;top:76;width:141;height:40;visibility:visible;mso-wrap-style:square;v-text-anchor:top" coordsize="564,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kFBcwQAA&#10;ANsAAAAPAAAAZHJzL2Rvd25yZXYueG1sRE9Na8JAEL0X/A/LFLyUujFQI9FVRLBq8WLSg8chO02C&#10;2dmQ3Sbx33cPQo+P973ejqYRPXWutqxgPotAEBdW11wq+M4P70sQziNrbCyTggc52G4mL2tMtR34&#10;Sn3mSxFC2KWooPK+TaV0RUUG3cy2xIH7sZ1BH2BXSt3hEMJNI+MoWkiDNYeGClvaV1Tcs1+j4Ct3&#10;n2aRXN5kkh3l7cwmvu9jpaav424FwtPo/8VP90kr+Ahjw5fwA+Tm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JBQXMEAAADbAAAADwAAAAAAAAAAAAAAAACXAgAAZHJzL2Rvd25y&#10;ZXYueG1sUEsFBgAAAAAEAAQA9QAAAIUDAAAAAA==&#10;" path="m448,159l0,80,13,62,27,42,43,21,60,,564,90,536,109,507,127,478,144,448,159xe" fillcolor="#706e6d" stroked="f">
                    <v:path arrowok="t" o:connecttype="custom" o:connectlocs="112,40;0,20;3,16;7,11;11,5;15,0;141,23;134,27;127,32;120,36;112,40" o:connectangles="0,0,0,0,0,0,0,0,0,0,0"/>
                  </v:shape>
                  <v:shape id="Freeform 301" o:spid="_x0000_s1068" style="position:absolute;left:362;top:66;width:146;height:41;visibility:visible;mso-wrap-style:square;v-text-anchor:top" coordsize="584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0NMYwgAA&#10;ANsAAAAPAAAAZHJzL2Rvd25yZXYueG1sRI9Pi8IwFMTvgt8hPGFvmiqraNcouuCfk2Bd1uujedsG&#10;m5fSZLV+eyMIHof5zQwzX7a2EldqvHGsYDhIQBDnThsuFPycNv0pCB+QNVaOScGdPCwX3c4cU+1u&#10;fKRrFgoRS9inqKAMoU6l9HlJFv3A1cTR+3ONxRBlU0jd4C2W20qOkmQiLRqOCyXW9F1Sfsn+rYLf&#10;cbWj9fZszpHYDD8PZlaETKmPXrv6AhGoDW/4ld5rBe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Q0xjCAAAA2wAAAA8AAAAAAAAAAAAAAAAAlwIAAGRycy9kb3du&#10;cmV2LnhtbFBLBQYAAAAABAAEAPUAAACGAwAAAAA=&#10;" path="m483,163l0,78,14,62,28,44,42,27,60,9,64,5,69,,584,92,559,110,534,129,508,146,483,163xe" fillcolor="#71706f" stroked="f">
                    <v:path arrowok="t" o:connecttype="custom" o:connectlocs="121,41;0,20;4,16;7,11;11,7;15,2;16,1;17,0;146,23;140,28;134,32;127,37;121,41" o:connectangles="0,0,0,0,0,0,0,0,0,0,0,0,0"/>
                  </v:shape>
                  <v:shape id="Freeform 302" o:spid="_x0000_s1069" style="position:absolute;left:370;top:57;width:149;height:41;visibility:visible;mso-wrap-style:square;v-text-anchor:top" coordsize="596,1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2G6/vgAA&#10;ANsAAAAPAAAAZHJzL2Rvd25yZXYueG1sRE/LagIxFN0X/Idwhe5qplJERqN0BEs3UnztL8ntZOjk&#10;ZkiiM/r1zUJweTjv5XpwrbhSiI1nBe+TAgSx9qbhWsHpuH2bg4gJ2WDrmRTcKMJ6NXpZYml8z3u6&#10;HlItcgjHEhXYlLpSyqgtOYwT3xFn7tcHhynDUEsTsM/hrpXTophJhw3nBosdbSzpv8PFKaj73Y82&#10;O9bVx7lP+OWqKtytUq/j4XMBItGQnuKH+9somOX1+Uv+AXL1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thuv74AAADbAAAADwAAAAAAAAAAAAAAAACXAgAAZHJzL2Rvd25yZXYu&#10;eG1sUEsFBgAAAAAEAAQA9QAAAIIDAAAAAA==&#10;" path="m504,166l0,76,14,62,28,47,39,34,52,23,64,11,76,,596,91,573,111,551,131,528,148,504,166xe" fillcolor="#737170" stroked="f">
                    <v:path arrowok="t" o:connecttype="custom" o:connectlocs="126,41;0,19;4,15;7,12;10,8;13,6;16,3;19,0;149,22;143,27;138,32;132,37;126,41" o:connectangles="0,0,0,0,0,0,0,0,0,0,0,0,0"/>
                  </v:shape>
                  <v:shape id="Freeform 303" o:spid="_x0000_s1070" style="position:absolute;left:379;top:48;width:149;height:41;visibility:visible;mso-wrap-style:square;v-text-anchor:top" coordsize="598,1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rJfwgAA&#10;ANsAAAAPAAAAZHJzL2Rvd25yZXYueG1sRI9Bi8IwFITvC/6H8ARva6oHkdoou6LgwYNV0eujeduW&#10;bV5qE03992ZhweMwM98w2ao3jXhQ52rLCibjBARxYXXNpYLzafs5B+E8ssbGMil4koPVcvCRYapt&#10;4JweR1+KCGGXooLK+zaV0hUVGXRj2xJH78d2Bn2UXSl1hyHCTSOnSTKTBmuOCxW2tK6o+D3ejQKX&#10;3zZzsuUhXIv8+3AJ+zCtnVKjYf+1AOGp9+/wf3unFcwm8Pcl/gC5f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6sl/CAAAA2wAAAA8AAAAAAAAAAAAAAAAAlwIAAGRycy9kb3du&#10;cmV2LnhtbFBLBQYAAAAABAAEAPUAAACGAwAAAAA=&#10;" path="m515,168l0,76,19,56,40,38,62,19,82,,598,92,578,112,558,131,537,149,515,168xe" fillcolor="#757372" stroked="f">
                    <v:path arrowok="t" o:connecttype="custom" o:connectlocs="128,41;0,19;5,14;10,9;15,5;20,0;149,22;144,27;139,32;134,36;128,41" o:connectangles="0,0,0,0,0,0,0,0,0,0,0"/>
                  </v:shape>
                  <v:shape id="Freeform 304" o:spid="_x0000_s1071" style="position:absolute;left:389;top:39;width:148;height:41;visibility:visible;mso-wrap-style:square;v-text-anchor:top" coordsize="594,1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2ysqxgAA&#10;ANsAAAAPAAAAZHJzL2Rvd25yZXYueG1sRI9Ba8JAFITvBf/D8oTe6kYPYlM3oVRsFRRs9NDeXrOv&#10;STD7Ns2uJv57Vyh4HGbmG2ae9qYWZ2pdZVnBeBSBIM6trrhQcNgvn2YgnEfWWFsmBRdykCaDhznG&#10;2nb8SefMFyJA2MWooPS+iaV0eUkG3cg2xMH7ta1BH2RbSN1iF+CmlpMomkqDFYeFEht6Kyk/Ziej&#10;4H2dfS0+dnTY/Gz3f93zpvuOskKpx2H/+gLCU+/v4f/2SiuYTuD2JfwAmV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2ysqxgAAANsAAAAPAAAAAAAAAAAAAAAAAJcCAABkcnMv&#10;ZG93bnJldi54bWxQSwUGAAAAAAQABAD1AAAAigMAAAAA&#10;" path="m520,165l0,74,23,55,45,35,68,18,91,,594,90,580,105,566,121,554,133,543,145,531,155,520,165xe" fillcolor="#767473" stroked="f">
                    <v:path arrowok="t" o:connecttype="custom" o:connectlocs="130,41;0,18;6,14;11,9;17,4;23,0;148,22;145,26;141,30;138,33;135,36;132,39;130,41" o:connectangles="0,0,0,0,0,0,0,0,0,0,0,0,0"/>
                  </v:shape>
                  <v:shape id="Freeform 305" o:spid="_x0000_s1072" style="position:absolute;left:400;top:30;width:145;height:41;visibility:visible;mso-wrap-style:square;v-text-anchor:top" coordsize="583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+RzDwwAA&#10;ANsAAAAPAAAAZHJzL2Rvd25yZXYueG1sRI9Ba8JAFITvQv/D8gredFMLIqmbUAoFwYpUbc+P7Es2&#10;NPs2Zjcx/ntXKHgcZuYbZp2PthEDdb52rOBlnoAgLpyuuVJwOn7OViB8QNbYOCYFV/KQZ0+TNaba&#10;XfibhkOoRISwT1GBCaFNpfSFIYt+7lri6JWusxii7CqpO7xEuG3kIkmW0mLNccFgSx+Gir9DbxXs&#10;Fufhqy/9aRt+ElP2w37c/kqlps/j+xuIQGN4hP/bG61g+Qr3L/EHyOw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+RzDwwAAANsAAAAPAAAAAAAAAAAAAAAAAJcCAABkcnMvZG93&#10;bnJldi54bWxQSwUGAAAAAAQABAD1AAAAhwMAAAAA&#10;" path="m516,164l0,72,26,54,51,35,76,17,101,,583,86,571,103,556,120,540,139,523,157,519,161,516,164xe" fillcolor="#787676" stroked="f">
                    <v:path arrowok="t" o:connecttype="custom" o:connectlocs="128,41;0,18;6,14;13,9;19,4;25,0;145,22;142,26;138,30;134,35;130,39;129,40;128,41" o:connectangles="0,0,0,0,0,0,0,0,0,0,0,0,0"/>
                  </v:shape>
                  <v:shape id="Freeform 306" o:spid="_x0000_s1073" style="position:absolute;left:411;top:21;width:141;height:40;visibility:visible;mso-wrap-style:square;v-text-anchor:top" coordsize="563,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eXA0xAAA&#10;ANsAAAAPAAAAZHJzL2Rvd25yZXYueG1sRI/disIwFITvhX2HcBa8EU1XpSzVKLIqyCrI+nN/aI5t&#10;sTkpTaz17c2C4OUwM98w03lrStFQ7QrLCr4GEQji1OqCMwWn47r/DcJ5ZI2lZVLwIAfz2Udniom2&#10;d/6j5uAzESDsElSQe18lUro0J4NuYCvi4F1sbdAHWWdS13gPcFPKYRTF0mDBYSHHin5ySq+Hm1Hw&#10;e96N7HI/fPRGrreIV+dmHW/3SnU/28UEhKfWv8Ov9kYriMfw/yX8AD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lwNMQAAADbAAAADwAAAAAAAAAAAAAAAACXAgAAZHJzL2Rv&#10;d25yZXYueG1sUEsFBgAAAAAEAAQA9QAAAIgDAAAAAA==&#10;" path="m503,159l0,69,28,50,57,31,86,15,114,,563,79,551,97,538,117,522,138,503,159xe" fillcolor="#7a7978" stroked="f">
                    <v:path arrowok="t" o:connecttype="custom" o:connectlocs="126,40;0,17;7,13;14,8;22,4;29,0;141,20;138,24;135,29;131,35;126,40" o:connectangles="0,0,0,0,0,0,0,0,0,0,0"/>
                  </v:shape>
                  <v:shape id="Freeform 307" o:spid="_x0000_s1074" style="position:absolute;left:425;top:13;width:132;height:38;visibility:visible;mso-wrap-style:square;v-text-anchor:top" coordsize="529,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rFabwgAA&#10;ANsAAAAPAAAAZHJzL2Rvd25yZXYueG1sRI9Bi8IwFITvwv6H8Ba82XQXVqRrFBEF14vaCnt9NM+m&#10;2LyUJmr990YQPA4z8w0znfe2EVfqfO1YwVeSgiAuna65UnAs1qMJCB+QNTaOScGdPMxnH4MpZtrd&#10;+EDXPFQiQthnqMCE0GZS+tKQRZ+4ljh6J9dZDFF2ldQd3iLcNvI7TcfSYs1xwWBLS0PlOb9YBf+L&#10;3fa8+tOtLtZ7VxfGm1U+UWr42S9+QQTqwzv8am+0gvEP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2sVpvCAAAA2wAAAA8AAAAAAAAAAAAAAAAAlwIAAGRycy9kb3du&#10;cmV2LnhtbFBLBQYAAAAABAAEAPUAAACGAwAAAAA=&#10;" path="m482,152l0,66,19,56,38,44,57,35,75,26,90,19,104,13,119,6,132,,529,70,521,90,511,109,498,130,482,152xe" fillcolor="#7c7a79" stroked="f">
                    <v:path arrowok="t" o:connecttype="custom" o:connectlocs="120,38;0,17;5,14;9,11;14,9;19,7;22,5;26,3;30,2;33,0;132,18;130,23;128,27;124,33;120,38" o:connectangles="0,0,0,0,0,0,0,0,0,0,0,0,0,0,0"/>
                  </v:shape>
                  <v:shape id="Freeform 308" o:spid="_x0000_s1075" style="position:absolute;left:440;top:6;width:119;height:35;visibility:visible;mso-wrap-style:square;v-text-anchor:top" coordsize="475,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3q3YxQAA&#10;ANsAAAAPAAAAZHJzL2Rvd25yZXYueG1sRI9Ba8JAFITvQv/D8gredKNCWqKrhEqLhxaqDXp9Zp9J&#10;bPZtyK5J+u+7hYLHYWa+YVabwdSio9ZVlhXMphEI4tzqigsF2dfr5BmE88gaa8uk4IccbNYPoxUm&#10;2va8p+7gCxEg7BJUUHrfJFK6vCSDbmob4uBdbGvQB9kWUrfYB7ip5TyKYmmw4rBQYkMvJeXfh5tR&#10;cPZ5pj+OJ366vs2KxXvXp9vPVKnx45AuQXga/D38395pBXEMf1/CD5D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3erdjFAAAA2wAAAA8AAAAAAAAAAAAAAAAAlwIAAGRycy9k&#10;b3ducmV2LnhtbFBLBQYAAAAABAAEAPUAAACJAwAAAAA=&#10;" path="m449,141l0,62,7,58,14,55,51,39,87,23,123,11,159,,475,56,475,65,474,75,472,85,470,95,466,106,460,118,456,129,449,141xe" fillcolor="#7e7d7c" stroked="f">
                    <v:path arrowok="t" o:connecttype="custom" o:connectlocs="112,35;0,15;2,14;4,14;13,10;22,6;31,3;40,0;119,14;119,16;119,19;118,21;118,24;117,26;115,29;114,32;112,35" o:connectangles="0,0,0,0,0,0,0,0,0,0,0,0,0,0,0,0,0"/>
                  </v:shape>
                  <v:shape id="Freeform 309" o:spid="_x0000_s1076" style="position:absolute;left:458;width:101;height:30;visibility:visible;mso-wrap-style:square;v-text-anchor:top" coordsize="404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tWRwwAA&#10;ANsAAAAPAAAAZHJzL2Rvd25yZXYueG1sRI9fa8IwFMXfB36HcIW9zVQfOqnGooLgw5CtG4hvl+ba&#10;lDY3pck0+/ZmMNjj4fz5cdZltL240ehbxwrmswwEce10y42Cr8/DyxKED8gae8ek4Ic8lJvJ0xoL&#10;7e78QbcqNCKNsC9QgQlhKKT0tSGLfuYG4uRd3WgxJDk2Uo94T+O2l4ssy6XFlhPB4EB7Q3VXfdvE&#10;vdj4dtod5e7cLrtYvaMxi1yp52ncrkAEiuE//Nc+agX5K/x+ST9Ab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CtWRwwAAANsAAAAPAAAAAAAAAAAAAAAAAJcCAABkcnMvZG93&#10;bnJldi54bWxQSwUGAAAAAAQABAD1AAAAhwMAAAAA&#10;" path="m397,121l0,51,28,41,55,32,83,23,111,16,137,11,165,6,191,2,217,,369,27,381,36,391,47,399,57,403,70,404,81,403,94,401,107,397,121xe" fillcolor="#7f7e7d" stroked="f">
                    <v:path arrowok="t" o:connecttype="custom" o:connectlocs="99,30;0,13;7,10;14,8;21,6;28,4;34,3;41,1;48,0;54,0;92,7;95,9;98,12;100,14;101,17;101,20;101,23;100,27;99,30" o:connectangles="0,0,0,0,0,0,0,0,0,0,0,0,0,0,0,0,0,0,0"/>
                  </v:shape>
                  <v:shape id="Freeform 310" o:spid="_x0000_s1077" style="position:absolute;left:480;width:79;height:20;visibility:visible;mso-wrap-style:square;v-text-anchor:top" coordsize="316,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7AhevAAA&#10;ANsAAAAPAAAAZHJzL2Rvd25yZXYueG1sRE+7CsIwFN0F/yFcwUU01UFKNYoIgoOLr/3SXJva5qY0&#10;sda/N4PgeDjv9ba3teio9aVjBfNZAoI4d7rkQsHtepimIHxA1lg7JgUf8rDdDAdrzLR785m6SyhE&#10;DGGfoQITQpNJ6XNDFv3MNcSRe7jWYoiwLaRu8R3DbS0XSbKUFkuODQYb2hvKq8vLKnhMTudUzu+L&#10;5/VQVa/g087cvFLjUb9bgQjUh7/45z5qBcs4Nn6JP0Buvg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HrsCF68AAAA2wAAAA8AAAAAAAAAAAAAAAAAlwIAAGRycy9kb3ducmV2Lnht&#10;bFBLBQYAAAAABAAEAPUAAACAAwAAAAA=&#10;" path="m316,79l0,23,20,17,41,13,62,9,81,6,102,3,121,1,141,,160,,177,,192,1,207,3,221,5,234,8,245,12,257,15,267,20,275,24,284,30,291,36,298,42,304,49,308,56,312,63,315,71,316,74,316,79xe" fillcolor="#82807f" stroked="f">
                    <v:path arrowok="t" o:connecttype="custom" o:connectlocs="79,20;0,6;5,4;10,3;16,2;20,2;26,1;30,0;35,0;40,0;44,0;48,0;52,1;55,1;59,2;61,3;64,4;67,5;69,6;71,8;73,9;75,11;76,12;77,14;78,16;79,18;79,19;79,20" o:connectangles="0,0,0,0,0,0,0,0,0,0,0,0,0,0,0,0,0,0,0,0,0,0,0,0,0,0,0,0"/>
                  </v:shape>
                  <v:shape id="Freeform 311" o:spid="_x0000_s1078" style="position:absolute;left:512;width:38;height:7;visibility:visible;mso-wrap-style:square;v-text-anchor:top" coordsize="152,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KbOixAAA&#10;ANsAAAAPAAAAZHJzL2Rvd25yZXYueG1sRI9Ra8IwFIXfB/6HcIW9jDXdBNmqUUQQZMhg6X7Atbm2&#10;xeamJFlb//0iDPZ4OOd8h7PeTrYTA/nQOlbwkuUgiCtnWq4VfJeH5zcQISIb7ByTghsF2G5mD2ss&#10;jBv5iwYda5EgHApU0MTYF1KGqiGLIXM9cfIuzluMSfpaGo9jgttOvub5UlpsOS002NO+oeqqf6yC&#10;c7k3T8NC69PnYhjLm79+OJ0r9TifdisQkab4H/5rH42C5Tvcv6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SmzosQAAADbAAAADwAAAAAAAAAAAAAAAACXAgAAZHJzL2Rv&#10;d25yZXYueG1sUEsFBgAAAAAEAAQA9QAAAIgDAAAAAA==&#10;" path="m152,28l0,1,16,,31,,52,,70,2,86,5,102,7,117,12,130,16,141,22,152,28xe" fillcolor="#848282" stroked="f">
                    <v:path arrowok="t" o:connecttype="custom" o:connectlocs="38,7;0,0;4,0;8,0;13,0;18,1;22,1;26,2;29,3;33,4;35,6;38,7" o:connectangles="0,0,0,0,0,0,0,0,0,0,0,0"/>
                  </v:shape>
                  <v:shape id="Freeform 312" o:spid="_x0000_s1079" style="position:absolute;width:153;height:459;visibility:visible;mso-wrap-style:square;v-text-anchor:top" coordsize="614,1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w3WmwAAA&#10;ANsAAAAPAAAAZHJzL2Rvd25yZXYueG1sRE/Pa8IwFL4P9j+EN/A204msUo2yDdTdROtBb4/m2VSb&#10;l9LEWv97cxA8fny/Z4ve1qKj1leOFXwNExDEhdMVlwr2+fJzAsIHZI21Y1JwJw+L+fvbDDPtbryl&#10;bhdKEUPYZ6jAhNBkUvrCkEU/dA1x5E6utRgibEupW7zFcFvLUZJ8S4sVxwaDDf0ZKi67q1Wgj/kq&#10;lGa9Oa/H+WF7TdO++02VGnz0P1MQgfrwEj/d/1pBGtfHL/EHyP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w3WmwAAAANsAAAAPAAAAAAAAAAAAAAAAAJcCAABkcnMvZG93bnJl&#10;di54bWxQSwUGAAAAAAQABAD1AAAAhAMAAAAA&#10;" path="m614,275l613,290,612,307,610,322,608,336,606,350,601,364,598,377,592,390,588,402,581,415,574,425,567,437,559,446,550,455,540,465,530,473,519,482,508,490,497,498,484,506,472,513,459,519,445,525,431,531,418,535,403,539,388,542,372,546,357,547,340,549,324,551,306,551,290,551,273,549,257,548,241,546,226,542,211,539,196,535,182,531,169,526,155,522,142,516,130,509,117,502,106,495,94,488,84,480,73,470,64,460,55,451,47,439,39,427,32,416,26,404,21,391,16,377,11,365,8,351,6,336,3,322,1,307,,290,,275,,259,1,244,2,229,5,215,8,200,11,187,15,173,20,160,25,149,31,136,37,125,44,115,52,105,60,95,68,86,77,78,87,69,99,60,110,52,123,44,135,38,148,31,162,26,176,20,190,15,205,12,221,8,238,5,254,3,271,1,289,,306,,324,,340,1,357,3,372,5,388,8,403,12,418,15,431,20,459,30,484,42,508,56,530,71,540,80,550,91,559,101,567,112,574,123,581,135,588,148,592,159,598,173,601,186,606,200,608,215,610,229,612,244,613,259,614,275xm28,1835l28,649,600,649,600,1835,28,1835xe" fillcolor="#1f1a17" stroked="f">
                    <v:path arrowok="t" o:connecttype="custom" o:connectlocs="153,77;151,88;148,98;143,106;137,114;129,121;121,127;111,131;100,135;89,137;76,138;64,137;53,135;42,132;32,127;23,122;16,115;10,107;5,98;2,88;0,77;0,65;1,54;4,43;8,34;13,26;19,20;27,13;37,8;47,4;59,1;72,0;85,0;97,2;107,5;127,14;137,23;143,31;148,40;151,50;153,61;7,459;150,459" o:connectangles="0,0,0,0,0,0,0,0,0,0,0,0,0,0,0,0,0,0,0,0,0,0,0,0,0,0,0,0,0,0,0,0,0,0,0,0,0,0,0,0,0,0,0"/>
                    <o:lock v:ext="edit" verticies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8CB6775" wp14:editId="6E4CBBE2">
                <wp:simplePos x="0" y="0"/>
                <wp:positionH relativeFrom="page">
                  <wp:posOffset>219710</wp:posOffset>
                </wp:positionH>
                <wp:positionV relativeFrom="page">
                  <wp:posOffset>234315</wp:posOffset>
                </wp:positionV>
                <wp:extent cx="791845" cy="1271905"/>
                <wp:effectExtent l="3810" t="5715" r="4445" b="5080"/>
                <wp:wrapNone/>
                <wp:docPr id="1" name="Group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91845" cy="1271905"/>
                          <a:chOff x="347" y="392"/>
                          <a:chExt cx="1265" cy="2032"/>
                        </a:xfrm>
                      </wpg:grpSpPr>
                      <wps:wsp>
                        <wps:cNvPr id="2" name="AutoShape 40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47" y="392"/>
                            <a:ext cx="1265" cy="20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55"/>
                        <wpg:cNvGrpSpPr>
                          <a:grpSpLocks/>
                        </wpg:cNvGrpSpPr>
                        <wpg:grpSpPr bwMode="auto">
                          <a:xfrm>
                            <a:off x="347" y="392"/>
                            <a:ext cx="1265" cy="2008"/>
                            <a:chOff x="347" y="392"/>
                            <a:chExt cx="1265" cy="2008"/>
                          </a:xfrm>
                        </wpg:grpSpPr>
                        <wps:wsp>
                          <wps:cNvPr id="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" y="392"/>
                              <a:ext cx="1265" cy="200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565" y="1293"/>
                              <a:ext cx="861" cy="847"/>
                            </a:xfrm>
                            <a:custGeom>
                              <a:avLst/>
                              <a:gdLst>
                                <a:gd name="T0" fmla="*/ 5496 w 7749"/>
                                <a:gd name="T1" fmla="*/ 288 h 6771"/>
                                <a:gd name="T2" fmla="*/ 6080 w 7749"/>
                                <a:gd name="T3" fmla="*/ 569 h 6771"/>
                                <a:gd name="T4" fmla="*/ 6606 w 7749"/>
                                <a:gd name="T5" fmla="*/ 1615 h 6771"/>
                                <a:gd name="T6" fmla="*/ 7101 w 7749"/>
                                <a:gd name="T7" fmla="*/ 2513 h 6771"/>
                                <a:gd name="T8" fmla="*/ 7248 w 7749"/>
                                <a:gd name="T9" fmla="*/ 3522 h 6771"/>
                                <a:gd name="T10" fmla="*/ 7019 w 7749"/>
                                <a:gd name="T11" fmla="*/ 4524 h 6771"/>
                                <a:gd name="T12" fmla="*/ 6442 w 7749"/>
                                <a:gd name="T13" fmla="*/ 5397 h 6771"/>
                                <a:gd name="T14" fmla="*/ 5507 w 7749"/>
                                <a:gd name="T15" fmla="*/ 6097 h 6771"/>
                                <a:gd name="T16" fmla="*/ 4263 w 7749"/>
                                <a:gd name="T17" fmla="*/ 6474 h 6771"/>
                                <a:gd name="T18" fmla="*/ 3145 w 7749"/>
                                <a:gd name="T19" fmla="*/ 6442 h 6771"/>
                                <a:gd name="T20" fmla="*/ 2039 w 7749"/>
                                <a:gd name="T21" fmla="*/ 6057 h 6771"/>
                                <a:gd name="T22" fmla="*/ 1175 w 7749"/>
                                <a:gd name="T23" fmla="*/ 5391 h 6771"/>
                                <a:gd name="T24" fmla="*/ 598 w 7749"/>
                                <a:gd name="T25" fmla="*/ 4510 h 6771"/>
                                <a:gd name="T26" fmla="*/ 375 w 7749"/>
                                <a:gd name="T27" fmla="*/ 3508 h 6771"/>
                                <a:gd name="T28" fmla="*/ 536 w 7749"/>
                                <a:gd name="T29" fmla="*/ 2476 h 6771"/>
                                <a:gd name="T30" fmla="*/ 1080 w 7749"/>
                                <a:gd name="T31" fmla="*/ 1540 h 6771"/>
                                <a:gd name="T32" fmla="*/ 1992 w 7749"/>
                                <a:gd name="T33" fmla="*/ 793 h 6771"/>
                                <a:gd name="T34" fmla="*/ 3055 w 7749"/>
                                <a:gd name="T35" fmla="*/ 398 h 6771"/>
                                <a:gd name="T36" fmla="*/ 3972 w 7749"/>
                                <a:gd name="T37" fmla="*/ 382 h 6771"/>
                                <a:gd name="T38" fmla="*/ 2957 w 7749"/>
                                <a:gd name="T39" fmla="*/ 451 h 6771"/>
                                <a:gd name="T40" fmla="*/ 1930 w 7749"/>
                                <a:gd name="T41" fmla="*/ 895 h 6771"/>
                                <a:gd name="T42" fmla="*/ 1134 w 7749"/>
                                <a:gd name="T43" fmla="*/ 1568 h 6771"/>
                                <a:gd name="T44" fmla="*/ 601 w 7749"/>
                                <a:gd name="T45" fmla="*/ 2476 h 6771"/>
                                <a:gd name="T46" fmla="*/ 436 w 7749"/>
                                <a:gd name="T47" fmla="*/ 3475 h 6771"/>
                                <a:gd name="T48" fmla="*/ 647 w 7749"/>
                                <a:gd name="T49" fmla="*/ 4467 h 6771"/>
                                <a:gd name="T50" fmla="*/ 1200 w 7749"/>
                                <a:gd name="T51" fmla="*/ 5330 h 6771"/>
                                <a:gd name="T52" fmla="*/ 2037 w 7749"/>
                                <a:gd name="T53" fmla="*/ 5991 h 6771"/>
                                <a:gd name="T54" fmla="*/ 3089 w 7749"/>
                                <a:gd name="T55" fmla="*/ 6374 h 6771"/>
                                <a:gd name="T56" fmla="*/ 4200 w 7749"/>
                                <a:gd name="T57" fmla="*/ 6424 h 6771"/>
                                <a:gd name="T58" fmla="*/ 5444 w 7749"/>
                                <a:gd name="T59" fmla="*/ 6066 h 6771"/>
                                <a:gd name="T60" fmla="*/ 6296 w 7749"/>
                                <a:gd name="T61" fmla="*/ 5461 h 6771"/>
                                <a:gd name="T62" fmla="*/ 6892 w 7749"/>
                                <a:gd name="T63" fmla="*/ 4654 h 6771"/>
                                <a:gd name="T64" fmla="*/ 7178 w 7749"/>
                                <a:gd name="T65" fmla="*/ 3650 h 6771"/>
                                <a:gd name="T66" fmla="*/ 7596 w 7749"/>
                                <a:gd name="T67" fmla="*/ 2573 h 6771"/>
                                <a:gd name="T68" fmla="*/ 6912 w 7749"/>
                                <a:gd name="T69" fmla="*/ 2145 h 6771"/>
                                <a:gd name="T70" fmla="*/ 6256 w 7749"/>
                                <a:gd name="T71" fmla="*/ 1322 h 6771"/>
                                <a:gd name="T72" fmla="*/ 5334 w 7749"/>
                                <a:gd name="T73" fmla="*/ 706 h 6771"/>
                                <a:gd name="T74" fmla="*/ 5747 w 7749"/>
                                <a:gd name="T75" fmla="*/ 1397 h 6771"/>
                                <a:gd name="T76" fmla="*/ 4397 w 7749"/>
                                <a:gd name="T77" fmla="*/ 802 h 6771"/>
                                <a:gd name="T78" fmla="*/ 2880 w 7749"/>
                                <a:gd name="T79" fmla="*/ 884 h 6771"/>
                                <a:gd name="T80" fmla="*/ 1617 w 7749"/>
                                <a:gd name="T81" fmla="*/ 1625 h 6771"/>
                                <a:gd name="T82" fmla="*/ 920 w 7749"/>
                                <a:gd name="T83" fmla="*/ 2823 h 6771"/>
                                <a:gd name="T84" fmla="*/ 976 w 7749"/>
                                <a:gd name="T85" fmla="*/ 4187 h 6771"/>
                                <a:gd name="T86" fmla="*/ 1769 w 7749"/>
                                <a:gd name="T87" fmla="*/ 5339 h 6771"/>
                                <a:gd name="T88" fmla="*/ 3086 w 7749"/>
                                <a:gd name="T89" fmla="*/ 5994 h 6771"/>
                                <a:gd name="T90" fmla="*/ 4607 w 7749"/>
                                <a:gd name="T91" fmla="*/ 5978 h 6771"/>
                                <a:gd name="T92" fmla="*/ 5906 w 7749"/>
                                <a:gd name="T93" fmla="*/ 5293 h 6771"/>
                                <a:gd name="T94" fmla="*/ 6667 w 7749"/>
                                <a:gd name="T95" fmla="*/ 4126 h 6771"/>
                                <a:gd name="T96" fmla="*/ 6686 w 7749"/>
                                <a:gd name="T97" fmla="*/ 2760 h 6771"/>
                                <a:gd name="T98" fmla="*/ 5957 w 7749"/>
                                <a:gd name="T99" fmla="*/ 1577 h 6771"/>
                                <a:gd name="T100" fmla="*/ 6101 w 7749"/>
                                <a:gd name="T101" fmla="*/ 1637 h 6771"/>
                                <a:gd name="T102" fmla="*/ 6779 w 7749"/>
                                <a:gd name="T103" fmla="*/ 2875 h 6771"/>
                                <a:gd name="T104" fmla="*/ 6685 w 7749"/>
                                <a:gd name="T105" fmla="*/ 4267 h 6771"/>
                                <a:gd name="T106" fmla="*/ 5843 w 7749"/>
                                <a:gd name="T107" fmla="*/ 5424 h 6771"/>
                                <a:gd name="T108" fmla="*/ 4481 w 7749"/>
                                <a:gd name="T109" fmla="*/ 6063 h 6771"/>
                                <a:gd name="T110" fmla="*/ 2930 w 7749"/>
                                <a:gd name="T111" fmla="*/ 6013 h 6771"/>
                                <a:gd name="T112" fmla="*/ 1621 w 7749"/>
                                <a:gd name="T113" fmla="*/ 5285 h 6771"/>
                                <a:gd name="T114" fmla="*/ 877 w 7749"/>
                                <a:gd name="T115" fmla="*/ 4077 h 6771"/>
                                <a:gd name="T116" fmla="*/ 896 w 7749"/>
                                <a:gd name="T117" fmla="*/ 2683 h 6771"/>
                                <a:gd name="T118" fmla="*/ 1674 w 7749"/>
                                <a:gd name="T119" fmla="*/ 1492 h 6771"/>
                                <a:gd name="T120" fmla="*/ 3000 w 7749"/>
                                <a:gd name="T121" fmla="*/ 793 h 6771"/>
                                <a:gd name="T122" fmla="*/ 4552 w 7749"/>
                                <a:gd name="T123" fmla="*/ 776 h 67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49" h="6771">
                                  <a:moveTo>
                                    <a:pt x="3812" y="323"/>
                                  </a:moveTo>
                                  <a:lnTo>
                                    <a:pt x="3866" y="324"/>
                                  </a:lnTo>
                                  <a:lnTo>
                                    <a:pt x="3921" y="325"/>
                                  </a:lnTo>
                                  <a:lnTo>
                                    <a:pt x="3974" y="327"/>
                                  </a:lnTo>
                                  <a:lnTo>
                                    <a:pt x="4028" y="329"/>
                                  </a:lnTo>
                                  <a:lnTo>
                                    <a:pt x="4082" y="333"/>
                                  </a:lnTo>
                                  <a:lnTo>
                                    <a:pt x="4135" y="337"/>
                                  </a:lnTo>
                                  <a:lnTo>
                                    <a:pt x="4188" y="342"/>
                                  </a:lnTo>
                                  <a:lnTo>
                                    <a:pt x="4241" y="347"/>
                                  </a:lnTo>
                                  <a:lnTo>
                                    <a:pt x="4292" y="353"/>
                                  </a:lnTo>
                                  <a:lnTo>
                                    <a:pt x="4342" y="360"/>
                                  </a:lnTo>
                                  <a:lnTo>
                                    <a:pt x="4392" y="367"/>
                                  </a:lnTo>
                                  <a:lnTo>
                                    <a:pt x="4442" y="375"/>
                                  </a:lnTo>
                                  <a:lnTo>
                                    <a:pt x="4491" y="384"/>
                                  </a:lnTo>
                                  <a:lnTo>
                                    <a:pt x="4541" y="393"/>
                                  </a:lnTo>
                                  <a:lnTo>
                                    <a:pt x="4590" y="403"/>
                                  </a:lnTo>
                                  <a:lnTo>
                                    <a:pt x="4638" y="413"/>
                                  </a:lnTo>
                                  <a:lnTo>
                                    <a:pt x="4864" y="25"/>
                                  </a:lnTo>
                                  <a:lnTo>
                                    <a:pt x="4879" y="0"/>
                                  </a:lnTo>
                                  <a:lnTo>
                                    <a:pt x="4905" y="13"/>
                                  </a:lnTo>
                                  <a:lnTo>
                                    <a:pt x="5496" y="288"/>
                                  </a:lnTo>
                                  <a:lnTo>
                                    <a:pt x="5524" y="301"/>
                                  </a:lnTo>
                                  <a:lnTo>
                                    <a:pt x="5509" y="325"/>
                                  </a:lnTo>
                                  <a:lnTo>
                                    <a:pt x="5327" y="640"/>
                                  </a:lnTo>
                                  <a:lnTo>
                                    <a:pt x="5355" y="653"/>
                                  </a:lnTo>
                                  <a:lnTo>
                                    <a:pt x="5384" y="666"/>
                                  </a:lnTo>
                                  <a:lnTo>
                                    <a:pt x="5412" y="679"/>
                                  </a:lnTo>
                                  <a:lnTo>
                                    <a:pt x="5440" y="692"/>
                                  </a:lnTo>
                                  <a:lnTo>
                                    <a:pt x="5468" y="707"/>
                                  </a:lnTo>
                                  <a:lnTo>
                                    <a:pt x="5496" y="721"/>
                                  </a:lnTo>
                                  <a:lnTo>
                                    <a:pt x="5524" y="735"/>
                                  </a:lnTo>
                                  <a:lnTo>
                                    <a:pt x="5552" y="749"/>
                                  </a:lnTo>
                                  <a:lnTo>
                                    <a:pt x="5579" y="764"/>
                                  </a:lnTo>
                                  <a:lnTo>
                                    <a:pt x="5607" y="780"/>
                                  </a:lnTo>
                                  <a:lnTo>
                                    <a:pt x="5635" y="795"/>
                                  </a:lnTo>
                                  <a:lnTo>
                                    <a:pt x="5662" y="811"/>
                                  </a:lnTo>
                                  <a:lnTo>
                                    <a:pt x="5690" y="827"/>
                                  </a:lnTo>
                                  <a:lnTo>
                                    <a:pt x="5717" y="843"/>
                                  </a:lnTo>
                                  <a:lnTo>
                                    <a:pt x="5744" y="859"/>
                                  </a:lnTo>
                                  <a:lnTo>
                                    <a:pt x="5771" y="875"/>
                                  </a:lnTo>
                                  <a:lnTo>
                                    <a:pt x="6060" y="590"/>
                                  </a:lnTo>
                                  <a:lnTo>
                                    <a:pt x="6080" y="569"/>
                                  </a:lnTo>
                                  <a:lnTo>
                                    <a:pt x="6104" y="588"/>
                                  </a:lnTo>
                                  <a:lnTo>
                                    <a:pt x="6596" y="990"/>
                                  </a:lnTo>
                                  <a:lnTo>
                                    <a:pt x="6619" y="1008"/>
                                  </a:lnTo>
                                  <a:lnTo>
                                    <a:pt x="6598" y="1029"/>
                                  </a:lnTo>
                                  <a:lnTo>
                                    <a:pt x="6321" y="1303"/>
                                  </a:lnTo>
                                  <a:lnTo>
                                    <a:pt x="6340" y="1321"/>
                                  </a:lnTo>
                                  <a:lnTo>
                                    <a:pt x="6359" y="1340"/>
                                  </a:lnTo>
                                  <a:lnTo>
                                    <a:pt x="6376" y="1358"/>
                                  </a:lnTo>
                                  <a:lnTo>
                                    <a:pt x="6395" y="1377"/>
                                  </a:lnTo>
                                  <a:lnTo>
                                    <a:pt x="6413" y="1396"/>
                                  </a:lnTo>
                                  <a:lnTo>
                                    <a:pt x="6432" y="1415"/>
                                  </a:lnTo>
                                  <a:lnTo>
                                    <a:pt x="6450" y="1434"/>
                                  </a:lnTo>
                                  <a:lnTo>
                                    <a:pt x="6468" y="1454"/>
                                  </a:lnTo>
                                  <a:lnTo>
                                    <a:pt x="6486" y="1474"/>
                                  </a:lnTo>
                                  <a:lnTo>
                                    <a:pt x="6504" y="1494"/>
                                  </a:lnTo>
                                  <a:lnTo>
                                    <a:pt x="6521" y="1514"/>
                                  </a:lnTo>
                                  <a:lnTo>
                                    <a:pt x="6539" y="1534"/>
                                  </a:lnTo>
                                  <a:lnTo>
                                    <a:pt x="6555" y="1554"/>
                                  </a:lnTo>
                                  <a:lnTo>
                                    <a:pt x="6572" y="1574"/>
                                  </a:lnTo>
                                  <a:lnTo>
                                    <a:pt x="6589" y="1594"/>
                                  </a:lnTo>
                                  <a:lnTo>
                                    <a:pt x="6606" y="1615"/>
                                  </a:lnTo>
                                  <a:lnTo>
                                    <a:pt x="7004" y="1437"/>
                                  </a:lnTo>
                                  <a:lnTo>
                                    <a:pt x="7032" y="1425"/>
                                  </a:lnTo>
                                  <a:lnTo>
                                    <a:pt x="7046" y="1451"/>
                                  </a:lnTo>
                                  <a:lnTo>
                                    <a:pt x="7340" y="1986"/>
                                  </a:lnTo>
                                  <a:lnTo>
                                    <a:pt x="7355" y="2011"/>
                                  </a:lnTo>
                                  <a:lnTo>
                                    <a:pt x="7327" y="2023"/>
                                  </a:lnTo>
                                  <a:lnTo>
                                    <a:pt x="6966" y="2183"/>
                                  </a:lnTo>
                                  <a:lnTo>
                                    <a:pt x="6977" y="2207"/>
                                  </a:lnTo>
                                  <a:lnTo>
                                    <a:pt x="6988" y="2230"/>
                                  </a:lnTo>
                                  <a:lnTo>
                                    <a:pt x="6998" y="2253"/>
                                  </a:lnTo>
                                  <a:lnTo>
                                    <a:pt x="7009" y="2276"/>
                                  </a:lnTo>
                                  <a:lnTo>
                                    <a:pt x="7019" y="2299"/>
                                  </a:lnTo>
                                  <a:lnTo>
                                    <a:pt x="7029" y="2322"/>
                                  </a:lnTo>
                                  <a:lnTo>
                                    <a:pt x="7038" y="2346"/>
                                  </a:lnTo>
                                  <a:lnTo>
                                    <a:pt x="7048" y="2369"/>
                                  </a:lnTo>
                                  <a:lnTo>
                                    <a:pt x="7057" y="2392"/>
                                  </a:lnTo>
                                  <a:lnTo>
                                    <a:pt x="7066" y="2416"/>
                                  </a:lnTo>
                                  <a:lnTo>
                                    <a:pt x="7075" y="2440"/>
                                  </a:lnTo>
                                  <a:lnTo>
                                    <a:pt x="7084" y="2465"/>
                                  </a:lnTo>
                                  <a:lnTo>
                                    <a:pt x="7093" y="2489"/>
                                  </a:lnTo>
                                  <a:lnTo>
                                    <a:pt x="7101" y="2513"/>
                                  </a:lnTo>
                                  <a:lnTo>
                                    <a:pt x="7110" y="2537"/>
                                  </a:lnTo>
                                  <a:lnTo>
                                    <a:pt x="7118" y="2561"/>
                                  </a:lnTo>
                                  <a:lnTo>
                                    <a:pt x="7621" y="2515"/>
                                  </a:lnTo>
                                  <a:lnTo>
                                    <a:pt x="7651" y="2512"/>
                                  </a:lnTo>
                                  <a:lnTo>
                                    <a:pt x="7654" y="2540"/>
                                  </a:lnTo>
                                  <a:lnTo>
                                    <a:pt x="7722" y="3134"/>
                                  </a:lnTo>
                                  <a:lnTo>
                                    <a:pt x="7726" y="3161"/>
                                  </a:lnTo>
                                  <a:lnTo>
                                    <a:pt x="7695" y="3164"/>
                                  </a:lnTo>
                                  <a:lnTo>
                                    <a:pt x="7243" y="3207"/>
                                  </a:lnTo>
                                  <a:lnTo>
                                    <a:pt x="7244" y="3229"/>
                                  </a:lnTo>
                                  <a:lnTo>
                                    <a:pt x="7246" y="3251"/>
                                  </a:lnTo>
                                  <a:lnTo>
                                    <a:pt x="7247" y="3274"/>
                                  </a:lnTo>
                                  <a:lnTo>
                                    <a:pt x="7248" y="3296"/>
                                  </a:lnTo>
                                  <a:lnTo>
                                    <a:pt x="7249" y="3325"/>
                                  </a:lnTo>
                                  <a:lnTo>
                                    <a:pt x="7249" y="3354"/>
                                  </a:lnTo>
                                  <a:lnTo>
                                    <a:pt x="7251" y="3383"/>
                                  </a:lnTo>
                                  <a:lnTo>
                                    <a:pt x="7251" y="3412"/>
                                  </a:lnTo>
                                  <a:lnTo>
                                    <a:pt x="7251" y="3439"/>
                                  </a:lnTo>
                                  <a:lnTo>
                                    <a:pt x="7249" y="3468"/>
                                  </a:lnTo>
                                  <a:lnTo>
                                    <a:pt x="7249" y="3495"/>
                                  </a:lnTo>
                                  <a:lnTo>
                                    <a:pt x="7248" y="3522"/>
                                  </a:lnTo>
                                  <a:lnTo>
                                    <a:pt x="7247" y="3544"/>
                                  </a:lnTo>
                                  <a:lnTo>
                                    <a:pt x="7246" y="3566"/>
                                  </a:lnTo>
                                  <a:lnTo>
                                    <a:pt x="7245" y="3588"/>
                                  </a:lnTo>
                                  <a:lnTo>
                                    <a:pt x="7244" y="3609"/>
                                  </a:lnTo>
                                  <a:lnTo>
                                    <a:pt x="7719" y="3725"/>
                                  </a:lnTo>
                                  <a:lnTo>
                                    <a:pt x="7749" y="3732"/>
                                  </a:lnTo>
                                  <a:lnTo>
                                    <a:pt x="7741" y="3759"/>
                                  </a:lnTo>
                                  <a:lnTo>
                                    <a:pt x="7568" y="4335"/>
                                  </a:lnTo>
                                  <a:lnTo>
                                    <a:pt x="7559" y="4362"/>
                                  </a:lnTo>
                                  <a:lnTo>
                                    <a:pt x="7530" y="4355"/>
                                  </a:lnTo>
                                  <a:lnTo>
                                    <a:pt x="7120" y="4255"/>
                                  </a:lnTo>
                                  <a:lnTo>
                                    <a:pt x="7111" y="4283"/>
                                  </a:lnTo>
                                  <a:lnTo>
                                    <a:pt x="7102" y="4310"/>
                                  </a:lnTo>
                                  <a:lnTo>
                                    <a:pt x="7092" y="4337"/>
                                  </a:lnTo>
                                  <a:lnTo>
                                    <a:pt x="7083" y="4363"/>
                                  </a:lnTo>
                                  <a:lnTo>
                                    <a:pt x="7073" y="4390"/>
                                  </a:lnTo>
                                  <a:lnTo>
                                    <a:pt x="7063" y="4417"/>
                                  </a:lnTo>
                                  <a:lnTo>
                                    <a:pt x="7053" y="4444"/>
                                  </a:lnTo>
                                  <a:lnTo>
                                    <a:pt x="7042" y="4471"/>
                                  </a:lnTo>
                                  <a:lnTo>
                                    <a:pt x="7030" y="4498"/>
                                  </a:lnTo>
                                  <a:lnTo>
                                    <a:pt x="7019" y="4524"/>
                                  </a:lnTo>
                                  <a:lnTo>
                                    <a:pt x="7008" y="4550"/>
                                  </a:lnTo>
                                  <a:lnTo>
                                    <a:pt x="6996" y="4577"/>
                                  </a:lnTo>
                                  <a:lnTo>
                                    <a:pt x="6983" y="4603"/>
                                  </a:lnTo>
                                  <a:lnTo>
                                    <a:pt x="6971" y="4629"/>
                                  </a:lnTo>
                                  <a:lnTo>
                                    <a:pt x="6959" y="4655"/>
                                  </a:lnTo>
                                  <a:lnTo>
                                    <a:pt x="6945" y="4681"/>
                                  </a:lnTo>
                                  <a:lnTo>
                                    <a:pt x="7317" y="4849"/>
                                  </a:lnTo>
                                  <a:lnTo>
                                    <a:pt x="7345" y="4861"/>
                                  </a:lnTo>
                                  <a:lnTo>
                                    <a:pt x="7330" y="4886"/>
                                  </a:lnTo>
                                  <a:lnTo>
                                    <a:pt x="7032" y="5419"/>
                                  </a:lnTo>
                                  <a:lnTo>
                                    <a:pt x="7018" y="5444"/>
                                  </a:lnTo>
                                  <a:lnTo>
                                    <a:pt x="6990" y="5432"/>
                                  </a:lnTo>
                                  <a:lnTo>
                                    <a:pt x="6577" y="5245"/>
                                  </a:lnTo>
                                  <a:lnTo>
                                    <a:pt x="6560" y="5265"/>
                                  </a:lnTo>
                                  <a:lnTo>
                                    <a:pt x="6544" y="5284"/>
                                  </a:lnTo>
                                  <a:lnTo>
                                    <a:pt x="6527" y="5303"/>
                                  </a:lnTo>
                                  <a:lnTo>
                                    <a:pt x="6511" y="5322"/>
                                  </a:lnTo>
                                  <a:lnTo>
                                    <a:pt x="6494" y="5341"/>
                                  </a:lnTo>
                                  <a:lnTo>
                                    <a:pt x="6477" y="5360"/>
                                  </a:lnTo>
                                  <a:lnTo>
                                    <a:pt x="6460" y="5378"/>
                                  </a:lnTo>
                                  <a:lnTo>
                                    <a:pt x="6442" y="5397"/>
                                  </a:lnTo>
                                  <a:lnTo>
                                    <a:pt x="6408" y="5433"/>
                                  </a:lnTo>
                                  <a:lnTo>
                                    <a:pt x="6373" y="5470"/>
                                  </a:lnTo>
                                  <a:lnTo>
                                    <a:pt x="6336" y="5505"/>
                                  </a:lnTo>
                                  <a:lnTo>
                                    <a:pt x="6299" y="5541"/>
                                  </a:lnTo>
                                  <a:lnTo>
                                    <a:pt x="6573" y="5842"/>
                                  </a:lnTo>
                                  <a:lnTo>
                                    <a:pt x="6593" y="5864"/>
                                  </a:lnTo>
                                  <a:lnTo>
                                    <a:pt x="6569" y="5881"/>
                                  </a:lnTo>
                                  <a:lnTo>
                                    <a:pt x="6053" y="6259"/>
                                  </a:lnTo>
                                  <a:lnTo>
                                    <a:pt x="6029" y="6276"/>
                                  </a:lnTo>
                                  <a:lnTo>
                                    <a:pt x="6010" y="6255"/>
                                  </a:lnTo>
                                  <a:lnTo>
                                    <a:pt x="5746" y="5963"/>
                                  </a:lnTo>
                                  <a:lnTo>
                                    <a:pt x="5723" y="5978"/>
                                  </a:lnTo>
                                  <a:lnTo>
                                    <a:pt x="5699" y="5992"/>
                                  </a:lnTo>
                                  <a:lnTo>
                                    <a:pt x="5676" y="6006"/>
                                  </a:lnTo>
                                  <a:lnTo>
                                    <a:pt x="5652" y="6019"/>
                                  </a:lnTo>
                                  <a:lnTo>
                                    <a:pt x="5629" y="6033"/>
                                  </a:lnTo>
                                  <a:lnTo>
                                    <a:pt x="5604" y="6046"/>
                                  </a:lnTo>
                                  <a:lnTo>
                                    <a:pt x="5581" y="6059"/>
                                  </a:lnTo>
                                  <a:lnTo>
                                    <a:pt x="5556" y="6072"/>
                                  </a:lnTo>
                                  <a:lnTo>
                                    <a:pt x="5531" y="6085"/>
                                  </a:lnTo>
                                  <a:lnTo>
                                    <a:pt x="5507" y="6097"/>
                                  </a:lnTo>
                                  <a:lnTo>
                                    <a:pt x="5482" y="6110"/>
                                  </a:lnTo>
                                  <a:lnTo>
                                    <a:pt x="5458" y="6122"/>
                                  </a:lnTo>
                                  <a:lnTo>
                                    <a:pt x="5433" y="6134"/>
                                  </a:lnTo>
                                  <a:lnTo>
                                    <a:pt x="5408" y="6146"/>
                                  </a:lnTo>
                                  <a:lnTo>
                                    <a:pt x="5383" y="6158"/>
                                  </a:lnTo>
                                  <a:lnTo>
                                    <a:pt x="5358" y="6169"/>
                                  </a:lnTo>
                                  <a:lnTo>
                                    <a:pt x="5479" y="6541"/>
                                  </a:lnTo>
                                  <a:lnTo>
                                    <a:pt x="5488" y="6568"/>
                                  </a:lnTo>
                                  <a:lnTo>
                                    <a:pt x="5458" y="6576"/>
                                  </a:lnTo>
                                  <a:lnTo>
                                    <a:pt x="4819" y="6744"/>
                                  </a:lnTo>
                                  <a:lnTo>
                                    <a:pt x="4789" y="6752"/>
                                  </a:lnTo>
                                  <a:lnTo>
                                    <a:pt x="4781" y="6725"/>
                                  </a:lnTo>
                                  <a:lnTo>
                                    <a:pt x="4676" y="6401"/>
                                  </a:lnTo>
                                  <a:lnTo>
                                    <a:pt x="4625" y="6413"/>
                                  </a:lnTo>
                                  <a:lnTo>
                                    <a:pt x="4575" y="6423"/>
                                  </a:lnTo>
                                  <a:lnTo>
                                    <a:pt x="4523" y="6433"/>
                                  </a:lnTo>
                                  <a:lnTo>
                                    <a:pt x="4472" y="6443"/>
                                  </a:lnTo>
                                  <a:lnTo>
                                    <a:pt x="4419" y="6452"/>
                                  </a:lnTo>
                                  <a:lnTo>
                                    <a:pt x="4368" y="6459"/>
                                  </a:lnTo>
                                  <a:lnTo>
                                    <a:pt x="4315" y="6468"/>
                                  </a:lnTo>
                                  <a:lnTo>
                                    <a:pt x="4263" y="6474"/>
                                  </a:lnTo>
                                  <a:lnTo>
                                    <a:pt x="4207" y="6481"/>
                                  </a:lnTo>
                                  <a:lnTo>
                                    <a:pt x="4151" y="6486"/>
                                  </a:lnTo>
                                  <a:lnTo>
                                    <a:pt x="4095" y="6491"/>
                                  </a:lnTo>
                                  <a:lnTo>
                                    <a:pt x="4039" y="6494"/>
                                  </a:lnTo>
                                  <a:lnTo>
                                    <a:pt x="3982" y="6497"/>
                                  </a:lnTo>
                                  <a:lnTo>
                                    <a:pt x="3926" y="6499"/>
                                  </a:lnTo>
                                  <a:lnTo>
                                    <a:pt x="3869" y="6501"/>
                                  </a:lnTo>
                                  <a:lnTo>
                                    <a:pt x="3812" y="6501"/>
                                  </a:lnTo>
                                  <a:lnTo>
                                    <a:pt x="3759" y="6501"/>
                                  </a:lnTo>
                                  <a:lnTo>
                                    <a:pt x="3705" y="6500"/>
                                  </a:lnTo>
                                  <a:lnTo>
                                    <a:pt x="3651" y="6498"/>
                                  </a:lnTo>
                                  <a:lnTo>
                                    <a:pt x="3599" y="6495"/>
                                  </a:lnTo>
                                  <a:lnTo>
                                    <a:pt x="3546" y="6492"/>
                                  </a:lnTo>
                                  <a:lnTo>
                                    <a:pt x="3494" y="6488"/>
                                  </a:lnTo>
                                  <a:lnTo>
                                    <a:pt x="3441" y="6483"/>
                                  </a:lnTo>
                                  <a:lnTo>
                                    <a:pt x="3390" y="6478"/>
                                  </a:lnTo>
                                  <a:lnTo>
                                    <a:pt x="3339" y="6472"/>
                                  </a:lnTo>
                                  <a:lnTo>
                                    <a:pt x="3290" y="6465"/>
                                  </a:lnTo>
                                  <a:lnTo>
                                    <a:pt x="3242" y="6458"/>
                                  </a:lnTo>
                                  <a:lnTo>
                                    <a:pt x="3193" y="6450"/>
                                  </a:lnTo>
                                  <a:lnTo>
                                    <a:pt x="3145" y="6442"/>
                                  </a:lnTo>
                                  <a:lnTo>
                                    <a:pt x="3097" y="6433"/>
                                  </a:lnTo>
                                  <a:lnTo>
                                    <a:pt x="3049" y="6423"/>
                                  </a:lnTo>
                                  <a:lnTo>
                                    <a:pt x="3002" y="6413"/>
                                  </a:lnTo>
                                  <a:lnTo>
                                    <a:pt x="2873" y="6745"/>
                                  </a:lnTo>
                                  <a:lnTo>
                                    <a:pt x="2863" y="6771"/>
                                  </a:lnTo>
                                  <a:lnTo>
                                    <a:pt x="2833" y="6762"/>
                                  </a:lnTo>
                                  <a:lnTo>
                                    <a:pt x="2206" y="6565"/>
                                  </a:lnTo>
                                  <a:lnTo>
                                    <a:pt x="2176" y="6556"/>
                                  </a:lnTo>
                                  <a:lnTo>
                                    <a:pt x="2187" y="6530"/>
                                  </a:lnTo>
                                  <a:lnTo>
                                    <a:pt x="2318" y="6192"/>
                                  </a:lnTo>
                                  <a:lnTo>
                                    <a:pt x="2292" y="6181"/>
                                  </a:lnTo>
                                  <a:lnTo>
                                    <a:pt x="2266" y="6169"/>
                                  </a:lnTo>
                                  <a:lnTo>
                                    <a:pt x="2241" y="6158"/>
                                  </a:lnTo>
                                  <a:lnTo>
                                    <a:pt x="2215" y="6146"/>
                                  </a:lnTo>
                                  <a:lnTo>
                                    <a:pt x="2189" y="6134"/>
                                  </a:lnTo>
                                  <a:lnTo>
                                    <a:pt x="2165" y="6121"/>
                                  </a:lnTo>
                                  <a:lnTo>
                                    <a:pt x="2139" y="6109"/>
                                  </a:lnTo>
                                  <a:lnTo>
                                    <a:pt x="2114" y="6096"/>
                                  </a:lnTo>
                                  <a:lnTo>
                                    <a:pt x="2090" y="6083"/>
                                  </a:lnTo>
                                  <a:lnTo>
                                    <a:pt x="2064" y="6070"/>
                                  </a:lnTo>
                                  <a:lnTo>
                                    <a:pt x="2039" y="6057"/>
                                  </a:lnTo>
                                  <a:lnTo>
                                    <a:pt x="2015" y="6043"/>
                                  </a:lnTo>
                                  <a:lnTo>
                                    <a:pt x="1990" y="6030"/>
                                  </a:lnTo>
                                  <a:lnTo>
                                    <a:pt x="1966" y="6016"/>
                                  </a:lnTo>
                                  <a:lnTo>
                                    <a:pt x="1942" y="6002"/>
                                  </a:lnTo>
                                  <a:lnTo>
                                    <a:pt x="1917" y="5988"/>
                                  </a:lnTo>
                                  <a:lnTo>
                                    <a:pt x="1601" y="6271"/>
                                  </a:lnTo>
                                  <a:lnTo>
                                    <a:pt x="1579" y="6290"/>
                                  </a:lnTo>
                                  <a:lnTo>
                                    <a:pt x="1558" y="6270"/>
                                  </a:lnTo>
                                  <a:lnTo>
                                    <a:pt x="1088" y="5847"/>
                                  </a:lnTo>
                                  <a:lnTo>
                                    <a:pt x="1067" y="5827"/>
                                  </a:lnTo>
                                  <a:lnTo>
                                    <a:pt x="1088" y="5808"/>
                                  </a:lnTo>
                                  <a:lnTo>
                                    <a:pt x="1355" y="5570"/>
                                  </a:lnTo>
                                  <a:lnTo>
                                    <a:pt x="1334" y="5550"/>
                                  </a:lnTo>
                                  <a:lnTo>
                                    <a:pt x="1314" y="5531"/>
                                  </a:lnTo>
                                  <a:lnTo>
                                    <a:pt x="1293" y="5512"/>
                                  </a:lnTo>
                                  <a:lnTo>
                                    <a:pt x="1273" y="5492"/>
                                  </a:lnTo>
                                  <a:lnTo>
                                    <a:pt x="1253" y="5472"/>
                                  </a:lnTo>
                                  <a:lnTo>
                                    <a:pt x="1233" y="5452"/>
                                  </a:lnTo>
                                  <a:lnTo>
                                    <a:pt x="1214" y="5432"/>
                                  </a:lnTo>
                                  <a:lnTo>
                                    <a:pt x="1194" y="5411"/>
                                  </a:lnTo>
                                  <a:lnTo>
                                    <a:pt x="1175" y="5391"/>
                                  </a:lnTo>
                                  <a:lnTo>
                                    <a:pt x="1156" y="5370"/>
                                  </a:lnTo>
                                  <a:lnTo>
                                    <a:pt x="1137" y="5349"/>
                                  </a:lnTo>
                                  <a:lnTo>
                                    <a:pt x="1118" y="5328"/>
                                  </a:lnTo>
                                  <a:lnTo>
                                    <a:pt x="1099" y="5307"/>
                                  </a:lnTo>
                                  <a:lnTo>
                                    <a:pt x="1080" y="5285"/>
                                  </a:lnTo>
                                  <a:lnTo>
                                    <a:pt x="1062" y="5263"/>
                                  </a:lnTo>
                                  <a:lnTo>
                                    <a:pt x="1044" y="5241"/>
                                  </a:lnTo>
                                  <a:lnTo>
                                    <a:pt x="720" y="5398"/>
                                  </a:lnTo>
                                  <a:lnTo>
                                    <a:pt x="693" y="5411"/>
                                  </a:lnTo>
                                  <a:lnTo>
                                    <a:pt x="679" y="5386"/>
                                  </a:lnTo>
                                  <a:lnTo>
                                    <a:pt x="363" y="4861"/>
                                  </a:lnTo>
                                  <a:lnTo>
                                    <a:pt x="348" y="4837"/>
                                  </a:lnTo>
                                  <a:lnTo>
                                    <a:pt x="375" y="4824"/>
                                  </a:lnTo>
                                  <a:lnTo>
                                    <a:pt x="677" y="4677"/>
                                  </a:lnTo>
                                  <a:lnTo>
                                    <a:pt x="664" y="4654"/>
                                  </a:lnTo>
                                  <a:lnTo>
                                    <a:pt x="653" y="4630"/>
                                  </a:lnTo>
                                  <a:lnTo>
                                    <a:pt x="642" y="4607"/>
                                  </a:lnTo>
                                  <a:lnTo>
                                    <a:pt x="631" y="4583"/>
                                  </a:lnTo>
                                  <a:lnTo>
                                    <a:pt x="620" y="4559"/>
                                  </a:lnTo>
                                  <a:lnTo>
                                    <a:pt x="609" y="4535"/>
                                  </a:lnTo>
                                  <a:lnTo>
                                    <a:pt x="598" y="4510"/>
                                  </a:lnTo>
                                  <a:lnTo>
                                    <a:pt x="588" y="4486"/>
                                  </a:lnTo>
                                  <a:lnTo>
                                    <a:pt x="578" y="4461"/>
                                  </a:lnTo>
                                  <a:lnTo>
                                    <a:pt x="568" y="4435"/>
                                  </a:lnTo>
                                  <a:lnTo>
                                    <a:pt x="558" y="4410"/>
                                  </a:lnTo>
                                  <a:lnTo>
                                    <a:pt x="549" y="4386"/>
                                  </a:lnTo>
                                  <a:lnTo>
                                    <a:pt x="539" y="4361"/>
                                  </a:lnTo>
                                  <a:lnTo>
                                    <a:pt x="530" y="4335"/>
                                  </a:lnTo>
                                  <a:lnTo>
                                    <a:pt x="522" y="4310"/>
                                  </a:lnTo>
                                  <a:lnTo>
                                    <a:pt x="514" y="4285"/>
                                  </a:lnTo>
                                  <a:lnTo>
                                    <a:pt x="71" y="4307"/>
                                  </a:lnTo>
                                  <a:lnTo>
                                    <a:pt x="41" y="4308"/>
                                  </a:lnTo>
                                  <a:lnTo>
                                    <a:pt x="38" y="4281"/>
                                  </a:lnTo>
                                  <a:lnTo>
                                    <a:pt x="3" y="3684"/>
                                  </a:lnTo>
                                  <a:lnTo>
                                    <a:pt x="0" y="3656"/>
                                  </a:lnTo>
                                  <a:lnTo>
                                    <a:pt x="32" y="3654"/>
                                  </a:lnTo>
                                  <a:lnTo>
                                    <a:pt x="383" y="3637"/>
                                  </a:lnTo>
                                  <a:lnTo>
                                    <a:pt x="380" y="3614"/>
                                  </a:lnTo>
                                  <a:lnTo>
                                    <a:pt x="379" y="3589"/>
                                  </a:lnTo>
                                  <a:lnTo>
                                    <a:pt x="377" y="3565"/>
                                  </a:lnTo>
                                  <a:lnTo>
                                    <a:pt x="376" y="3540"/>
                                  </a:lnTo>
                                  <a:lnTo>
                                    <a:pt x="375" y="3508"/>
                                  </a:lnTo>
                                  <a:lnTo>
                                    <a:pt x="374" y="3477"/>
                                  </a:lnTo>
                                  <a:lnTo>
                                    <a:pt x="374" y="3444"/>
                                  </a:lnTo>
                                  <a:lnTo>
                                    <a:pt x="373" y="3412"/>
                                  </a:lnTo>
                                  <a:lnTo>
                                    <a:pt x="374" y="3382"/>
                                  </a:lnTo>
                                  <a:lnTo>
                                    <a:pt x="374" y="3353"/>
                                  </a:lnTo>
                                  <a:lnTo>
                                    <a:pt x="375" y="3324"/>
                                  </a:lnTo>
                                  <a:lnTo>
                                    <a:pt x="376" y="3295"/>
                                  </a:lnTo>
                                  <a:lnTo>
                                    <a:pt x="377" y="3272"/>
                                  </a:lnTo>
                                  <a:lnTo>
                                    <a:pt x="378" y="3249"/>
                                  </a:lnTo>
                                  <a:lnTo>
                                    <a:pt x="379" y="3226"/>
                                  </a:lnTo>
                                  <a:lnTo>
                                    <a:pt x="382" y="3202"/>
                                  </a:lnTo>
                                  <a:lnTo>
                                    <a:pt x="64" y="3166"/>
                                  </a:lnTo>
                                  <a:lnTo>
                                    <a:pt x="33" y="3163"/>
                                  </a:lnTo>
                                  <a:lnTo>
                                    <a:pt x="37" y="3135"/>
                                  </a:lnTo>
                                  <a:lnTo>
                                    <a:pt x="120" y="2543"/>
                                  </a:lnTo>
                                  <a:lnTo>
                                    <a:pt x="124" y="2516"/>
                                  </a:lnTo>
                                  <a:lnTo>
                                    <a:pt x="155" y="2519"/>
                                  </a:lnTo>
                                  <a:lnTo>
                                    <a:pt x="507" y="2560"/>
                                  </a:lnTo>
                                  <a:lnTo>
                                    <a:pt x="516" y="2531"/>
                                  </a:lnTo>
                                  <a:lnTo>
                                    <a:pt x="526" y="2503"/>
                                  </a:lnTo>
                                  <a:lnTo>
                                    <a:pt x="536" y="2476"/>
                                  </a:lnTo>
                                  <a:lnTo>
                                    <a:pt x="546" y="2447"/>
                                  </a:lnTo>
                                  <a:lnTo>
                                    <a:pt x="556" y="2419"/>
                                  </a:lnTo>
                                  <a:lnTo>
                                    <a:pt x="567" y="2391"/>
                                  </a:lnTo>
                                  <a:lnTo>
                                    <a:pt x="577" y="2364"/>
                                  </a:lnTo>
                                  <a:lnTo>
                                    <a:pt x="590" y="2336"/>
                                  </a:lnTo>
                                  <a:lnTo>
                                    <a:pt x="601" y="2309"/>
                                  </a:lnTo>
                                  <a:lnTo>
                                    <a:pt x="612" y="2282"/>
                                  </a:lnTo>
                                  <a:lnTo>
                                    <a:pt x="624" y="2255"/>
                                  </a:lnTo>
                                  <a:lnTo>
                                    <a:pt x="636" y="2228"/>
                                  </a:lnTo>
                                  <a:lnTo>
                                    <a:pt x="650" y="2201"/>
                                  </a:lnTo>
                                  <a:lnTo>
                                    <a:pt x="662" y="2174"/>
                                  </a:lnTo>
                                  <a:lnTo>
                                    <a:pt x="676" y="2147"/>
                                  </a:lnTo>
                                  <a:lnTo>
                                    <a:pt x="689" y="2121"/>
                                  </a:lnTo>
                                  <a:lnTo>
                                    <a:pt x="369" y="1970"/>
                                  </a:lnTo>
                                  <a:lnTo>
                                    <a:pt x="342" y="1957"/>
                                  </a:lnTo>
                                  <a:lnTo>
                                    <a:pt x="356" y="1931"/>
                                  </a:lnTo>
                                  <a:lnTo>
                                    <a:pt x="667" y="1403"/>
                                  </a:lnTo>
                                  <a:lnTo>
                                    <a:pt x="681" y="1379"/>
                                  </a:lnTo>
                                  <a:lnTo>
                                    <a:pt x="708" y="1391"/>
                                  </a:lnTo>
                                  <a:lnTo>
                                    <a:pt x="1062" y="1560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097" y="1520"/>
                                  </a:lnTo>
                                  <a:lnTo>
                                    <a:pt x="1115" y="1500"/>
                                  </a:lnTo>
                                  <a:lnTo>
                                    <a:pt x="1133" y="1480"/>
                                  </a:lnTo>
                                  <a:lnTo>
                                    <a:pt x="1151" y="1460"/>
                                  </a:lnTo>
                                  <a:lnTo>
                                    <a:pt x="1169" y="1439"/>
                                  </a:lnTo>
                                  <a:lnTo>
                                    <a:pt x="1186" y="1420"/>
                                  </a:lnTo>
                                  <a:lnTo>
                                    <a:pt x="1205" y="1401"/>
                                  </a:lnTo>
                                  <a:lnTo>
                                    <a:pt x="1242" y="1362"/>
                                  </a:lnTo>
                                  <a:lnTo>
                                    <a:pt x="1280" y="1325"/>
                                  </a:lnTo>
                                  <a:lnTo>
                                    <a:pt x="1319" y="1288"/>
                                  </a:lnTo>
                                  <a:lnTo>
                                    <a:pt x="1359" y="1251"/>
                                  </a:lnTo>
                                  <a:lnTo>
                                    <a:pt x="1131" y="981"/>
                                  </a:lnTo>
                                  <a:lnTo>
                                    <a:pt x="1113" y="958"/>
                                  </a:lnTo>
                                  <a:lnTo>
                                    <a:pt x="1137" y="941"/>
                                  </a:lnTo>
                                  <a:lnTo>
                                    <a:pt x="1666" y="580"/>
                                  </a:lnTo>
                                  <a:lnTo>
                                    <a:pt x="1691" y="563"/>
                                  </a:lnTo>
                                  <a:lnTo>
                                    <a:pt x="1710" y="585"/>
                                  </a:lnTo>
                                  <a:lnTo>
                                    <a:pt x="1920" y="835"/>
                                  </a:lnTo>
                                  <a:lnTo>
                                    <a:pt x="1944" y="821"/>
                                  </a:lnTo>
                                  <a:lnTo>
                                    <a:pt x="1968" y="807"/>
                                  </a:lnTo>
                                  <a:lnTo>
                                    <a:pt x="1992" y="793"/>
                                  </a:lnTo>
                                  <a:lnTo>
                                    <a:pt x="2017" y="779"/>
                                  </a:lnTo>
                                  <a:lnTo>
                                    <a:pt x="2042" y="766"/>
                                  </a:lnTo>
                                  <a:lnTo>
                                    <a:pt x="2066" y="753"/>
                                  </a:lnTo>
                                  <a:lnTo>
                                    <a:pt x="2092" y="739"/>
                                  </a:lnTo>
                                  <a:lnTo>
                                    <a:pt x="2116" y="726"/>
                                  </a:lnTo>
                                  <a:lnTo>
                                    <a:pt x="2142" y="714"/>
                                  </a:lnTo>
                                  <a:lnTo>
                                    <a:pt x="2168" y="701"/>
                                  </a:lnTo>
                                  <a:lnTo>
                                    <a:pt x="2194" y="688"/>
                                  </a:lnTo>
                                  <a:lnTo>
                                    <a:pt x="2219" y="675"/>
                                  </a:lnTo>
                                  <a:lnTo>
                                    <a:pt x="2245" y="663"/>
                                  </a:lnTo>
                                  <a:lnTo>
                                    <a:pt x="2271" y="651"/>
                                  </a:lnTo>
                                  <a:lnTo>
                                    <a:pt x="2296" y="640"/>
                                  </a:lnTo>
                                  <a:lnTo>
                                    <a:pt x="2323" y="628"/>
                                  </a:lnTo>
                                  <a:lnTo>
                                    <a:pt x="2210" y="302"/>
                                  </a:lnTo>
                                  <a:lnTo>
                                    <a:pt x="2201" y="276"/>
                                  </a:lnTo>
                                  <a:lnTo>
                                    <a:pt x="2232" y="268"/>
                                  </a:lnTo>
                                  <a:lnTo>
                                    <a:pt x="2867" y="90"/>
                                  </a:lnTo>
                                  <a:lnTo>
                                    <a:pt x="2896" y="82"/>
                                  </a:lnTo>
                                  <a:lnTo>
                                    <a:pt x="2905" y="109"/>
                                  </a:lnTo>
                                  <a:lnTo>
                                    <a:pt x="3008" y="408"/>
                                  </a:lnTo>
                                  <a:lnTo>
                                    <a:pt x="3055" y="398"/>
                                  </a:lnTo>
                                  <a:lnTo>
                                    <a:pt x="3102" y="389"/>
                                  </a:lnTo>
                                  <a:lnTo>
                                    <a:pt x="3150" y="381"/>
                                  </a:lnTo>
                                  <a:lnTo>
                                    <a:pt x="3199" y="372"/>
                                  </a:lnTo>
                                  <a:lnTo>
                                    <a:pt x="3247" y="365"/>
                                  </a:lnTo>
                                  <a:lnTo>
                                    <a:pt x="3295" y="358"/>
                                  </a:lnTo>
                                  <a:lnTo>
                                    <a:pt x="3343" y="352"/>
                                  </a:lnTo>
                                  <a:lnTo>
                                    <a:pt x="3392" y="346"/>
                                  </a:lnTo>
                                  <a:lnTo>
                                    <a:pt x="3443" y="341"/>
                                  </a:lnTo>
                                  <a:lnTo>
                                    <a:pt x="3496" y="336"/>
                                  </a:lnTo>
                                  <a:lnTo>
                                    <a:pt x="3547" y="332"/>
                                  </a:lnTo>
                                  <a:lnTo>
                                    <a:pt x="3600" y="329"/>
                                  </a:lnTo>
                                  <a:lnTo>
                                    <a:pt x="3652" y="327"/>
                                  </a:lnTo>
                                  <a:lnTo>
                                    <a:pt x="3706" y="325"/>
                                  </a:lnTo>
                                  <a:lnTo>
                                    <a:pt x="3759" y="324"/>
                                  </a:lnTo>
                                  <a:lnTo>
                                    <a:pt x="3812" y="323"/>
                                  </a:lnTo>
                                  <a:close/>
                                  <a:moveTo>
                                    <a:pt x="4234" y="402"/>
                                  </a:moveTo>
                                  <a:lnTo>
                                    <a:pt x="4182" y="397"/>
                                  </a:lnTo>
                                  <a:lnTo>
                                    <a:pt x="4130" y="392"/>
                                  </a:lnTo>
                                  <a:lnTo>
                                    <a:pt x="4077" y="388"/>
                                  </a:lnTo>
                                  <a:lnTo>
                                    <a:pt x="4025" y="385"/>
                                  </a:lnTo>
                                  <a:lnTo>
                                    <a:pt x="3972" y="382"/>
                                  </a:lnTo>
                                  <a:lnTo>
                                    <a:pt x="3918" y="380"/>
                                  </a:lnTo>
                                  <a:lnTo>
                                    <a:pt x="3865" y="379"/>
                                  </a:lnTo>
                                  <a:lnTo>
                                    <a:pt x="3812" y="379"/>
                                  </a:lnTo>
                                  <a:lnTo>
                                    <a:pt x="3760" y="379"/>
                                  </a:lnTo>
                                  <a:lnTo>
                                    <a:pt x="3707" y="380"/>
                                  </a:lnTo>
                                  <a:lnTo>
                                    <a:pt x="3656" y="382"/>
                                  </a:lnTo>
                                  <a:lnTo>
                                    <a:pt x="3604" y="384"/>
                                  </a:lnTo>
                                  <a:lnTo>
                                    <a:pt x="3552" y="388"/>
                                  </a:lnTo>
                                  <a:lnTo>
                                    <a:pt x="3501" y="392"/>
                                  </a:lnTo>
                                  <a:lnTo>
                                    <a:pt x="3450" y="396"/>
                                  </a:lnTo>
                                  <a:lnTo>
                                    <a:pt x="3400" y="401"/>
                                  </a:lnTo>
                                  <a:lnTo>
                                    <a:pt x="3347" y="407"/>
                                  </a:lnTo>
                                  <a:lnTo>
                                    <a:pt x="3296" y="414"/>
                                  </a:lnTo>
                                  <a:lnTo>
                                    <a:pt x="3245" y="421"/>
                                  </a:lnTo>
                                  <a:lnTo>
                                    <a:pt x="3195" y="429"/>
                                  </a:lnTo>
                                  <a:lnTo>
                                    <a:pt x="3144" y="438"/>
                                  </a:lnTo>
                                  <a:lnTo>
                                    <a:pt x="3095" y="449"/>
                                  </a:lnTo>
                                  <a:lnTo>
                                    <a:pt x="3044" y="459"/>
                                  </a:lnTo>
                                  <a:lnTo>
                                    <a:pt x="2995" y="469"/>
                                  </a:lnTo>
                                  <a:lnTo>
                                    <a:pt x="2966" y="476"/>
                                  </a:lnTo>
                                  <a:lnTo>
                                    <a:pt x="2957" y="451"/>
                                  </a:lnTo>
                                  <a:lnTo>
                                    <a:pt x="2855" y="152"/>
                                  </a:lnTo>
                                  <a:lnTo>
                                    <a:pt x="2280" y="312"/>
                                  </a:lnTo>
                                  <a:lnTo>
                                    <a:pt x="2390" y="635"/>
                                  </a:lnTo>
                                  <a:lnTo>
                                    <a:pt x="2398" y="658"/>
                                  </a:lnTo>
                                  <a:lnTo>
                                    <a:pt x="2374" y="668"/>
                                  </a:lnTo>
                                  <a:lnTo>
                                    <a:pt x="2346" y="681"/>
                                  </a:lnTo>
                                  <a:lnTo>
                                    <a:pt x="2317" y="693"/>
                                  </a:lnTo>
                                  <a:lnTo>
                                    <a:pt x="2287" y="707"/>
                                  </a:lnTo>
                                  <a:lnTo>
                                    <a:pt x="2260" y="720"/>
                                  </a:lnTo>
                                  <a:lnTo>
                                    <a:pt x="2232" y="733"/>
                                  </a:lnTo>
                                  <a:lnTo>
                                    <a:pt x="2203" y="747"/>
                                  </a:lnTo>
                                  <a:lnTo>
                                    <a:pt x="2176" y="761"/>
                                  </a:lnTo>
                                  <a:lnTo>
                                    <a:pt x="2148" y="774"/>
                                  </a:lnTo>
                                  <a:lnTo>
                                    <a:pt x="2120" y="789"/>
                                  </a:lnTo>
                                  <a:lnTo>
                                    <a:pt x="2093" y="803"/>
                                  </a:lnTo>
                                  <a:lnTo>
                                    <a:pt x="2065" y="818"/>
                                  </a:lnTo>
                                  <a:lnTo>
                                    <a:pt x="2038" y="833"/>
                                  </a:lnTo>
                                  <a:lnTo>
                                    <a:pt x="2010" y="848"/>
                                  </a:lnTo>
                                  <a:lnTo>
                                    <a:pt x="1983" y="864"/>
                                  </a:lnTo>
                                  <a:lnTo>
                                    <a:pt x="1957" y="879"/>
                                  </a:lnTo>
                                  <a:lnTo>
                                    <a:pt x="1930" y="895"/>
                                  </a:lnTo>
                                  <a:lnTo>
                                    <a:pt x="1906" y="910"/>
                                  </a:lnTo>
                                  <a:lnTo>
                                    <a:pt x="1888" y="889"/>
                                  </a:lnTo>
                                  <a:lnTo>
                                    <a:pt x="1679" y="641"/>
                                  </a:lnTo>
                                  <a:lnTo>
                                    <a:pt x="1199" y="969"/>
                                  </a:lnTo>
                                  <a:lnTo>
                                    <a:pt x="1425" y="1237"/>
                                  </a:lnTo>
                                  <a:lnTo>
                                    <a:pt x="1441" y="1256"/>
                                  </a:lnTo>
                                  <a:lnTo>
                                    <a:pt x="1422" y="1273"/>
                                  </a:lnTo>
                                  <a:lnTo>
                                    <a:pt x="1400" y="1293"/>
                                  </a:lnTo>
                                  <a:lnTo>
                                    <a:pt x="1379" y="1313"/>
                                  </a:lnTo>
                                  <a:lnTo>
                                    <a:pt x="1356" y="1333"/>
                                  </a:lnTo>
                                  <a:lnTo>
                                    <a:pt x="1335" y="1353"/>
                                  </a:lnTo>
                                  <a:lnTo>
                                    <a:pt x="1314" y="1374"/>
                                  </a:lnTo>
                                  <a:lnTo>
                                    <a:pt x="1294" y="1395"/>
                                  </a:lnTo>
                                  <a:lnTo>
                                    <a:pt x="1273" y="1416"/>
                                  </a:lnTo>
                                  <a:lnTo>
                                    <a:pt x="1252" y="1437"/>
                                  </a:lnTo>
                                  <a:lnTo>
                                    <a:pt x="1232" y="1459"/>
                                  </a:lnTo>
                                  <a:lnTo>
                                    <a:pt x="1212" y="1480"/>
                                  </a:lnTo>
                                  <a:lnTo>
                                    <a:pt x="1192" y="1502"/>
                                  </a:lnTo>
                                  <a:lnTo>
                                    <a:pt x="1173" y="1524"/>
                                  </a:lnTo>
                                  <a:lnTo>
                                    <a:pt x="1153" y="1546"/>
                                  </a:lnTo>
                                  <a:lnTo>
                                    <a:pt x="1134" y="1568"/>
                                  </a:lnTo>
                                  <a:lnTo>
                                    <a:pt x="1115" y="1590"/>
                                  </a:lnTo>
                                  <a:lnTo>
                                    <a:pt x="1097" y="1612"/>
                                  </a:lnTo>
                                  <a:lnTo>
                                    <a:pt x="1080" y="1631"/>
                                  </a:lnTo>
                                  <a:lnTo>
                                    <a:pt x="1057" y="1620"/>
                                  </a:lnTo>
                                  <a:lnTo>
                                    <a:pt x="707" y="1454"/>
                                  </a:lnTo>
                                  <a:lnTo>
                                    <a:pt x="425" y="1933"/>
                                  </a:lnTo>
                                  <a:lnTo>
                                    <a:pt x="744" y="2084"/>
                                  </a:lnTo>
                                  <a:lnTo>
                                    <a:pt x="771" y="2097"/>
                                  </a:lnTo>
                                  <a:lnTo>
                                    <a:pt x="757" y="2121"/>
                                  </a:lnTo>
                                  <a:lnTo>
                                    <a:pt x="743" y="2150"/>
                                  </a:lnTo>
                                  <a:lnTo>
                                    <a:pt x="728" y="2178"/>
                                  </a:lnTo>
                                  <a:lnTo>
                                    <a:pt x="714" y="2208"/>
                                  </a:lnTo>
                                  <a:lnTo>
                                    <a:pt x="699" y="2238"/>
                                  </a:lnTo>
                                  <a:lnTo>
                                    <a:pt x="686" y="2267"/>
                                  </a:lnTo>
                                  <a:lnTo>
                                    <a:pt x="672" y="2296"/>
                                  </a:lnTo>
                                  <a:lnTo>
                                    <a:pt x="660" y="2326"/>
                                  </a:lnTo>
                                  <a:lnTo>
                                    <a:pt x="648" y="2355"/>
                                  </a:lnTo>
                                  <a:lnTo>
                                    <a:pt x="635" y="2385"/>
                                  </a:lnTo>
                                  <a:lnTo>
                                    <a:pt x="623" y="2415"/>
                                  </a:lnTo>
                                  <a:lnTo>
                                    <a:pt x="612" y="2445"/>
                                  </a:lnTo>
                                  <a:lnTo>
                                    <a:pt x="601" y="2476"/>
                                  </a:lnTo>
                                  <a:lnTo>
                                    <a:pt x="590" y="2506"/>
                                  </a:lnTo>
                                  <a:lnTo>
                                    <a:pt x="579" y="2536"/>
                                  </a:lnTo>
                                  <a:lnTo>
                                    <a:pt x="569" y="2567"/>
                                  </a:lnTo>
                                  <a:lnTo>
                                    <a:pt x="559" y="2597"/>
                                  </a:lnTo>
                                  <a:lnTo>
                                    <a:pt x="553" y="2621"/>
                                  </a:lnTo>
                                  <a:lnTo>
                                    <a:pt x="526" y="2617"/>
                                  </a:lnTo>
                                  <a:lnTo>
                                    <a:pt x="178" y="2578"/>
                                  </a:lnTo>
                                  <a:lnTo>
                                    <a:pt x="102" y="3115"/>
                                  </a:lnTo>
                                  <a:lnTo>
                                    <a:pt x="418" y="3151"/>
                                  </a:lnTo>
                                  <a:lnTo>
                                    <a:pt x="448" y="3154"/>
                                  </a:lnTo>
                                  <a:lnTo>
                                    <a:pt x="445" y="3180"/>
                                  </a:lnTo>
                                  <a:lnTo>
                                    <a:pt x="443" y="3211"/>
                                  </a:lnTo>
                                  <a:lnTo>
                                    <a:pt x="441" y="3240"/>
                                  </a:lnTo>
                                  <a:lnTo>
                                    <a:pt x="439" y="3269"/>
                                  </a:lnTo>
                                  <a:lnTo>
                                    <a:pt x="437" y="3297"/>
                                  </a:lnTo>
                                  <a:lnTo>
                                    <a:pt x="436" y="3326"/>
                                  </a:lnTo>
                                  <a:lnTo>
                                    <a:pt x="436" y="3355"/>
                                  </a:lnTo>
                                  <a:lnTo>
                                    <a:pt x="435" y="3383"/>
                                  </a:lnTo>
                                  <a:lnTo>
                                    <a:pt x="435" y="3412"/>
                                  </a:lnTo>
                                  <a:lnTo>
                                    <a:pt x="435" y="3443"/>
                                  </a:lnTo>
                                  <a:lnTo>
                                    <a:pt x="436" y="3475"/>
                                  </a:lnTo>
                                  <a:lnTo>
                                    <a:pt x="436" y="3506"/>
                                  </a:lnTo>
                                  <a:lnTo>
                                    <a:pt x="439" y="3538"/>
                                  </a:lnTo>
                                  <a:lnTo>
                                    <a:pt x="440" y="3568"/>
                                  </a:lnTo>
                                  <a:lnTo>
                                    <a:pt x="442" y="3599"/>
                                  </a:lnTo>
                                  <a:lnTo>
                                    <a:pt x="444" y="3630"/>
                                  </a:lnTo>
                                  <a:lnTo>
                                    <a:pt x="448" y="3662"/>
                                  </a:lnTo>
                                  <a:lnTo>
                                    <a:pt x="450" y="3690"/>
                                  </a:lnTo>
                                  <a:lnTo>
                                    <a:pt x="417" y="3692"/>
                                  </a:lnTo>
                                  <a:lnTo>
                                    <a:pt x="66" y="3709"/>
                                  </a:lnTo>
                                  <a:lnTo>
                                    <a:pt x="99" y="4250"/>
                                  </a:lnTo>
                                  <a:lnTo>
                                    <a:pt x="535" y="4229"/>
                                  </a:lnTo>
                                  <a:lnTo>
                                    <a:pt x="559" y="4227"/>
                                  </a:lnTo>
                                  <a:lnTo>
                                    <a:pt x="566" y="4249"/>
                                  </a:lnTo>
                                  <a:lnTo>
                                    <a:pt x="575" y="4277"/>
                                  </a:lnTo>
                                  <a:lnTo>
                                    <a:pt x="585" y="4304"/>
                                  </a:lnTo>
                                  <a:lnTo>
                                    <a:pt x="594" y="4331"/>
                                  </a:lnTo>
                                  <a:lnTo>
                                    <a:pt x="604" y="4359"/>
                                  </a:lnTo>
                                  <a:lnTo>
                                    <a:pt x="614" y="4386"/>
                                  </a:lnTo>
                                  <a:lnTo>
                                    <a:pt x="624" y="4412"/>
                                  </a:lnTo>
                                  <a:lnTo>
                                    <a:pt x="635" y="4439"/>
                                  </a:lnTo>
                                  <a:lnTo>
                                    <a:pt x="647" y="4467"/>
                                  </a:lnTo>
                                  <a:lnTo>
                                    <a:pt x="658" y="4493"/>
                                  </a:lnTo>
                                  <a:lnTo>
                                    <a:pt x="669" y="4520"/>
                                  </a:lnTo>
                                  <a:lnTo>
                                    <a:pt x="681" y="4547"/>
                                  </a:lnTo>
                                  <a:lnTo>
                                    <a:pt x="693" y="4573"/>
                                  </a:lnTo>
                                  <a:lnTo>
                                    <a:pt x="706" y="4599"/>
                                  </a:lnTo>
                                  <a:lnTo>
                                    <a:pt x="718" y="4626"/>
                                  </a:lnTo>
                                  <a:lnTo>
                                    <a:pt x="731" y="4652"/>
                                  </a:lnTo>
                                  <a:lnTo>
                                    <a:pt x="745" y="4678"/>
                                  </a:lnTo>
                                  <a:lnTo>
                                    <a:pt x="757" y="4701"/>
                                  </a:lnTo>
                                  <a:lnTo>
                                    <a:pt x="731" y="4715"/>
                                  </a:lnTo>
                                  <a:lnTo>
                                    <a:pt x="432" y="4859"/>
                                  </a:lnTo>
                                  <a:lnTo>
                                    <a:pt x="718" y="5336"/>
                                  </a:lnTo>
                                  <a:lnTo>
                                    <a:pt x="1039" y="5180"/>
                                  </a:lnTo>
                                  <a:lnTo>
                                    <a:pt x="1062" y="5169"/>
                                  </a:lnTo>
                                  <a:lnTo>
                                    <a:pt x="1078" y="5188"/>
                                  </a:lnTo>
                                  <a:lnTo>
                                    <a:pt x="1098" y="5213"/>
                                  </a:lnTo>
                                  <a:lnTo>
                                    <a:pt x="1117" y="5237"/>
                                  </a:lnTo>
                                  <a:lnTo>
                                    <a:pt x="1137" y="5260"/>
                                  </a:lnTo>
                                  <a:lnTo>
                                    <a:pt x="1157" y="5284"/>
                                  </a:lnTo>
                                  <a:lnTo>
                                    <a:pt x="1179" y="5307"/>
                                  </a:lnTo>
                                  <a:lnTo>
                                    <a:pt x="1200" y="5330"/>
                                  </a:lnTo>
                                  <a:lnTo>
                                    <a:pt x="1221" y="5353"/>
                                  </a:lnTo>
                                  <a:lnTo>
                                    <a:pt x="1242" y="5375"/>
                                  </a:lnTo>
                                  <a:lnTo>
                                    <a:pt x="1264" y="5398"/>
                                  </a:lnTo>
                                  <a:lnTo>
                                    <a:pt x="1286" y="5421"/>
                                  </a:lnTo>
                                  <a:lnTo>
                                    <a:pt x="1307" y="5443"/>
                                  </a:lnTo>
                                  <a:lnTo>
                                    <a:pt x="1330" y="5465"/>
                                  </a:lnTo>
                                  <a:lnTo>
                                    <a:pt x="1352" y="5487"/>
                                  </a:lnTo>
                                  <a:lnTo>
                                    <a:pt x="1375" y="5508"/>
                                  </a:lnTo>
                                  <a:lnTo>
                                    <a:pt x="1398" y="5530"/>
                                  </a:lnTo>
                                  <a:lnTo>
                                    <a:pt x="1421" y="5550"/>
                                  </a:lnTo>
                                  <a:lnTo>
                                    <a:pt x="1442" y="5570"/>
                                  </a:lnTo>
                                  <a:lnTo>
                                    <a:pt x="1421" y="5589"/>
                                  </a:lnTo>
                                  <a:lnTo>
                                    <a:pt x="1154" y="5828"/>
                                  </a:lnTo>
                                  <a:lnTo>
                                    <a:pt x="1580" y="6211"/>
                                  </a:lnTo>
                                  <a:lnTo>
                                    <a:pt x="1892" y="5932"/>
                                  </a:lnTo>
                                  <a:lnTo>
                                    <a:pt x="1910" y="5915"/>
                                  </a:lnTo>
                                  <a:lnTo>
                                    <a:pt x="1931" y="5928"/>
                                  </a:lnTo>
                                  <a:lnTo>
                                    <a:pt x="1958" y="5944"/>
                                  </a:lnTo>
                                  <a:lnTo>
                                    <a:pt x="1983" y="5960"/>
                                  </a:lnTo>
                                  <a:lnTo>
                                    <a:pt x="2010" y="5976"/>
                                  </a:lnTo>
                                  <a:lnTo>
                                    <a:pt x="2037" y="5991"/>
                                  </a:lnTo>
                                  <a:lnTo>
                                    <a:pt x="2064" y="6005"/>
                                  </a:lnTo>
                                  <a:lnTo>
                                    <a:pt x="2091" y="6020"/>
                                  </a:lnTo>
                                  <a:lnTo>
                                    <a:pt x="2118" y="6034"/>
                                  </a:lnTo>
                                  <a:lnTo>
                                    <a:pt x="2146" y="6048"/>
                                  </a:lnTo>
                                  <a:lnTo>
                                    <a:pt x="2172" y="6062"/>
                                  </a:lnTo>
                                  <a:lnTo>
                                    <a:pt x="2200" y="6076"/>
                                  </a:lnTo>
                                  <a:lnTo>
                                    <a:pt x="2228" y="6089"/>
                                  </a:lnTo>
                                  <a:lnTo>
                                    <a:pt x="2256" y="6102"/>
                                  </a:lnTo>
                                  <a:lnTo>
                                    <a:pt x="2284" y="6115"/>
                                  </a:lnTo>
                                  <a:lnTo>
                                    <a:pt x="2312" y="6128"/>
                                  </a:lnTo>
                                  <a:lnTo>
                                    <a:pt x="2340" y="6140"/>
                                  </a:lnTo>
                                  <a:lnTo>
                                    <a:pt x="2369" y="6153"/>
                                  </a:lnTo>
                                  <a:lnTo>
                                    <a:pt x="2395" y="6163"/>
                                  </a:lnTo>
                                  <a:lnTo>
                                    <a:pt x="2385" y="6187"/>
                                  </a:lnTo>
                                  <a:lnTo>
                                    <a:pt x="2255" y="6522"/>
                                  </a:lnTo>
                                  <a:lnTo>
                                    <a:pt x="2824" y="6699"/>
                                  </a:lnTo>
                                  <a:lnTo>
                                    <a:pt x="2953" y="6371"/>
                                  </a:lnTo>
                                  <a:lnTo>
                                    <a:pt x="2962" y="6347"/>
                                  </a:lnTo>
                                  <a:lnTo>
                                    <a:pt x="2988" y="6353"/>
                                  </a:lnTo>
                                  <a:lnTo>
                                    <a:pt x="3039" y="6364"/>
                                  </a:lnTo>
                                  <a:lnTo>
                                    <a:pt x="3089" y="6374"/>
                                  </a:lnTo>
                                  <a:lnTo>
                                    <a:pt x="3139" y="6384"/>
                                  </a:lnTo>
                                  <a:lnTo>
                                    <a:pt x="3191" y="6393"/>
                                  </a:lnTo>
                                  <a:lnTo>
                                    <a:pt x="3241" y="6401"/>
                                  </a:lnTo>
                                  <a:lnTo>
                                    <a:pt x="3292" y="6409"/>
                                  </a:lnTo>
                                  <a:lnTo>
                                    <a:pt x="3345" y="6415"/>
                                  </a:lnTo>
                                  <a:lnTo>
                                    <a:pt x="3396" y="6421"/>
                                  </a:lnTo>
                                  <a:lnTo>
                                    <a:pt x="3448" y="6427"/>
                                  </a:lnTo>
                                  <a:lnTo>
                                    <a:pt x="3499" y="6432"/>
                                  </a:lnTo>
                                  <a:lnTo>
                                    <a:pt x="3551" y="6435"/>
                                  </a:lnTo>
                                  <a:lnTo>
                                    <a:pt x="3602" y="6439"/>
                                  </a:lnTo>
                                  <a:lnTo>
                                    <a:pt x="3655" y="6441"/>
                                  </a:lnTo>
                                  <a:lnTo>
                                    <a:pt x="3707" y="6443"/>
                                  </a:lnTo>
                                  <a:lnTo>
                                    <a:pt x="3760" y="6444"/>
                                  </a:lnTo>
                                  <a:lnTo>
                                    <a:pt x="3812" y="6444"/>
                                  </a:lnTo>
                                  <a:lnTo>
                                    <a:pt x="3868" y="6444"/>
                                  </a:lnTo>
                                  <a:lnTo>
                                    <a:pt x="3924" y="6443"/>
                                  </a:lnTo>
                                  <a:lnTo>
                                    <a:pt x="3980" y="6441"/>
                                  </a:lnTo>
                                  <a:lnTo>
                                    <a:pt x="4036" y="6438"/>
                                  </a:lnTo>
                                  <a:lnTo>
                                    <a:pt x="4091" y="6434"/>
                                  </a:lnTo>
                                  <a:lnTo>
                                    <a:pt x="4145" y="6430"/>
                                  </a:lnTo>
                                  <a:lnTo>
                                    <a:pt x="4200" y="6424"/>
                                  </a:lnTo>
                                  <a:lnTo>
                                    <a:pt x="4255" y="6418"/>
                                  </a:lnTo>
                                  <a:lnTo>
                                    <a:pt x="4310" y="6412"/>
                                  </a:lnTo>
                                  <a:lnTo>
                                    <a:pt x="4364" y="6404"/>
                                  </a:lnTo>
                                  <a:lnTo>
                                    <a:pt x="4419" y="6395"/>
                                  </a:lnTo>
                                  <a:lnTo>
                                    <a:pt x="4474" y="6386"/>
                                  </a:lnTo>
                                  <a:lnTo>
                                    <a:pt x="4529" y="6376"/>
                                  </a:lnTo>
                                  <a:lnTo>
                                    <a:pt x="4582" y="6365"/>
                                  </a:lnTo>
                                  <a:lnTo>
                                    <a:pt x="4636" y="6353"/>
                                  </a:lnTo>
                                  <a:lnTo>
                                    <a:pt x="4689" y="6341"/>
                                  </a:lnTo>
                                  <a:lnTo>
                                    <a:pt x="4719" y="6333"/>
                                  </a:lnTo>
                                  <a:lnTo>
                                    <a:pt x="4727" y="6360"/>
                                  </a:lnTo>
                                  <a:lnTo>
                                    <a:pt x="4832" y="6682"/>
                                  </a:lnTo>
                                  <a:lnTo>
                                    <a:pt x="5411" y="6530"/>
                                  </a:lnTo>
                                  <a:lnTo>
                                    <a:pt x="5291" y="6163"/>
                                  </a:lnTo>
                                  <a:lnTo>
                                    <a:pt x="5283" y="6140"/>
                                  </a:lnTo>
                                  <a:lnTo>
                                    <a:pt x="5307" y="6130"/>
                                  </a:lnTo>
                                  <a:lnTo>
                                    <a:pt x="5335" y="6118"/>
                                  </a:lnTo>
                                  <a:lnTo>
                                    <a:pt x="5363" y="6105"/>
                                  </a:lnTo>
                                  <a:lnTo>
                                    <a:pt x="5389" y="6092"/>
                                  </a:lnTo>
                                  <a:lnTo>
                                    <a:pt x="5416" y="6079"/>
                                  </a:lnTo>
                                  <a:lnTo>
                                    <a:pt x="5444" y="6066"/>
                                  </a:lnTo>
                                  <a:lnTo>
                                    <a:pt x="5471" y="6052"/>
                                  </a:lnTo>
                                  <a:lnTo>
                                    <a:pt x="5498" y="6038"/>
                                  </a:lnTo>
                                  <a:lnTo>
                                    <a:pt x="5525" y="6024"/>
                                  </a:lnTo>
                                  <a:lnTo>
                                    <a:pt x="5552" y="6010"/>
                                  </a:lnTo>
                                  <a:lnTo>
                                    <a:pt x="5578" y="5995"/>
                                  </a:lnTo>
                                  <a:lnTo>
                                    <a:pt x="5604" y="5981"/>
                                  </a:lnTo>
                                  <a:lnTo>
                                    <a:pt x="5631" y="5966"/>
                                  </a:lnTo>
                                  <a:lnTo>
                                    <a:pt x="5657" y="5950"/>
                                  </a:lnTo>
                                  <a:lnTo>
                                    <a:pt x="5682" y="5934"/>
                                  </a:lnTo>
                                  <a:lnTo>
                                    <a:pt x="5708" y="5919"/>
                                  </a:lnTo>
                                  <a:lnTo>
                                    <a:pt x="5734" y="5903"/>
                                  </a:lnTo>
                                  <a:lnTo>
                                    <a:pt x="5758" y="5888"/>
                                  </a:lnTo>
                                  <a:lnTo>
                                    <a:pt x="5776" y="5908"/>
                                  </a:lnTo>
                                  <a:lnTo>
                                    <a:pt x="6038" y="6197"/>
                                  </a:lnTo>
                                  <a:lnTo>
                                    <a:pt x="6506" y="5856"/>
                                  </a:lnTo>
                                  <a:lnTo>
                                    <a:pt x="6235" y="5557"/>
                                  </a:lnTo>
                                  <a:lnTo>
                                    <a:pt x="6218" y="5537"/>
                                  </a:lnTo>
                                  <a:lnTo>
                                    <a:pt x="6237" y="5520"/>
                                  </a:lnTo>
                                  <a:lnTo>
                                    <a:pt x="6257" y="5501"/>
                                  </a:lnTo>
                                  <a:lnTo>
                                    <a:pt x="6277" y="5482"/>
                                  </a:lnTo>
                                  <a:lnTo>
                                    <a:pt x="6296" y="5461"/>
                                  </a:lnTo>
                                  <a:lnTo>
                                    <a:pt x="6316" y="5442"/>
                                  </a:lnTo>
                                  <a:lnTo>
                                    <a:pt x="6336" y="5422"/>
                                  </a:lnTo>
                                  <a:lnTo>
                                    <a:pt x="6356" y="5402"/>
                                  </a:lnTo>
                                  <a:lnTo>
                                    <a:pt x="6375" y="5382"/>
                                  </a:lnTo>
                                  <a:lnTo>
                                    <a:pt x="6395" y="5361"/>
                                  </a:lnTo>
                                  <a:lnTo>
                                    <a:pt x="6414" y="5341"/>
                                  </a:lnTo>
                                  <a:lnTo>
                                    <a:pt x="6433" y="5320"/>
                                  </a:lnTo>
                                  <a:lnTo>
                                    <a:pt x="6451" y="5299"/>
                                  </a:lnTo>
                                  <a:lnTo>
                                    <a:pt x="6470" y="5279"/>
                                  </a:lnTo>
                                  <a:lnTo>
                                    <a:pt x="6488" y="5258"/>
                                  </a:lnTo>
                                  <a:lnTo>
                                    <a:pt x="6506" y="5236"/>
                                  </a:lnTo>
                                  <a:lnTo>
                                    <a:pt x="6524" y="5215"/>
                                  </a:lnTo>
                                  <a:lnTo>
                                    <a:pt x="6542" y="5193"/>
                                  </a:lnTo>
                                  <a:lnTo>
                                    <a:pt x="6558" y="5174"/>
                                  </a:lnTo>
                                  <a:lnTo>
                                    <a:pt x="6581" y="5184"/>
                                  </a:lnTo>
                                  <a:lnTo>
                                    <a:pt x="6990" y="5370"/>
                                  </a:lnTo>
                                  <a:lnTo>
                                    <a:pt x="7261" y="4886"/>
                                  </a:lnTo>
                                  <a:lnTo>
                                    <a:pt x="6891" y="4719"/>
                                  </a:lnTo>
                                  <a:lnTo>
                                    <a:pt x="6864" y="4706"/>
                                  </a:lnTo>
                                  <a:lnTo>
                                    <a:pt x="6877" y="4682"/>
                                  </a:lnTo>
                                  <a:lnTo>
                                    <a:pt x="6892" y="4654"/>
                                  </a:lnTo>
                                  <a:lnTo>
                                    <a:pt x="6905" y="4625"/>
                                  </a:lnTo>
                                  <a:lnTo>
                                    <a:pt x="6919" y="4597"/>
                                  </a:lnTo>
                                  <a:lnTo>
                                    <a:pt x="6933" y="4568"/>
                                  </a:lnTo>
                                  <a:lnTo>
                                    <a:pt x="6945" y="4539"/>
                                  </a:lnTo>
                                  <a:lnTo>
                                    <a:pt x="6959" y="4510"/>
                                  </a:lnTo>
                                  <a:lnTo>
                                    <a:pt x="6971" y="4481"/>
                                  </a:lnTo>
                                  <a:lnTo>
                                    <a:pt x="6983" y="4451"/>
                                  </a:lnTo>
                                  <a:lnTo>
                                    <a:pt x="6995" y="4422"/>
                                  </a:lnTo>
                                  <a:lnTo>
                                    <a:pt x="7007" y="4393"/>
                                  </a:lnTo>
                                  <a:lnTo>
                                    <a:pt x="7017" y="4363"/>
                                  </a:lnTo>
                                  <a:lnTo>
                                    <a:pt x="7028" y="4334"/>
                                  </a:lnTo>
                                  <a:lnTo>
                                    <a:pt x="7038" y="4304"/>
                                  </a:lnTo>
                                  <a:lnTo>
                                    <a:pt x="7048" y="4274"/>
                                  </a:lnTo>
                                  <a:lnTo>
                                    <a:pt x="7058" y="4244"/>
                                  </a:lnTo>
                                  <a:lnTo>
                                    <a:pt x="7068" y="4214"/>
                                  </a:lnTo>
                                  <a:lnTo>
                                    <a:pt x="7076" y="4186"/>
                                  </a:lnTo>
                                  <a:lnTo>
                                    <a:pt x="7106" y="4194"/>
                                  </a:lnTo>
                                  <a:lnTo>
                                    <a:pt x="7516" y="4294"/>
                                  </a:lnTo>
                                  <a:lnTo>
                                    <a:pt x="7673" y="3771"/>
                                  </a:lnTo>
                                  <a:lnTo>
                                    <a:pt x="7203" y="3656"/>
                                  </a:lnTo>
                                  <a:lnTo>
                                    <a:pt x="7178" y="3650"/>
                                  </a:lnTo>
                                  <a:lnTo>
                                    <a:pt x="7180" y="3627"/>
                                  </a:lnTo>
                                  <a:lnTo>
                                    <a:pt x="7181" y="3600"/>
                                  </a:lnTo>
                                  <a:lnTo>
                                    <a:pt x="7184" y="3573"/>
                                  </a:lnTo>
                                  <a:lnTo>
                                    <a:pt x="7185" y="3547"/>
                                  </a:lnTo>
                                  <a:lnTo>
                                    <a:pt x="7186" y="3520"/>
                                  </a:lnTo>
                                  <a:lnTo>
                                    <a:pt x="7187" y="3493"/>
                                  </a:lnTo>
                                  <a:lnTo>
                                    <a:pt x="7188" y="3466"/>
                                  </a:lnTo>
                                  <a:lnTo>
                                    <a:pt x="7188" y="3439"/>
                                  </a:lnTo>
                                  <a:lnTo>
                                    <a:pt x="7188" y="3412"/>
                                  </a:lnTo>
                                  <a:lnTo>
                                    <a:pt x="7188" y="3383"/>
                                  </a:lnTo>
                                  <a:lnTo>
                                    <a:pt x="7188" y="3355"/>
                                  </a:lnTo>
                                  <a:lnTo>
                                    <a:pt x="7187" y="3327"/>
                                  </a:lnTo>
                                  <a:lnTo>
                                    <a:pt x="7186" y="3298"/>
                                  </a:lnTo>
                                  <a:lnTo>
                                    <a:pt x="7185" y="3270"/>
                                  </a:lnTo>
                                  <a:lnTo>
                                    <a:pt x="7182" y="3242"/>
                                  </a:lnTo>
                                  <a:lnTo>
                                    <a:pt x="7181" y="3213"/>
                                  </a:lnTo>
                                  <a:lnTo>
                                    <a:pt x="7179" y="3183"/>
                                  </a:lnTo>
                                  <a:lnTo>
                                    <a:pt x="7177" y="3156"/>
                                  </a:lnTo>
                                  <a:lnTo>
                                    <a:pt x="7207" y="3153"/>
                                  </a:lnTo>
                                  <a:lnTo>
                                    <a:pt x="7657" y="3112"/>
                                  </a:lnTo>
                                  <a:lnTo>
                                    <a:pt x="7596" y="2573"/>
                                  </a:lnTo>
                                  <a:lnTo>
                                    <a:pt x="7097" y="2619"/>
                                  </a:lnTo>
                                  <a:lnTo>
                                    <a:pt x="7072" y="2621"/>
                                  </a:lnTo>
                                  <a:lnTo>
                                    <a:pt x="7065" y="2599"/>
                                  </a:lnTo>
                                  <a:lnTo>
                                    <a:pt x="7056" y="2572"/>
                                  </a:lnTo>
                                  <a:lnTo>
                                    <a:pt x="7047" y="2546"/>
                                  </a:lnTo>
                                  <a:lnTo>
                                    <a:pt x="7038" y="2520"/>
                                  </a:lnTo>
                                  <a:lnTo>
                                    <a:pt x="7029" y="2493"/>
                                  </a:lnTo>
                                  <a:lnTo>
                                    <a:pt x="7020" y="2467"/>
                                  </a:lnTo>
                                  <a:lnTo>
                                    <a:pt x="7010" y="2440"/>
                                  </a:lnTo>
                                  <a:lnTo>
                                    <a:pt x="7000" y="2414"/>
                                  </a:lnTo>
                                  <a:lnTo>
                                    <a:pt x="6990" y="2387"/>
                                  </a:lnTo>
                                  <a:lnTo>
                                    <a:pt x="6979" y="2361"/>
                                  </a:lnTo>
                                  <a:lnTo>
                                    <a:pt x="6968" y="2335"/>
                                  </a:lnTo>
                                  <a:lnTo>
                                    <a:pt x="6957" y="2309"/>
                                  </a:lnTo>
                                  <a:lnTo>
                                    <a:pt x="6945" y="2283"/>
                                  </a:lnTo>
                                  <a:lnTo>
                                    <a:pt x="6933" y="2258"/>
                                  </a:lnTo>
                                  <a:lnTo>
                                    <a:pt x="6922" y="2232"/>
                                  </a:lnTo>
                                  <a:lnTo>
                                    <a:pt x="6910" y="2207"/>
                                  </a:lnTo>
                                  <a:lnTo>
                                    <a:pt x="6897" y="2181"/>
                                  </a:lnTo>
                                  <a:lnTo>
                                    <a:pt x="6885" y="2157"/>
                                  </a:lnTo>
                                  <a:lnTo>
                                    <a:pt x="6912" y="2145"/>
                                  </a:lnTo>
                                  <a:lnTo>
                                    <a:pt x="7272" y="1986"/>
                                  </a:lnTo>
                                  <a:lnTo>
                                    <a:pt x="7004" y="1500"/>
                                  </a:lnTo>
                                  <a:lnTo>
                                    <a:pt x="6610" y="1675"/>
                                  </a:lnTo>
                                  <a:lnTo>
                                    <a:pt x="6586" y="1685"/>
                                  </a:lnTo>
                                  <a:lnTo>
                                    <a:pt x="6571" y="1666"/>
                                  </a:lnTo>
                                  <a:lnTo>
                                    <a:pt x="6552" y="1643"/>
                                  </a:lnTo>
                                  <a:lnTo>
                                    <a:pt x="6534" y="1621"/>
                                  </a:lnTo>
                                  <a:lnTo>
                                    <a:pt x="6515" y="1598"/>
                                  </a:lnTo>
                                  <a:lnTo>
                                    <a:pt x="6497" y="1576"/>
                                  </a:lnTo>
                                  <a:lnTo>
                                    <a:pt x="6478" y="1554"/>
                                  </a:lnTo>
                                  <a:lnTo>
                                    <a:pt x="6459" y="1532"/>
                                  </a:lnTo>
                                  <a:lnTo>
                                    <a:pt x="6439" y="1511"/>
                                  </a:lnTo>
                                  <a:lnTo>
                                    <a:pt x="6420" y="1489"/>
                                  </a:lnTo>
                                  <a:lnTo>
                                    <a:pt x="6400" y="1468"/>
                                  </a:lnTo>
                                  <a:lnTo>
                                    <a:pt x="6380" y="1446"/>
                                  </a:lnTo>
                                  <a:lnTo>
                                    <a:pt x="6360" y="1425"/>
                                  </a:lnTo>
                                  <a:lnTo>
                                    <a:pt x="6340" y="1404"/>
                                  </a:lnTo>
                                  <a:lnTo>
                                    <a:pt x="6319" y="1384"/>
                                  </a:lnTo>
                                  <a:lnTo>
                                    <a:pt x="6298" y="1363"/>
                                  </a:lnTo>
                                  <a:lnTo>
                                    <a:pt x="6277" y="1343"/>
                                  </a:lnTo>
                                  <a:lnTo>
                                    <a:pt x="6256" y="1322"/>
                                  </a:lnTo>
                                  <a:lnTo>
                                    <a:pt x="6236" y="1304"/>
                                  </a:lnTo>
                                  <a:lnTo>
                                    <a:pt x="6256" y="1285"/>
                                  </a:lnTo>
                                  <a:lnTo>
                                    <a:pt x="6531" y="1012"/>
                                  </a:lnTo>
                                  <a:lnTo>
                                    <a:pt x="6085" y="648"/>
                                  </a:lnTo>
                                  <a:lnTo>
                                    <a:pt x="5799" y="931"/>
                                  </a:lnTo>
                                  <a:lnTo>
                                    <a:pt x="5780" y="950"/>
                                  </a:lnTo>
                                  <a:lnTo>
                                    <a:pt x="5757" y="935"/>
                                  </a:lnTo>
                                  <a:lnTo>
                                    <a:pt x="5728" y="917"/>
                                  </a:lnTo>
                                  <a:lnTo>
                                    <a:pt x="5699" y="899"/>
                                  </a:lnTo>
                                  <a:lnTo>
                                    <a:pt x="5669" y="881"/>
                                  </a:lnTo>
                                  <a:lnTo>
                                    <a:pt x="5640" y="864"/>
                                  </a:lnTo>
                                  <a:lnTo>
                                    <a:pt x="5610" y="847"/>
                                  </a:lnTo>
                                  <a:lnTo>
                                    <a:pt x="5579" y="830"/>
                                  </a:lnTo>
                                  <a:lnTo>
                                    <a:pt x="5550" y="813"/>
                                  </a:lnTo>
                                  <a:lnTo>
                                    <a:pt x="5520" y="797"/>
                                  </a:lnTo>
                                  <a:lnTo>
                                    <a:pt x="5489" y="781"/>
                                  </a:lnTo>
                                  <a:lnTo>
                                    <a:pt x="5459" y="766"/>
                                  </a:lnTo>
                                  <a:lnTo>
                                    <a:pt x="5427" y="750"/>
                                  </a:lnTo>
                                  <a:lnTo>
                                    <a:pt x="5397" y="735"/>
                                  </a:lnTo>
                                  <a:lnTo>
                                    <a:pt x="5366" y="721"/>
                                  </a:lnTo>
                                  <a:lnTo>
                                    <a:pt x="5334" y="706"/>
                                  </a:lnTo>
                                  <a:lnTo>
                                    <a:pt x="5302" y="691"/>
                                  </a:lnTo>
                                  <a:lnTo>
                                    <a:pt x="5271" y="677"/>
                                  </a:lnTo>
                                  <a:lnTo>
                                    <a:pt x="5242" y="665"/>
                                  </a:lnTo>
                                  <a:lnTo>
                                    <a:pt x="5256" y="639"/>
                                  </a:lnTo>
                                  <a:lnTo>
                                    <a:pt x="5440" y="324"/>
                                  </a:lnTo>
                                  <a:lnTo>
                                    <a:pt x="4904" y="75"/>
                                  </a:lnTo>
                                  <a:lnTo>
                                    <a:pt x="4682" y="459"/>
                                  </a:lnTo>
                                  <a:lnTo>
                                    <a:pt x="4671" y="479"/>
                                  </a:lnTo>
                                  <a:lnTo>
                                    <a:pt x="4647" y="473"/>
                                  </a:lnTo>
                                  <a:lnTo>
                                    <a:pt x="4596" y="462"/>
                                  </a:lnTo>
                                  <a:lnTo>
                                    <a:pt x="4545" y="452"/>
                                  </a:lnTo>
                                  <a:lnTo>
                                    <a:pt x="4494" y="441"/>
                                  </a:lnTo>
                                  <a:lnTo>
                                    <a:pt x="4443" y="432"/>
                                  </a:lnTo>
                                  <a:lnTo>
                                    <a:pt x="4390" y="423"/>
                                  </a:lnTo>
                                  <a:lnTo>
                                    <a:pt x="4339" y="416"/>
                                  </a:lnTo>
                                  <a:lnTo>
                                    <a:pt x="4286" y="409"/>
                                  </a:lnTo>
                                  <a:lnTo>
                                    <a:pt x="4234" y="402"/>
                                  </a:lnTo>
                                  <a:close/>
                                  <a:moveTo>
                                    <a:pt x="5906" y="1531"/>
                                  </a:moveTo>
                                  <a:lnTo>
                                    <a:pt x="5854" y="1486"/>
                                  </a:lnTo>
                                  <a:lnTo>
                                    <a:pt x="5801" y="1440"/>
                                  </a:lnTo>
                                  <a:lnTo>
                                    <a:pt x="5747" y="1397"/>
                                  </a:lnTo>
                                  <a:lnTo>
                                    <a:pt x="5691" y="1355"/>
                                  </a:lnTo>
                                  <a:lnTo>
                                    <a:pt x="5634" y="1315"/>
                                  </a:lnTo>
                                  <a:lnTo>
                                    <a:pt x="5577" y="1275"/>
                                  </a:lnTo>
                                  <a:lnTo>
                                    <a:pt x="5518" y="1237"/>
                                  </a:lnTo>
                                  <a:lnTo>
                                    <a:pt x="5458" y="1200"/>
                                  </a:lnTo>
                                  <a:lnTo>
                                    <a:pt x="5397" y="1163"/>
                                  </a:lnTo>
                                  <a:lnTo>
                                    <a:pt x="5335" y="1129"/>
                                  </a:lnTo>
                                  <a:lnTo>
                                    <a:pt x="5272" y="1096"/>
                                  </a:lnTo>
                                  <a:lnTo>
                                    <a:pt x="5208" y="1064"/>
                                  </a:lnTo>
                                  <a:lnTo>
                                    <a:pt x="5144" y="1034"/>
                                  </a:lnTo>
                                  <a:lnTo>
                                    <a:pt x="5078" y="1005"/>
                                  </a:lnTo>
                                  <a:lnTo>
                                    <a:pt x="5010" y="978"/>
                                  </a:lnTo>
                                  <a:lnTo>
                                    <a:pt x="4943" y="952"/>
                                  </a:lnTo>
                                  <a:lnTo>
                                    <a:pt x="4877" y="927"/>
                                  </a:lnTo>
                                  <a:lnTo>
                                    <a:pt x="4810" y="905"/>
                                  </a:lnTo>
                                  <a:lnTo>
                                    <a:pt x="4743" y="884"/>
                                  </a:lnTo>
                                  <a:lnTo>
                                    <a:pt x="4675" y="865"/>
                                  </a:lnTo>
                                  <a:lnTo>
                                    <a:pt x="4607" y="847"/>
                                  </a:lnTo>
                                  <a:lnTo>
                                    <a:pt x="4538" y="830"/>
                                  </a:lnTo>
                                  <a:lnTo>
                                    <a:pt x="4467" y="815"/>
                                  </a:lnTo>
                                  <a:lnTo>
                                    <a:pt x="4397" y="802"/>
                                  </a:lnTo>
                                  <a:lnTo>
                                    <a:pt x="4325" y="790"/>
                                  </a:lnTo>
                                  <a:lnTo>
                                    <a:pt x="4254" y="779"/>
                                  </a:lnTo>
                                  <a:lnTo>
                                    <a:pt x="4181" y="770"/>
                                  </a:lnTo>
                                  <a:lnTo>
                                    <a:pt x="4108" y="763"/>
                                  </a:lnTo>
                                  <a:lnTo>
                                    <a:pt x="4035" y="757"/>
                                  </a:lnTo>
                                  <a:lnTo>
                                    <a:pt x="3961" y="753"/>
                                  </a:lnTo>
                                  <a:lnTo>
                                    <a:pt x="3887" y="750"/>
                                  </a:lnTo>
                                  <a:lnTo>
                                    <a:pt x="3812" y="749"/>
                                  </a:lnTo>
                                  <a:lnTo>
                                    <a:pt x="3737" y="750"/>
                                  </a:lnTo>
                                  <a:lnTo>
                                    <a:pt x="3662" y="753"/>
                                  </a:lnTo>
                                  <a:lnTo>
                                    <a:pt x="3589" y="757"/>
                                  </a:lnTo>
                                  <a:lnTo>
                                    <a:pt x="3515" y="763"/>
                                  </a:lnTo>
                                  <a:lnTo>
                                    <a:pt x="3442" y="770"/>
                                  </a:lnTo>
                                  <a:lnTo>
                                    <a:pt x="3370" y="779"/>
                                  </a:lnTo>
                                  <a:lnTo>
                                    <a:pt x="3298" y="790"/>
                                  </a:lnTo>
                                  <a:lnTo>
                                    <a:pt x="3226" y="802"/>
                                  </a:lnTo>
                                  <a:lnTo>
                                    <a:pt x="3156" y="815"/>
                                  </a:lnTo>
                                  <a:lnTo>
                                    <a:pt x="3086" y="830"/>
                                  </a:lnTo>
                                  <a:lnTo>
                                    <a:pt x="3016" y="847"/>
                                  </a:lnTo>
                                  <a:lnTo>
                                    <a:pt x="2948" y="865"/>
                                  </a:lnTo>
                                  <a:lnTo>
                                    <a:pt x="2880" y="884"/>
                                  </a:lnTo>
                                  <a:lnTo>
                                    <a:pt x="2813" y="905"/>
                                  </a:lnTo>
                                  <a:lnTo>
                                    <a:pt x="2746" y="927"/>
                                  </a:lnTo>
                                  <a:lnTo>
                                    <a:pt x="2681" y="952"/>
                                  </a:lnTo>
                                  <a:lnTo>
                                    <a:pt x="2613" y="978"/>
                                  </a:lnTo>
                                  <a:lnTo>
                                    <a:pt x="2546" y="1005"/>
                                  </a:lnTo>
                                  <a:lnTo>
                                    <a:pt x="2480" y="1034"/>
                                  </a:lnTo>
                                  <a:lnTo>
                                    <a:pt x="2415" y="1064"/>
                                  </a:lnTo>
                                  <a:lnTo>
                                    <a:pt x="2351" y="1096"/>
                                  </a:lnTo>
                                  <a:lnTo>
                                    <a:pt x="2289" y="1129"/>
                                  </a:lnTo>
                                  <a:lnTo>
                                    <a:pt x="2226" y="1163"/>
                                  </a:lnTo>
                                  <a:lnTo>
                                    <a:pt x="2166" y="1200"/>
                                  </a:lnTo>
                                  <a:lnTo>
                                    <a:pt x="2105" y="1237"/>
                                  </a:lnTo>
                                  <a:lnTo>
                                    <a:pt x="2047" y="1275"/>
                                  </a:lnTo>
                                  <a:lnTo>
                                    <a:pt x="1989" y="1315"/>
                                  </a:lnTo>
                                  <a:lnTo>
                                    <a:pt x="1932" y="1355"/>
                                  </a:lnTo>
                                  <a:lnTo>
                                    <a:pt x="1877" y="1397"/>
                                  </a:lnTo>
                                  <a:lnTo>
                                    <a:pt x="1822" y="1440"/>
                                  </a:lnTo>
                                  <a:lnTo>
                                    <a:pt x="1769" y="1486"/>
                                  </a:lnTo>
                                  <a:lnTo>
                                    <a:pt x="1717" y="1531"/>
                                  </a:lnTo>
                                  <a:lnTo>
                                    <a:pt x="1667" y="1577"/>
                                  </a:lnTo>
                                  <a:lnTo>
                                    <a:pt x="1617" y="1625"/>
                                  </a:lnTo>
                                  <a:lnTo>
                                    <a:pt x="1569" y="1674"/>
                                  </a:lnTo>
                                  <a:lnTo>
                                    <a:pt x="1523" y="1724"/>
                                  </a:lnTo>
                                  <a:lnTo>
                                    <a:pt x="1477" y="1775"/>
                                  </a:lnTo>
                                  <a:lnTo>
                                    <a:pt x="1432" y="1827"/>
                                  </a:lnTo>
                                  <a:lnTo>
                                    <a:pt x="1390" y="1879"/>
                                  </a:lnTo>
                                  <a:lnTo>
                                    <a:pt x="1349" y="1933"/>
                                  </a:lnTo>
                                  <a:lnTo>
                                    <a:pt x="1308" y="1988"/>
                                  </a:lnTo>
                                  <a:lnTo>
                                    <a:pt x="1270" y="2044"/>
                                  </a:lnTo>
                                  <a:lnTo>
                                    <a:pt x="1233" y="2100"/>
                                  </a:lnTo>
                                  <a:lnTo>
                                    <a:pt x="1199" y="2157"/>
                                  </a:lnTo>
                                  <a:lnTo>
                                    <a:pt x="1164" y="2217"/>
                                  </a:lnTo>
                                  <a:lnTo>
                                    <a:pt x="1132" y="2275"/>
                                  </a:lnTo>
                                  <a:lnTo>
                                    <a:pt x="1101" y="2335"/>
                                  </a:lnTo>
                                  <a:lnTo>
                                    <a:pt x="1072" y="2395"/>
                                  </a:lnTo>
                                  <a:lnTo>
                                    <a:pt x="1046" y="2455"/>
                                  </a:lnTo>
                                  <a:lnTo>
                                    <a:pt x="1021" y="2515"/>
                                  </a:lnTo>
                                  <a:lnTo>
                                    <a:pt x="998" y="2575"/>
                                  </a:lnTo>
                                  <a:lnTo>
                                    <a:pt x="976" y="2636"/>
                                  </a:lnTo>
                                  <a:lnTo>
                                    <a:pt x="956" y="2697"/>
                                  </a:lnTo>
                                  <a:lnTo>
                                    <a:pt x="937" y="2760"/>
                                  </a:lnTo>
                                  <a:lnTo>
                                    <a:pt x="920" y="2823"/>
                                  </a:lnTo>
                                  <a:lnTo>
                                    <a:pt x="906" y="2886"/>
                                  </a:lnTo>
                                  <a:lnTo>
                                    <a:pt x="892" y="2950"/>
                                  </a:lnTo>
                                  <a:lnTo>
                                    <a:pt x="880" y="3015"/>
                                  </a:lnTo>
                                  <a:lnTo>
                                    <a:pt x="870" y="3080"/>
                                  </a:lnTo>
                                  <a:lnTo>
                                    <a:pt x="862" y="3145"/>
                                  </a:lnTo>
                                  <a:lnTo>
                                    <a:pt x="856" y="3212"/>
                                  </a:lnTo>
                                  <a:lnTo>
                                    <a:pt x="851" y="3278"/>
                                  </a:lnTo>
                                  <a:lnTo>
                                    <a:pt x="849" y="3345"/>
                                  </a:lnTo>
                                  <a:lnTo>
                                    <a:pt x="848" y="3412"/>
                                  </a:lnTo>
                                  <a:lnTo>
                                    <a:pt x="849" y="3480"/>
                                  </a:lnTo>
                                  <a:lnTo>
                                    <a:pt x="851" y="3546"/>
                                  </a:lnTo>
                                  <a:lnTo>
                                    <a:pt x="856" y="3612"/>
                                  </a:lnTo>
                                  <a:lnTo>
                                    <a:pt x="862" y="3678"/>
                                  </a:lnTo>
                                  <a:lnTo>
                                    <a:pt x="870" y="3744"/>
                                  </a:lnTo>
                                  <a:lnTo>
                                    <a:pt x="880" y="3809"/>
                                  </a:lnTo>
                                  <a:lnTo>
                                    <a:pt x="892" y="3873"/>
                                  </a:lnTo>
                                  <a:lnTo>
                                    <a:pt x="906" y="3937"/>
                                  </a:lnTo>
                                  <a:lnTo>
                                    <a:pt x="920" y="4001"/>
                                  </a:lnTo>
                                  <a:lnTo>
                                    <a:pt x="937" y="4064"/>
                                  </a:lnTo>
                                  <a:lnTo>
                                    <a:pt x="956" y="4126"/>
                                  </a:lnTo>
                                  <a:lnTo>
                                    <a:pt x="976" y="4187"/>
                                  </a:lnTo>
                                  <a:lnTo>
                                    <a:pt x="998" y="4249"/>
                                  </a:lnTo>
                                  <a:lnTo>
                                    <a:pt x="1021" y="4309"/>
                                  </a:lnTo>
                                  <a:lnTo>
                                    <a:pt x="1046" y="4369"/>
                                  </a:lnTo>
                                  <a:lnTo>
                                    <a:pt x="1072" y="4428"/>
                                  </a:lnTo>
                                  <a:lnTo>
                                    <a:pt x="1101" y="4489"/>
                                  </a:lnTo>
                                  <a:lnTo>
                                    <a:pt x="1132" y="4549"/>
                                  </a:lnTo>
                                  <a:lnTo>
                                    <a:pt x="1164" y="4608"/>
                                  </a:lnTo>
                                  <a:lnTo>
                                    <a:pt x="1199" y="4666"/>
                                  </a:lnTo>
                                  <a:lnTo>
                                    <a:pt x="1233" y="4724"/>
                                  </a:lnTo>
                                  <a:lnTo>
                                    <a:pt x="1270" y="4780"/>
                                  </a:lnTo>
                                  <a:lnTo>
                                    <a:pt x="1308" y="4836"/>
                                  </a:lnTo>
                                  <a:lnTo>
                                    <a:pt x="1349" y="4890"/>
                                  </a:lnTo>
                                  <a:lnTo>
                                    <a:pt x="1390" y="4944"/>
                                  </a:lnTo>
                                  <a:lnTo>
                                    <a:pt x="1432" y="4998"/>
                                  </a:lnTo>
                                  <a:lnTo>
                                    <a:pt x="1477" y="5049"/>
                                  </a:lnTo>
                                  <a:lnTo>
                                    <a:pt x="1523" y="5100"/>
                                  </a:lnTo>
                                  <a:lnTo>
                                    <a:pt x="1569" y="5150"/>
                                  </a:lnTo>
                                  <a:lnTo>
                                    <a:pt x="1617" y="5198"/>
                                  </a:lnTo>
                                  <a:lnTo>
                                    <a:pt x="1667" y="5247"/>
                                  </a:lnTo>
                                  <a:lnTo>
                                    <a:pt x="1717" y="5293"/>
                                  </a:lnTo>
                                  <a:lnTo>
                                    <a:pt x="1769" y="5339"/>
                                  </a:lnTo>
                                  <a:lnTo>
                                    <a:pt x="1822" y="5383"/>
                                  </a:lnTo>
                                  <a:lnTo>
                                    <a:pt x="1877" y="5426"/>
                                  </a:lnTo>
                                  <a:lnTo>
                                    <a:pt x="1932" y="5469"/>
                                  </a:lnTo>
                                  <a:lnTo>
                                    <a:pt x="1989" y="5510"/>
                                  </a:lnTo>
                                  <a:lnTo>
                                    <a:pt x="2047" y="5549"/>
                                  </a:lnTo>
                                  <a:lnTo>
                                    <a:pt x="2105" y="5587"/>
                                  </a:lnTo>
                                  <a:lnTo>
                                    <a:pt x="2166" y="5624"/>
                                  </a:lnTo>
                                  <a:lnTo>
                                    <a:pt x="2226" y="5660"/>
                                  </a:lnTo>
                                  <a:lnTo>
                                    <a:pt x="2289" y="5694"/>
                                  </a:lnTo>
                                  <a:lnTo>
                                    <a:pt x="2351" y="5728"/>
                                  </a:lnTo>
                                  <a:lnTo>
                                    <a:pt x="2415" y="5760"/>
                                  </a:lnTo>
                                  <a:lnTo>
                                    <a:pt x="2480" y="5790"/>
                                  </a:lnTo>
                                  <a:lnTo>
                                    <a:pt x="2546" y="5819"/>
                                  </a:lnTo>
                                  <a:lnTo>
                                    <a:pt x="2613" y="5847"/>
                                  </a:lnTo>
                                  <a:lnTo>
                                    <a:pt x="2681" y="5872"/>
                                  </a:lnTo>
                                  <a:lnTo>
                                    <a:pt x="2746" y="5896"/>
                                  </a:lnTo>
                                  <a:lnTo>
                                    <a:pt x="2813" y="5918"/>
                                  </a:lnTo>
                                  <a:lnTo>
                                    <a:pt x="2880" y="5939"/>
                                  </a:lnTo>
                                  <a:lnTo>
                                    <a:pt x="2948" y="5959"/>
                                  </a:lnTo>
                                  <a:lnTo>
                                    <a:pt x="3016" y="5978"/>
                                  </a:lnTo>
                                  <a:lnTo>
                                    <a:pt x="3086" y="5994"/>
                                  </a:lnTo>
                                  <a:lnTo>
                                    <a:pt x="3156" y="6009"/>
                                  </a:lnTo>
                                  <a:lnTo>
                                    <a:pt x="3226" y="6023"/>
                                  </a:lnTo>
                                  <a:lnTo>
                                    <a:pt x="3298" y="6035"/>
                                  </a:lnTo>
                                  <a:lnTo>
                                    <a:pt x="3370" y="6045"/>
                                  </a:lnTo>
                                  <a:lnTo>
                                    <a:pt x="3442" y="6054"/>
                                  </a:lnTo>
                                  <a:lnTo>
                                    <a:pt x="3515" y="6061"/>
                                  </a:lnTo>
                                  <a:lnTo>
                                    <a:pt x="3589" y="6067"/>
                                  </a:lnTo>
                                  <a:lnTo>
                                    <a:pt x="3662" y="6071"/>
                                  </a:lnTo>
                                  <a:lnTo>
                                    <a:pt x="3737" y="6074"/>
                                  </a:lnTo>
                                  <a:lnTo>
                                    <a:pt x="3812" y="6075"/>
                                  </a:lnTo>
                                  <a:lnTo>
                                    <a:pt x="3887" y="6074"/>
                                  </a:lnTo>
                                  <a:lnTo>
                                    <a:pt x="3961" y="6071"/>
                                  </a:lnTo>
                                  <a:lnTo>
                                    <a:pt x="4035" y="6067"/>
                                  </a:lnTo>
                                  <a:lnTo>
                                    <a:pt x="4108" y="6061"/>
                                  </a:lnTo>
                                  <a:lnTo>
                                    <a:pt x="4181" y="6054"/>
                                  </a:lnTo>
                                  <a:lnTo>
                                    <a:pt x="4254" y="6045"/>
                                  </a:lnTo>
                                  <a:lnTo>
                                    <a:pt x="4325" y="6035"/>
                                  </a:lnTo>
                                  <a:lnTo>
                                    <a:pt x="4397" y="6023"/>
                                  </a:lnTo>
                                  <a:lnTo>
                                    <a:pt x="4467" y="6009"/>
                                  </a:lnTo>
                                  <a:lnTo>
                                    <a:pt x="4538" y="5994"/>
                                  </a:lnTo>
                                  <a:lnTo>
                                    <a:pt x="4607" y="5978"/>
                                  </a:lnTo>
                                  <a:lnTo>
                                    <a:pt x="4675" y="5959"/>
                                  </a:lnTo>
                                  <a:lnTo>
                                    <a:pt x="4743" y="5939"/>
                                  </a:lnTo>
                                  <a:lnTo>
                                    <a:pt x="4810" y="5918"/>
                                  </a:lnTo>
                                  <a:lnTo>
                                    <a:pt x="4877" y="5896"/>
                                  </a:lnTo>
                                  <a:lnTo>
                                    <a:pt x="4943" y="5872"/>
                                  </a:lnTo>
                                  <a:lnTo>
                                    <a:pt x="5010" y="5847"/>
                                  </a:lnTo>
                                  <a:lnTo>
                                    <a:pt x="5078" y="5819"/>
                                  </a:lnTo>
                                  <a:lnTo>
                                    <a:pt x="5144" y="5790"/>
                                  </a:lnTo>
                                  <a:lnTo>
                                    <a:pt x="5208" y="5760"/>
                                  </a:lnTo>
                                  <a:lnTo>
                                    <a:pt x="5272" y="5728"/>
                                  </a:lnTo>
                                  <a:lnTo>
                                    <a:pt x="5335" y="5694"/>
                                  </a:lnTo>
                                  <a:lnTo>
                                    <a:pt x="5397" y="5660"/>
                                  </a:lnTo>
                                  <a:lnTo>
                                    <a:pt x="5458" y="5624"/>
                                  </a:lnTo>
                                  <a:lnTo>
                                    <a:pt x="5518" y="5587"/>
                                  </a:lnTo>
                                  <a:lnTo>
                                    <a:pt x="5577" y="5549"/>
                                  </a:lnTo>
                                  <a:lnTo>
                                    <a:pt x="5634" y="5510"/>
                                  </a:lnTo>
                                  <a:lnTo>
                                    <a:pt x="5691" y="5469"/>
                                  </a:lnTo>
                                  <a:lnTo>
                                    <a:pt x="5747" y="5426"/>
                                  </a:lnTo>
                                  <a:lnTo>
                                    <a:pt x="5801" y="5383"/>
                                  </a:lnTo>
                                  <a:lnTo>
                                    <a:pt x="5854" y="5339"/>
                                  </a:lnTo>
                                  <a:lnTo>
                                    <a:pt x="5906" y="5293"/>
                                  </a:lnTo>
                                  <a:lnTo>
                                    <a:pt x="5957" y="5247"/>
                                  </a:lnTo>
                                  <a:lnTo>
                                    <a:pt x="6006" y="5198"/>
                                  </a:lnTo>
                                  <a:lnTo>
                                    <a:pt x="6055" y="5150"/>
                                  </a:lnTo>
                                  <a:lnTo>
                                    <a:pt x="6101" y="5100"/>
                                  </a:lnTo>
                                  <a:lnTo>
                                    <a:pt x="6146" y="5049"/>
                                  </a:lnTo>
                                  <a:lnTo>
                                    <a:pt x="6191" y="4998"/>
                                  </a:lnTo>
                                  <a:lnTo>
                                    <a:pt x="6233" y="4944"/>
                                  </a:lnTo>
                                  <a:lnTo>
                                    <a:pt x="6275" y="4890"/>
                                  </a:lnTo>
                                  <a:lnTo>
                                    <a:pt x="6315" y="4836"/>
                                  </a:lnTo>
                                  <a:lnTo>
                                    <a:pt x="6353" y="4780"/>
                                  </a:lnTo>
                                  <a:lnTo>
                                    <a:pt x="6390" y="4724"/>
                                  </a:lnTo>
                                  <a:lnTo>
                                    <a:pt x="6426" y="4666"/>
                                  </a:lnTo>
                                  <a:lnTo>
                                    <a:pt x="6459" y="4608"/>
                                  </a:lnTo>
                                  <a:lnTo>
                                    <a:pt x="6492" y="4549"/>
                                  </a:lnTo>
                                  <a:lnTo>
                                    <a:pt x="6522" y="4489"/>
                                  </a:lnTo>
                                  <a:lnTo>
                                    <a:pt x="6551" y="4428"/>
                                  </a:lnTo>
                                  <a:lnTo>
                                    <a:pt x="6578" y="4369"/>
                                  </a:lnTo>
                                  <a:lnTo>
                                    <a:pt x="6602" y="4309"/>
                                  </a:lnTo>
                                  <a:lnTo>
                                    <a:pt x="6626" y="4249"/>
                                  </a:lnTo>
                                  <a:lnTo>
                                    <a:pt x="6647" y="4187"/>
                                  </a:lnTo>
                                  <a:lnTo>
                                    <a:pt x="6667" y="4126"/>
                                  </a:lnTo>
                                  <a:lnTo>
                                    <a:pt x="6686" y="4064"/>
                                  </a:lnTo>
                                  <a:lnTo>
                                    <a:pt x="6703" y="4001"/>
                                  </a:lnTo>
                                  <a:lnTo>
                                    <a:pt x="6719" y="3937"/>
                                  </a:lnTo>
                                  <a:lnTo>
                                    <a:pt x="6732" y="3873"/>
                                  </a:lnTo>
                                  <a:lnTo>
                                    <a:pt x="6743" y="3809"/>
                                  </a:lnTo>
                                  <a:lnTo>
                                    <a:pt x="6753" y="3744"/>
                                  </a:lnTo>
                                  <a:lnTo>
                                    <a:pt x="6761" y="3678"/>
                                  </a:lnTo>
                                  <a:lnTo>
                                    <a:pt x="6768" y="3612"/>
                                  </a:lnTo>
                                  <a:lnTo>
                                    <a:pt x="6772" y="3546"/>
                                  </a:lnTo>
                                  <a:lnTo>
                                    <a:pt x="6776" y="3480"/>
                                  </a:lnTo>
                                  <a:lnTo>
                                    <a:pt x="6777" y="3412"/>
                                  </a:lnTo>
                                  <a:lnTo>
                                    <a:pt x="6776" y="3345"/>
                                  </a:lnTo>
                                  <a:lnTo>
                                    <a:pt x="6772" y="3278"/>
                                  </a:lnTo>
                                  <a:lnTo>
                                    <a:pt x="6768" y="3212"/>
                                  </a:lnTo>
                                  <a:lnTo>
                                    <a:pt x="6761" y="3145"/>
                                  </a:lnTo>
                                  <a:lnTo>
                                    <a:pt x="6753" y="3080"/>
                                  </a:lnTo>
                                  <a:lnTo>
                                    <a:pt x="6743" y="3015"/>
                                  </a:lnTo>
                                  <a:lnTo>
                                    <a:pt x="6732" y="2950"/>
                                  </a:lnTo>
                                  <a:lnTo>
                                    <a:pt x="6719" y="2886"/>
                                  </a:lnTo>
                                  <a:lnTo>
                                    <a:pt x="6703" y="2823"/>
                                  </a:lnTo>
                                  <a:lnTo>
                                    <a:pt x="6686" y="2760"/>
                                  </a:lnTo>
                                  <a:lnTo>
                                    <a:pt x="6667" y="2697"/>
                                  </a:lnTo>
                                  <a:lnTo>
                                    <a:pt x="6647" y="2636"/>
                                  </a:lnTo>
                                  <a:lnTo>
                                    <a:pt x="6626" y="2575"/>
                                  </a:lnTo>
                                  <a:lnTo>
                                    <a:pt x="6602" y="2515"/>
                                  </a:lnTo>
                                  <a:lnTo>
                                    <a:pt x="6578" y="2455"/>
                                  </a:lnTo>
                                  <a:lnTo>
                                    <a:pt x="6551" y="2395"/>
                                  </a:lnTo>
                                  <a:lnTo>
                                    <a:pt x="6522" y="2335"/>
                                  </a:lnTo>
                                  <a:lnTo>
                                    <a:pt x="6492" y="2275"/>
                                  </a:lnTo>
                                  <a:lnTo>
                                    <a:pt x="6459" y="2217"/>
                                  </a:lnTo>
                                  <a:lnTo>
                                    <a:pt x="6426" y="2157"/>
                                  </a:lnTo>
                                  <a:lnTo>
                                    <a:pt x="6390" y="2100"/>
                                  </a:lnTo>
                                  <a:lnTo>
                                    <a:pt x="6353" y="2044"/>
                                  </a:lnTo>
                                  <a:lnTo>
                                    <a:pt x="6315" y="1988"/>
                                  </a:lnTo>
                                  <a:lnTo>
                                    <a:pt x="6275" y="1933"/>
                                  </a:lnTo>
                                  <a:lnTo>
                                    <a:pt x="6233" y="1879"/>
                                  </a:lnTo>
                                  <a:lnTo>
                                    <a:pt x="6191" y="1827"/>
                                  </a:lnTo>
                                  <a:lnTo>
                                    <a:pt x="6146" y="1775"/>
                                  </a:lnTo>
                                  <a:lnTo>
                                    <a:pt x="6101" y="1724"/>
                                  </a:lnTo>
                                  <a:lnTo>
                                    <a:pt x="6055" y="1674"/>
                                  </a:lnTo>
                                  <a:lnTo>
                                    <a:pt x="6006" y="1625"/>
                                  </a:lnTo>
                                  <a:lnTo>
                                    <a:pt x="5957" y="1577"/>
                                  </a:lnTo>
                                  <a:lnTo>
                                    <a:pt x="5906" y="1531"/>
                                  </a:lnTo>
                                  <a:close/>
                                  <a:moveTo>
                                    <a:pt x="4967" y="899"/>
                                  </a:moveTo>
                                  <a:lnTo>
                                    <a:pt x="5036" y="926"/>
                                  </a:lnTo>
                                  <a:lnTo>
                                    <a:pt x="5104" y="955"/>
                                  </a:lnTo>
                                  <a:lnTo>
                                    <a:pt x="5171" y="985"/>
                                  </a:lnTo>
                                  <a:lnTo>
                                    <a:pt x="5237" y="1015"/>
                                  </a:lnTo>
                                  <a:lnTo>
                                    <a:pt x="5302" y="1048"/>
                                  </a:lnTo>
                                  <a:lnTo>
                                    <a:pt x="5367" y="1082"/>
                                  </a:lnTo>
                                  <a:lnTo>
                                    <a:pt x="5431" y="1117"/>
                                  </a:lnTo>
                                  <a:lnTo>
                                    <a:pt x="5492" y="1153"/>
                                  </a:lnTo>
                                  <a:lnTo>
                                    <a:pt x="5554" y="1191"/>
                                  </a:lnTo>
                                  <a:lnTo>
                                    <a:pt x="5614" y="1231"/>
                                  </a:lnTo>
                                  <a:lnTo>
                                    <a:pt x="5672" y="1271"/>
                                  </a:lnTo>
                                  <a:lnTo>
                                    <a:pt x="5730" y="1313"/>
                                  </a:lnTo>
                                  <a:lnTo>
                                    <a:pt x="5787" y="1355"/>
                                  </a:lnTo>
                                  <a:lnTo>
                                    <a:pt x="5843" y="1399"/>
                                  </a:lnTo>
                                  <a:lnTo>
                                    <a:pt x="5897" y="1444"/>
                                  </a:lnTo>
                                  <a:lnTo>
                                    <a:pt x="5951" y="1492"/>
                                  </a:lnTo>
                                  <a:lnTo>
                                    <a:pt x="6002" y="1539"/>
                                  </a:lnTo>
                                  <a:lnTo>
                                    <a:pt x="6052" y="1588"/>
                                  </a:lnTo>
                                  <a:lnTo>
                                    <a:pt x="6101" y="1637"/>
                                  </a:lnTo>
                                  <a:lnTo>
                                    <a:pt x="6150" y="1688"/>
                                  </a:lnTo>
                                  <a:lnTo>
                                    <a:pt x="6195" y="1741"/>
                                  </a:lnTo>
                                  <a:lnTo>
                                    <a:pt x="6240" y="1793"/>
                                  </a:lnTo>
                                  <a:lnTo>
                                    <a:pt x="6284" y="1847"/>
                                  </a:lnTo>
                                  <a:lnTo>
                                    <a:pt x="6326" y="1902"/>
                                  </a:lnTo>
                                  <a:lnTo>
                                    <a:pt x="6366" y="1959"/>
                                  </a:lnTo>
                                  <a:lnTo>
                                    <a:pt x="6407" y="2015"/>
                                  </a:lnTo>
                                  <a:lnTo>
                                    <a:pt x="6444" y="2073"/>
                                  </a:lnTo>
                                  <a:lnTo>
                                    <a:pt x="6480" y="2131"/>
                                  </a:lnTo>
                                  <a:lnTo>
                                    <a:pt x="6515" y="2190"/>
                                  </a:lnTo>
                                  <a:lnTo>
                                    <a:pt x="6547" y="2252"/>
                                  </a:lnTo>
                                  <a:lnTo>
                                    <a:pt x="6579" y="2312"/>
                                  </a:lnTo>
                                  <a:lnTo>
                                    <a:pt x="6609" y="2374"/>
                                  </a:lnTo>
                                  <a:lnTo>
                                    <a:pt x="6636" y="2434"/>
                                  </a:lnTo>
                                  <a:lnTo>
                                    <a:pt x="6660" y="2496"/>
                                  </a:lnTo>
                                  <a:lnTo>
                                    <a:pt x="6685" y="2558"/>
                                  </a:lnTo>
                                  <a:lnTo>
                                    <a:pt x="6707" y="2620"/>
                                  </a:lnTo>
                                  <a:lnTo>
                                    <a:pt x="6727" y="2683"/>
                                  </a:lnTo>
                                  <a:lnTo>
                                    <a:pt x="6746" y="2747"/>
                                  </a:lnTo>
                                  <a:lnTo>
                                    <a:pt x="6763" y="2811"/>
                                  </a:lnTo>
                                  <a:lnTo>
                                    <a:pt x="6779" y="2875"/>
                                  </a:lnTo>
                                  <a:lnTo>
                                    <a:pt x="6792" y="2940"/>
                                  </a:lnTo>
                                  <a:lnTo>
                                    <a:pt x="6805" y="3007"/>
                                  </a:lnTo>
                                  <a:lnTo>
                                    <a:pt x="6815" y="3073"/>
                                  </a:lnTo>
                                  <a:lnTo>
                                    <a:pt x="6824" y="3140"/>
                                  </a:lnTo>
                                  <a:lnTo>
                                    <a:pt x="6829" y="3208"/>
                                  </a:lnTo>
                                  <a:lnTo>
                                    <a:pt x="6835" y="3275"/>
                                  </a:lnTo>
                                  <a:lnTo>
                                    <a:pt x="6837" y="3343"/>
                                  </a:lnTo>
                                  <a:lnTo>
                                    <a:pt x="6838" y="3412"/>
                                  </a:lnTo>
                                  <a:lnTo>
                                    <a:pt x="6837" y="3481"/>
                                  </a:lnTo>
                                  <a:lnTo>
                                    <a:pt x="6835" y="3549"/>
                                  </a:lnTo>
                                  <a:lnTo>
                                    <a:pt x="6829" y="3617"/>
                                  </a:lnTo>
                                  <a:lnTo>
                                    <a:pt x="6824" y="3683"/>
                                  </a:lnTo>
                                  <a:lnTo>
                                    <a:pt x="6815" y="3751"/>
                                  </a:lnTo>
                                  <a:lnTo>
                                    <a:pt x="6805" y="3817"/>
                                  </a:lnTo>
                                  <a:lnTo>
                                    <a:pt x="6792" y="3883"/>
                                  </a:lnTo>
                                  <a:lnTo>
                                    <a:pt x="6779" y="3948"/>
                                  </a:lnTo>
                                  <a:lnTo>
                                    <a:pt x="6763" y="4014"/>
                                  </a:lnTo>
                                  <a:lnTo>
                                    <a:pt x="6746" y="4077"/>
                                  </a:lnTo>
                                  <a:lnTo>
                                    <a:pt x="6727" y="4141"/>
                                  </a:lnTo>
                                  <a:lnTo>
                                    <a:pt x="6707" y="4204"/>
                                  </a:lnTo>
                                  <a:lnTo>
                                    <a:pt x="6685" y="4267"/>
                                  </a:lnTo>
                                  <a:lnTo>
                                    <a:pt x="6660" y="4328"/>
                                  </a:lnTo>
                                  <a:lnTo>
                                    <a:pt x="6636" y="4389"/>
                                  </a:lnTo>
                                  <a:lnTo>
                                    <a:pt x="6609" y="4449"/>
                                  </a:lnTo>
                                  <a:lnTo>
                                    <a:pt x="6579" y="4512"/>
                                  </a:lnTo>
                                  <a:lnTo>
                                    <a:pt x="6547" y="4573"/>
                                  </a:lnTo>
                                  <a:lnTo>
                                    <a:pt x="6515" y="4633"/>
                                  </a:lnTo>
                                  <a:lnTo>
                                    <a:pt x="6480" y="4692"/>
                                  </a:lnTo>
                                  <a:lnTo>
                                    <a:pt x="6444" y="4752"/>
                                  </a:lnTo>
                                  <a:lnTo>
                                    <a:pt x="6407" y="4809"/>
                                  </a:lnTo>
                                  <a:lnTo>
                                    <a:pt x="6366" y="4866"/>
                                  </a:lnTo>
                                  <a:lnTo>
                                    <a:pt x="6326" y="4921"/>
                                  </a:lnTo>
                                  <a:lnTo>
                                    <a:pt x="6284" y="4977"/>
                                  </a:lnTo>
                                  <a:lnTo>
                                    <a:pt x="6240" y="5031"/>
                                  </a:lnTo>
                                  <a:lnTo>
                                    <a:pt x="6195" y="5084"/>
                                  </a:lnTo>
                                  <a:lnTo>
                                    <a:pt x="6150" y="5135"/>
                                  </a:lnTo>
                                  <a:lnTo>
                                    <a:pt x="6101" y="5186"/>
                                  </a:lnTo>
                                  <a:lnTo>
                                    <a:pt x="6052" y="5237"/>
                                  </a:lnTo>
                                  <a:lnTo>
                                    <a:pt x="6002" y="5285"/>
                                  </a:lnTo>
                                  <a:lnTo>
                                    <a:pt x="5951" y="5333"/>
                                  </a:lnTo>
                                  <a:lnTo>
                                    <a:pt x="5897" y="5379"/>
                                  </a:lnTo>
                                  <a:lnTo>
                                    <a:pt x="5843" y="5424"/>
                                  </a:lnTo>
                                  <a:lnTo>
                                    <a:pt x="5787" y="5469"/>
                                  </a:lnTo>
                                  <a:lnTo>
                                    <a:pt x="5730" y="5512"/>
                                  </a:lnTo>
                                  <a:lnTo>
                                    <a:pt x="5672" y="5553"/>
                                  </a:lnTo>
                                  <a:lnTo>
                                    <a:pt x="5614" y="5594"/>
                                  </a:lnTo>
                                  <a:lnTo>
                                    <a:pt x="5554" y="5633"/>
                                  </a:lnTo>
                                  <a:lnTo>
                                    <a:pt x="5492" y="5670"/>
                                  </a:lnTo>
                                  <a:lnTo>
                                    <a:pt x="5431" y="5707"/>
                                  </a:lnTo>
                                  <a:lnTo>
                                    <a:pt x="5367" y="5743"/>
                                  </a:lnTo>
                                  <a:lnTo>
                                    <a:pt x="5302" y="5777"/>
                                  </a:lnTo>
                                  <a:lnTo>
                                    <a:pt x="5237" y="5809"/>
                                  </a:lnTo>
                                  <a:lnTo>
                                    <a:pt x="5171" y="5840"/>
                                  </a:lnTo>
                                  <a:lnTo>
                                    <a:pt x="5104" y="5869"/>
                                  </a:lnTo>
                                  <a:lnTo>
                                    <a:pt x="5036" y="5897"/>
                                  </a:lnTo>
                                  <a:lnTo>
                                    <a:pt x="4967" y="5924"/>
                                  </a:lnTo>
                                  <a:lnTo>
                                    <a:pt x="4900" y="5948"/>
                                  </a:lnTo>
                                  <a:lnTo>
                                    <a:pt x="4832" y="5972"/>
                                  </a:lnTo>
                                  <a:lnTo>
                                    <a:pt x="4763" y="5993"/>
                                  </a:lnTo>
                                  <a:lnTo>
                                    <a:pt x="4694" y="6013"/>
                                  </a:lnTo>
                                  <a:lnTo>
                                    <a:pt x="4624" y="6031"/>
                                  </a:lnTo>
                                  <a:lnTo>
                                    <a:pt x="4552" y="6048"/>
                                  </a:lnTo>
                                  <a:lnTo>
                                    <a:pt x="4481" y="6063"/>
                                  </a:lnTo>
                                  <a:lnTo>
                                    <a:pt x="4409" y="6077"/>
                                  </a:lnTo>
                                  <a:lnTo>
                                    <a:pt x="4336" y="6089"/>
                                  </a:lnTo>
                                  <a:lnTo>
                                    <a:pt x="4263" y="6100"/>
                                  </a:lnTo>
                                  <a:lnTo>
                                    <a:pt x="4189" y="6109"/>
                                  </a:lnTo>
                                  <a:lnTo>
                                    <a:pt x="4115" y="6117"/>
                                  </a:lnTo>
                                  <a:lnTo>
                                    <a:pt x="4039" y="6123"/>
                                  </a:lnTo>
                                  <a:lnTo>
                                    <a:pt x="3964" y="6127"/>
                                  </a:lnTo>
                                  <a:lnTo>
                                    <a:pt x="3888" y="6129"/>
                                  </a:lnTo>
                                  <a:lnTo>
                                    <a:pt x="3812" y="6130"/>
                                  </a:lnTo>
                                  <a:lnTo>
                                    <a:pt x="3735" y="6129"/>
                                  </a:lnTo>
                                  <a:lnTo>
                                    <a:pt x="3659" y="6127"/>
                                  </a:lnTo>
                                  <a:lnTo>
                                    <a:pt x="3584" y="6123"/>
                                  </a:lnTo>
                                  <a:lnTo>
                                    <a:pt x="3509" y="6117"/>
                                  </a:lnTo>
                                  <a:lnTo>
                                    <a:pt x="3434" y="6109"/>
                                  </a:lnTo>
                                  <a:lnTo>
                                    <a:pt x="3361" y="6100"/>
                                  </a:lnTo>
                                  <a:lnTo>
                                    <a:pt x="3287" y="6089"/>
                                  </a:lnTo>
                                  <a:lnTo>
                                    <a:pt x="3214" y="6077"/>
                                  </a:lnTo>
                                  <a:lnTo>
                                    <a:pt x="3143" y="6063"/>
                                  </a:lnTo>
                                  <a:lnTo>
                                    <a:pt x="3071" y="6048"/>
                                  </a:lnTo>
                                  <a:lnTo>
                                    <a:pt x="3000" y="6031"/>
                                  </a:lnTo>
                                  <a:lnTo>
                                    <a:pt x="2930" y="6013"/>
                                  </a:lnTo>
                                  <a:lnTo>
                                    <a:pt x="2861" y="5993"/>
                                  </a:lnTo>
                                  <a:lnTo>
                                    <a:pt x="2792" y="5972"/>
                                  </a:lnTo>
                                  <a:lnTo>
                                    <a:pt x="2723" y="5948"/>
                                  </a:lnTo>
                                  <a:lnTo>
                                    <a:pt x="2656" y="5924"/>
                                  </a:lnTo>
                                  <a:lnTo>
                                    <a:pt x="2587" y="5897"/>
                                  </a:lnTo>
                                  <a:lnTo>
                                    <a:pt x="2520" y="5869"/>
                                  </a:lnTo>
                                  <a:lnTo>
                                    <a:pt x="2452" y="5840"/>
                                  </a:lnTo>
                                  <a:lnTo>
                                    <a:pt x="2386" y="5809"/>
                                  </a:lnTo>
                                  <a:lnTo>
                                    <a:pt x="2321" y="5777"/>
                                  </a:lnTo>
                                  <a:lnTo>
                                    <a:pt x="2256" y="5743"/>
                                  </a:lnTo>
                                  <a:lnTo>
                                    <a:pt x="2194" y="5707"/>
                                  </a:lnTo>
                                  <a:lnTo>
                                    <a:pt x="2131" y="5670"/>
                                  </a:lnTo>
                                  <a:lnTo>
                                    <a:pt x="2070" y="5633"/>
                                  </a:lnTo>
                                  <a:lnTo>
                                    <a:pt x="2010" y="5594"/>
                                  </a:lnTo>
                                  <a:lnTo>
                                    <a:pt x="1951" y="5553"/>
                                  </a:lnTo>
                                  <a:lnTo>
                                    <a:pt x="1893" y="5512"/>
                                  </a:lnTo>
                                  <a:lnTo>
                                    <a:pt x="1836" y="5469"/>
                                  </a:lnTo>
                                  <a:lnTo>
                                    <a:pt x="1781" y="5424"/>
                                  </a:lnTo>
                                  <a:lnTo>
                                    <a:pt x="1726" y="5379"/>
                                  </a:lnTo>
                                  <a:lnTo>
                                    <a:pt x="1674" y="5333"/>
                                  </a:lnTo>
                                  <a:lnTo>
                                    <a:pt x="1621" y="5285"/>
                                  </a:lnTo>
                                  <a:lnTo>
                                    <a:pt x="1571" y="5237"/>
                                  </a:lnTo>
                                  <a:lnTo>
                                    <a:pt x="1522" y="5186"/>
                                  </a:lnTo>
                                  <a:lnTo>
                                    <a:pt x="1475" y="5135"/>
                                  </a:lnTo>
                                  <a:lnTo>
                                    <a:pt x="1428" y="5084"/>
                                  </a:lnTo>
                                  <a:lnTo>
                                    <a:pt x="1383" y="5031"/>
                                  </a:lnTo>
                                  <a:lnTo>
                                    <a:pt x="1340" y="4977"/>
                                  </a:lnTo>
                                  <a:lnTo>
                                    <a:pt x="1297" y="4921"/>
                                  </a:lnTo>
                                  <a:lnTo>
                                    <a:pt x="1257" y="4866"/>
                                  </a:lnTo>
                                  <a:lnTo>
                                    <a:pt x="1218" y="4809"/>
                                  </a:lnTo>
                                  <a:lnTo>
                                    <a:pt x="1180" y="4752"/>
                                  </a:lnTo>
                                  <a:lnTo>
                                    <a:pt x="1144" y="4692"/>
                                  </a:lnTo>
                                  <a:lnTo>
                                    <a:pt x="1109" y="4633"/>
                                  </a:lnTo>
                                  <a:lnTo>
                                    <a:pt x="1076" y="4573"/>
                                  </a:lnTo>
                                  <a:lnTo>
                                    <a:pt x="1044" y="4512"/>
                                  </a:lnTo>
                                  <a:lnTo>
                                    <a:pt x="1015" y="4449"/>
                                  </a:lnTo>
                                  <a:lnTo>
                                    <a:pt x="987" y="4389"/>
                                  </a:lnTo>
                                  <a:lnTo>
                                    <a:pt x="963" y="4328"/>
                                  </a:lnTo>
                                  <a:lnTo>
                                    <a:pt x="939" y="4267"/>
                                  </a:lnTo>
                                  <a:lnTo>
                                    <a:pt x="917" y="4204"/>
                                  </a:lnTo>
                                  <a:lnTo>
                                    <a:pt x="896" y="4141"/>
                                  </a:lnTo>
                                  <a:lnTo>
                                    <a:pt x="877" y="4077"/>
                                  </a:lnTo>
                                  <a:lnTo>
                                    <a:pt x="860" y="4014"/>
                                  </a:lnTo>
                                  <a:lnTo>
                                    <a:pt x="844" y="3948"/>
                                  </a:lnTo>
                                  <a:lnTo>
                                    <a:pt x="831" y="3883"/>
                                  </a:lnTo>
                                  <a:lnTo>
                                    <a:pt x="819" y="3817"/>
                                  </a:lnTo>
                                  <a:lnTo>
                                    <a:pt x="809" y="3751"/>
                                  </a:lnTo>
                                  <a:lnTo>
                                    <a:pt x="801" y="3683"/>
                                  </a:lnTo>
                                  <a:lnTo>
                                    <a:pt x="794" y="3617"/>
                                  </a:lnTo>
                                  <a:lnTo>
                                    <a:pt x="790" y="3549"/>
                                  </a:lnTo>
                                  <a:lnTo>
                                    <a:pt x="786" y="3481"/>
                                  </a:lnTo>
                                  <a:lnTo>
                                    <a:pt x="785" y="3412"/>
                                  </a:lnTo>
                                  <a:lnTo>
                                    <a:pt x="786" y="3343"/>
                                  </a:lnTo>
                                  <a:lnTo>
                                    <a:pt x="790" y="3275"/>
                                  </a:lnTo>
                                  <a:lnTo>
                                    <a:pt x="794" y="3208"/>
                                  </a:lnTo>
                                  <a:lnTo>
                                    <a:pt x="801" y="3140"/>
                                  </a:lnTo>
                                  <a:lnTo>
                                    <a:pt x="809" y="3073"/>
                                  </a:lnTo>
                                  <a:lnTo>
                                    <a:pt x="819" y="3007"/>
                                  </a:lnTo>
                                  <a:lnTo>
                                    <a:pt x="831" y="2940"/>
                                  </a:lnTo>
                                  <a:lnTo>
                                    <a:pt x="844" y="2875"/>
                                  </a:lnTo>
                                  <a:lnTo>
                                    <a:pt x="860" y="2811"/>
                                  </a:lnTo>
                                  <a:lnTo>
                                    <a:pt x="877" y="2747"/>
                                  </a:lnTo>
                                  <a:lnTo>
                                    <a:pt x="896" y="2683"/>
                                  </a:lnTo>
                                  <a:lnTo>
                                    <a:pt x="917" y="2620"/>
                                  </a:lnTo>
                                  <a:lnTo>
                                    <a:pt x="939" y="2558"/>
                                  </a:lnTo>
                                  <a:lnTo>
                                    <a:pt x="963" y="2496"/>
                                  </a:lnTo>
                                  <a:lnTo>
                                    <a:pt x="987" y="2434"/>
                                  </a:lnTo>
                                  <a:lnTo>
                                    <a:pt x="1015" y="2374"/>
                                  </a:lnTo>
                                  <a:lnTo>
                                    <a:pt x="1044" y="2312"/>
                                  </a:lnTo>
                                  <a:lnTo>
                                    <a:pt x="1076" y="2252"/>
                                  </a:lnTo>
                                  <a:lnTo>
                                    <a:pt x="1109" y="2190"/>
                                  </a:lnTo>
                                  <a:lnTo>
                                    <a:pt x="1144" y="2131"/>
                                  </a:lnTo>
                                  <a:lnTo>
                                    <a:pt x="1180" y="2073"/>
                                  </a:lnTo>
                                  <a:lnTo>
                                    <a:pt x="1218" y="2015"/>
                                  </a:lnTo>
                                  <a:lnTo>
                                    <a:pt x="1257" y="1959"/>
                                  </a:lnTo>
                                  <a:lnTo>
                                    <a:pt x="1297" y="1902"/>
                                  </a:lnTo>
                                  <a:lnTo>
                                    <a:pt x="1340" y="1847"/>
                                  </a:lnTo>
                                  <a:lnTo>
                                    <a:pt x="1383" y="1793"/>
                                  </a:lnTo>
                                  <a:lnTo>
                                    <a:pt x="1428" y="1741"/>
                                  </a:lnTo>
                                  <a:lnTo>
                                    <a:pt x="1475" y="1688"/>
                                  </a:lnTo>
                                  <a:lnTo>
                                    <a:pt x="1522" y="1637"/>
                                  </a:lnTo>
                                  <a:lnTo>
                                    <a:pt x="1571" y="1588"/>
                                  </a:lnTo>
                                  <a:lnTo>
                                    <a:pt x="1621" y="1539"/>
                                  </a:lnTo>
                                  <a:lnTo>
                                    <a:pt x="1674" y="1492"/>
                                  </a:lnTo>
                                  <a:lnTo>
                                    <a:pt x="1726" y="1444"/>
                                  </a:lnTo>
                                  <a:lnTo>
                                    <a:pt x="1781" y="1399"/>
                                  </a:lnTo>
                                  <a:lnTo>
                                    <a:pt x="1836" y="1355"/>
                                  </a:lnTo>
                                  <a:lnTo>
                                    <a:pt x="1893" y="1313"/>
                                  </a:lnTo>
                                  <a:lnTo>
                                    <a:pt x="1951" y="1271"/>
                                  </a:lnTo>
                                  <a:lnTo>
                                    <a:pt x="2010" y="1231"/>
                                  </a:lnTo>
                                  <a:lnTo>
                                    <a:pt x="2070" y="1191"/>
                                  </a:lnTo>
                                  <a:lnTo>
                                    <a:pt x="2131" y="1153"/>
                                  </a:lnTo>
                                  <a:lnTo>
                                    <a:pt x="2194" y="1117"/>
                                  </a:lnTo>
                                  <a:lnTo>
                                    <a:pt x="2256" y="1082"/>
                                  </a:lnTo>
                                  <a:lnTo>
                                    <a:pt x="2321" y="1048"/>
                                  </a:lnTo>
                                  <a:lnTo>
                                    <a:pt x="2386" y="1015"/>
                                  </a:lnTo>
                                  <a:lnTo>
                                    <a:pt x="2452" y="985"/>
                                  </a:lnTo>
                                  <a:lnTo>
                                    <a:pt x="2520" y="955"/>
                                  </a:lnTo>
                                  <a:lnTo>
                                    <a:pt x="2587" y="926"/>
                                  </a:lnTo>
                                  <a:lnTo>
                                    <a:pt x="2656" y="899"/>
                                  </a:lnTo>
                                  <a:lnTo>
                                    <a:pt x="2723" y="875"/>
                                  </a:lnTo>
                                  <a:lnTo>
                                    <a:pt x="2792" y="853"/>
                                  </a:lnTo>
                                  <a:lnTo>
                                    <a:pt x="2861" y="831"/>
                                  </a:lnTo>
                                  <a:lnTo>
                                    <a:pt x="2930" y="812"/>
                                  </a:lnTo>
                                  <a:lnTo>
                                    <a:pt x="3000" y="793"/>
                                  </a:lnTo>
                                  <a:lnTo>
                                    <a:pt x="3071" y="776"/>
                                  </a:lnTo>
                                  <a:lnTo>
                                    <a:pt x="3143" y="761"/>
                                  </a:lnTo>
                                  <a:lnTo>
                                    <a:pt x="3214" y="747"/>
                                  </a:lnTo>
                                  <a:lnTo>
                                    <a:pt x="3287" y="735"/>
                                  </a:lnTo>
                                  <a:lnTo>
                                    <a:pt x="3361" y="724"/>
                                  </a:lnTo>
                                  <a:lnTo>
                                    <a:pt x="3434" y="715"/>
                                  </a:lnTo>
                                  <a:lnTo>
                                    <a:pt x="3509" y="707"/>
                                  </a:lnTo>
                                  <a:lnTo>
                                    <a:pt x="3584" y="702"/>
                                  </a:lnTo>
                                  <a:lnTo>
                                    <a:pt x="3659" y="697"/>
                                  </a:lnTo>
                                  <a:lnTo>
                                    <a:pt x="3735" y="695"/>
                                  </a:lnTo>
                                  <a:lnTo>
                                    <a:pt x="3812" y="693"/>
                                  </a:lnTo>
                                  <a:lnTo>
                                    <a:pt x="3888" y="695"/>
                                  </a:lnTo>
                                  <a:lnTo>
                                    <a:pt x="3964" y="697"/>
                                  </a:lnTo>
                                  <a:lnTo>
                                    <a:pt x="4039" y="702"/>
                                  </a:lnTo>
                                  <a:lnTo>
                                    <a:pt x="4115" y="707"/>
                                  </a:lnTo>
                                  <a:lnTo>
                                    <a:pt x="4189" y="715"/>
                                  </a:lnTo>
                                  <a:lnTo>
                                    <a:pt x="4263" y="724"/>
                                  </a:lnTo>
                                  <a:lnTo>
                                    <a:pt x="4336" y="735"/>
                                  </a:lnTo>
                                  <a:lnTo>
                                    <a:pt x="4409" y="747"/>
                                  </a:lnTo>
                                  <a:lnTo>
                                    <a:pt x="4481" y="761"/>
                                  </a:lnTo>
                                  <a:lnTo>
                                    <a:pt x="4552" y="776"/>
                                  </a:lnTo>
                                  <a:lnTo>
                                    <a:pt x="4624" y="793"/>
                                  </a:lnTo>
                                  <a:lnTo>
                                    <a:pt x="4694" y="812"/>
                                  </a:lnTo>
                                  <a:lnTo>
                                    <a:pt x="4763" y="831"/>
                                  </a:lnTo>
                                  <a:lnTo>
                                    <a:pt x="4832" y="853"/>
                                  </a:lnTo>
                                  <a:lnTo>
                                    <a:pt x="4900" y="875"/>
                                  </a:lnTo>
                                  <a:lnTo>
                                    <a:pt x="4967" y="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44"/>
                          <wps:cNvSpPr>
                            <a:spLocks/>
                          </wps:cNvSpPr>
                          <wps:spPr bwMode="auto">
                            <a:xfrm>
                              <a:off x="928" y="1371"/>
                              <a:ext cx="128" cy="924"/>
                            </a:xfrm>
                            <a:custGeom>
                              <a:avLst/>
                              <a:gdLst>
                                <a:gd name="T0" fmla="*/ 1073 w 1158"/>
                                <a:gd name="T1" fmla="*/ 0 h 7393"/>
                                <a:gd name="T2" fmla="*/ 1156 w 1158"/>
                                <a:gd name="T3" fmla="*/ 75 h 7393"/>
                                <a:gd name="T4" fmla="*/ 969 w 1158"/>
                                <a:gd name="T5" fmla="*/ 6891 h 7393"/>
                                <a:gd name="T6" fmla="*/ 945 w 1158"/>
                                <a:gd name="T7" fmla="*/ 6931 h 7393"/>
                                <a:gd name="T8" fmla="*/ 918 w 1158"/>
                                <a:gd name="T9" fmla="*/ 6977 h 7393"/>
                                <a:gd name="T10" fmla="*/ 893 w 1158"/>
                                <a:gd name="T11" fmla="*/ 7021 h 7393"/>
                                <a:gd name="T12" fmla="*/ 869 w 1158"/>
                                <a:gd name="T13" fmla="*/ 7062 h 7393"/>
                                <a:gd name="T14" fmla="*/ 818 w 1158"/>
                                <a:gd name="T15" fmla="*/ 7153 h 7393"/>
                                <a:gd name="T16" fmla="*/ 764 w 1158"/>
                                <a:gd name="T17" fmla="*/ 7243 h 7393"/>
                                <a:gd name="T18" fmla="*/ 731 w 1158"/>
                                <a:gd name="T19" fmla="*/ 7292 h 7393"/>
                                <a:gd name="T20" fmla="*/ 700 w 1158"/>
                                <a:gd name="T21" fmla="*/ 7331 h 7393"/>
                                <a:gd name="T22" fmla="*/ 675 w 1158"/>
                                <a:gd name="T23" fmla="*/ 7354 h 7393"/>
                                <a:gd name="T24" fmla="*/ 659 w 1158"/>
                                <a:gd name="T25" fmla="*/ 7368 h 7393"/>
                                <a:gd name="T26" fmla="*/ 643 w 1158"/>
                                <a:gd name="T27" fmla="*/ 7378 h 7393"/>
                                <a:gd name="T28" fmla="*/ 626 w 1158"/>
                                <a:gd name="T29" fmla="*/ 7385 h 7393"/>
                                <a:gd name="T30" fmla="*/ 608 w 1158"/>
                                <a:gd name="T31" fmla="*/ 7390 h 7393"/>
                                <a:gd name="T32" fmla="*/ 589 w 1158"/>
                                <a:gd name="T33" fmla="*/ 7393 h 7393"/>
                                <a:gd name="T34" fmla="*/ 569 w 1158"/>
                                <a:gd name="T35" fmla="*/ 7393 h 7393"/>
                                <a:gd name="T36" fmla="*/ 548 w 1158"/>
                                <a:gd name="T37" fmla="*/ 7390 h 7393"/>
                                <a:gd name="T38" fmla="*/ 527 w 1158"/>
                                <a:gd name="T39" fmla="*/ 7383 h 7393"/>
                                <a:gd name="T40" fmla="*/ 508 w 1158"/>
                                <a:gd name="T41" fmla="*/ 7373 h 7393"/>
                                <a:gd name="T42" fmla="*/ 489 w 1158"/>
                                <a:gd name="T43" fmla="*/ 7360 h 7393"/>
                                <a:gd name="T44" fmla="*/ 470 w 1158"/>
                                <a:gd name="T45" fmla="*/ 7342 h 7393"/>
                                <a:gd name="T46" fmla="*/ 442 w 1158"/>
                                <a:gd name="T47" fmla="*/ 7310 h 7393"/>
                                <a:gd name="T48" fmla="*/ 403 w 1158"/>
                                <a:gd name="T49" fmla="*/ 7255 h 7393"/>
                                <a:gd name="T50" fmla="*/ 363 w 1158"/>
                                <a:gd name="T51" fmla="*/ 7185 h 7393"/>
                                <a:gd name="T52" fmla="*/ 294 w 1158"/>
                                <a:gd name="T53" fmla="*/ 7051 h 7393"/>
                                <a:gd name="T54" fmla="*/ 236 w 1158"/>
                                <a:gd name="T55" fmla="*/ 6934 h 7393"/>
                                <a:gd name="T56" fmla="*/ 227 w 1158"/>
                                <a:gd name="T57" fmla="*/ 6916 h 7393"/>
                                <a:gd name="T58" fmla="*/ 217 w 1158"/>
                                <a:gd name="T59" fmla="*/ 6893 h 7393"/>
                                <a:gd name="T60" fmla="*/ 2 w 1158"/>
                                <a:gd name="T61" fmla="*/ 76 h 7393"/>
                                <a:gd name="T62" fmla="*/ 85 w 1158"/>
                                <a:gd name="T63" fmla="*/ 0 h 7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158" h="7393">
                                  <a:moveTo>
                                    <a:pt x="85" y="0"/>
                                  </a:moveTo>
                                  <a:lnTo>
                                    <a:pt x="1073" y="0"/>
                                  </a:lnTo>
                                  <a:lnTo>
                                    <a:pt x="1158" y="0"/>
                                  </a:lnTo>
                                  <a:lnTo>
                                    <a:pt x="1156" y="75"/>
                                  </a:lnTo>
                                  <a:lnTo>
                                    <a:pt x="969" y="6874"/>
                                  </a:lnTo>
                                  <a:lnTo>
                                    <a:pt x="969" y="6891"/>
                                  </a:lnTo>
                                  <a:lnTo>
                                    <a:pt x="959" y="6907"/>
                                  </a:lnTo>
                                  <a:lnTo>
                                    <a:pt x="945" y="6931"/>
                                  </a:lnTo>
                                  <a:lnTo>
                                    <a:pt x="931" y="6955"/>
                                  </a:lnTo>
                                  <a:lnTo>
                                    <a:pt x="918" y="6977"/>
                                  </a:lnTo>
                                  <a:lnTo>
                                    <a:pt x="905" y="6999"/>
                                  </a:lnTo>
                                  <a:lnTo>
                                    <a:pt x="893" y="7021"/>
                                  </a:lnTo>
                                  <a:lnTo>
                                    <a:pt x="882" y="7042"/>
                                  </a:lnTo>
                                  <a:lnTo>
                                    <a:pt x="869" y="7062"/>
                                  </a:lnTo>
                                  <a:lnTo>
                                    <a:pt x="859" y="7081"/>
                                  </a:lnTo>
                                  <a:lnTo>
                                    <a:pt x="818" y="7153"/>
                                  </a:lnTo>
                                  <a:lnTo>
                                    <a:pt x="782" y="7215"/>
                                  </a:lnTo>
                                  <a:lnTo>
                                    <a:pt x="764" y="7243"/>
                                  </a:lnTo>
                                  <a:lnTo>
                                    <a:pt x="748" y="7268"/>
                                  </a:lnTo>
                                  <a:lnTo>
                                    <a:pt x="731" y="7292"/>
                                  </a:lnTo>
                                  <a:lnTo>
                                    <a:pt x="715" y="7312"/>
                                  </a:lnTo>
                                  <a:lnTo>
                                    <a:pt x="700" y="7331"/>
                                  </a:lnTo>
                                  <a:lnTo>
                                    <a:pt x="683" y="7347"/>
                                  </a:lnTo>
                                  <a:lnTo>
                                    <a:pt x="675" y="7354"/>
                                  </a:lnTo>
                                  <a:lnTo>
                                    <a:pt x="667" y="7362"/>
                                  </a:lnTo>
                                  <a:lnTo>
                                    <a:pt x="659" y="7368"/>
                                  </a:lnTo>
                                  <a:lnTo>
                                    <a:pt x="650" y="7373"/>
                                  </a:lnTo>
                                  <a:lnTo>
                                    <a:pt x="643" y="7378"/>
                                  </a:lnTo>
                                  <a:lnTo>
                                    <a:pt x="634" y="7382"/>
                                  </a:lnTo>
                                  <a:lnTo>
                                    <a:pt x="626" y="7385"/>
                                  </a:lnTo>
                                  <a:lnTo>
                                    <a:pt x="617" y="7388"/>
                                  </a:lnTo>
                                  <a:lnTo>
                                    <a:pt x="608" y="7390"/>
                                  </a:lnTo>
                                  <a:lnTo>
                                    <a:pt x="599" y="7392"/>
                                  </a:lnTo>
                                  <a:lnTo>
                                    <a:pt x="589" y="7393"/>
                                  </a:lnTo>
                                  <a:lnTo>
                                    <a:pt x="580" y="7393"/>
                                  </a:lnTo>
                                  <a:lnTo>
                                    <a:pt x="569" y="7393"/>
                                  </a:lnTo>
                                  <a:lnTo>
                                    <a:pt x="558" y="7392"/>
                                  </a:lnTo>
                                  <a:lnTo>
                                    <a:pt x="548" y="7390"/>
                                  </a:lnTo>
                                  <a:lnTo>
                                    <a:pt x="537" y="7387"/>
                                  </a:lnTo>
                                  <a:lnTo>
                                    <a:pt x="527" y="7383"/>
                                  </a:lnTo>
                                  <a:lnTo>
                                    <a:pt x="517" y="7379"/>
                                  </a:lnTo>
                                  <a:lnTo>
                                    <a:pt x="508" y="7373"/>
                                  </a:lnTo>
                                  <a:lnTo>
                                    <a:pt x="498" y="7367"/>
                                  </a:lnTo>
                                  <a:lnTo>
                                    <a:pt x="489" y="7360"/>
                                  </a:lnTo>
                                  <a:lnTo>
                                    <a:pt x="479" y="7351"/>
                                  </a:lnTo>
                                  <a:lnTo>
                                    <a:pt x="470" y="7342"/>
                                  </a:lnTo>
                                  <a:lnTo>
                                    <a:pt x="461" y="7332"/>
                                  </a:lnTo>
                                  <a:lnTo>
                                    <a:pt x="442" y="7310"/>
                                  </a:lnTo>
                                  <a:lnTo>
                                    <a:pt x="423" y="7284"/>
                                  </a:lnTo>
                                  <a:lnTo>
                                    <a:pt x="403" y="7255"/>
                                  </a:lnTo>
                                  <a:lnTo>
                                    <a:pt x="384" y="7221"/>
                                  </a:lnTo>
                                  <a:lnTo>
                                    <a:pt x="363" y="7185"/>
                                  </a:lnTo>
                                  <a:lnTo>
                                    <a:pt x="341" y="7144"/>
                                  </a:lnTo>
                                  <a:lnTo>
                                    <a:pt x="294" y="7051"/>
                                  </a:lnTo>
                                  <a:lnTo>
                                    <a:pt x="240" y="6943"/>
                                  </a:lnTo>
                                  <a:lnTo>
                                    <a:pt x="236" y="6934"/>
                                  </a:lnTo>
                                  <a:lnTo>
                                    <a:pt x="231" y="6925"/>
                                  </a:lnTo>
                                  <a:lnTo>
                                    <a:pt x="227" y="6916"/>
                                  </a:lnTo>
                                  <a:lnTo>
                                    <a:pt x="223" y="6907"/>
                                  </a:lnTo>
                                  <a:lnTo>
                                    <a:pt x="217" y="6893"/>
                                  </a:lnTo>
                                  <a:lnTo>
                                    <a:pt x="216" y="6879"/>
                                  </a:lnTo>
                                  <a:lnTo>
                                    <a:pt x="2" y="7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5"/>
                          <wps:cNvSpPr>
                            <a:spLocks/>
                          </wps:cNvSpPr>
                          <wps:spPr bwMode="auto">
                            <a:xfrm>
                              <a:off x="947" y="1389"/>
                              <a:ext cx="91" cy="887"/>
                            </a:xfrm>
                            <a:custGeom>
                              <a:avLst/>
                              <a:gdLst>
                                <a:gd name="T0" fmla="*/ 819 w 819"/>
                                <a:gd name="T1" fmla="*/ 0 h 7097"/>
                                <a:gd name="T2" fmla="*/ 0 w 819"/>
                                <a:gd name="T3" fmla="*/ 0 h 7097"/>
                                <a:gd name="T4" fmla="*/ 210 w 819"/>
                                <a:gd name="T5" fmla="*/ 6713 h 7097"/>
                                <a:gd name="T6" fmla="*/ 215 w 819"/>
                                <a:gd name="T7" fmla="*/ 6724 h 7097"/>
                                <a:gd name="T8" fmla="*/ 221 w 819"/>
                                <a:gd name="T9" fmla="*/ 6736 h 7097"/>
                                <a:gd name="T10" fmla="*/ 264 w 819"/>
                                <a:gd name="T11" fmla="*/ 6822 h 7097"/>
                                <a:gd name="T12" fmla="*/ 300 w 819"/>
                                <a:gd name="T13" fmla="*/ 6896 h 7097"/>
                                <a:gd name="T14" fmla="*/ 332 w 819"/>
                                <a:gd name="T15" fmla="*/ 6959 h 7097"/>
                                <a:gd name="T16" fmla="*/ 357 w 819"/>
                                <a:gd name="T17" fmla="*/ 7009 h 7097"/>
                                <a:gd name="T18" fmla="*/ 378 w 819"/>
                                <a:gd name="T19" fmla="*/ 7048 h 7097"/>
                                <a:gd name="T20" fmla="*/ 392 w 819"/>
                                <a:gd name="T21" fmla="*/ 7075 h 7097"/>
                                <a:gd name="T22" fmla="*/ 398 w 819"/>
                                <a:gd name="T23" fmla="*/ 7085 h 7097"/>
                                <a:gd name="T24" fmla="*/ 403 w 819"/>
                                <a:gd name="T25" fmla="*/ 7092 h 7097"/>
                                <a:gd name="T26" fmla="*/ 407 w 819"/>
                                <a:gd name="T27" fmla="*/ 7096 h 7097"/>
                                <a:gd name="T28" fmla="*/ 409 w 819"/>
                                <a:gd name="T29" fmla="*/ 7097 h 7097"/>
                                <a:gd name="T30" fmla="*/ 412 w 819"/>
                                <a:gd name="T31" fmla="*/ 7093 h 7097"/>
                                <a:gd name="T32" fmla="*/ 419 w 819"/>
                                <a:gd name="T33" fmla="*/ 7082 h 7097"/>
                                <a:gd name="T34" fmla="*/ 430 w 819"/>
                                <a:gd name="T35" fmla="*/ 7064 h 7097"/>
                                <a:gd name="T36" fmla="*/ 445 w 819"/>
                                <a:gd name="T37" fmla="*/ 7038 h 7097"/>
                                <a:gd name="T38" fmla="*/ 464 w 819"/>
                                <a:gd name="T39" fmla="*/ 7006 h 7097"/>
                                <a:gd name="T40" fmla="*/ 486 w 819"/>
                                <a:gd name="T41" fmla="*/ 6966 h 7097"/>
                                <a:gd name="T42" fmla="*/ 513 w 819"/>
                                <a:gd name="T43" fmla="*/ 6919 h 7097"/>
                                <a:gd name="T44" fmla="*/ 542 w 819"/>
                                <a:gd name="T45" fmla="*/ 6867 h 7097"/>
                                <a:gd name="T46" fmla="*/ 552 w 819"/>
                                <a:gd name="T47" fmla="*/ 6848 h 7097"/>
                                <a:gd name="T48" fmla="*/ 563 w 819"/>
                                <a:gd name="T49" fmla="*/ 6830 h 7097"/>
                                <a:gd name="T50" fmla="*/ 574 w 819"/>
                                <a:gd name="T51" fmla="*/ 6810 h 7097"/>
                                <a:gd name="T52" fmla="*/ 585 w 819"/>
                                <a:gd name="T53" fmla="*/ 6790 h 7097"/>
                                <a:gd name="T54" fmla="*/ 598 w 819"/>
                                <a:gd name="T55" fmla="*/ 6770 h 7097"/>
                                <a:gd name="T56" fmla="*/ 609 w 819"/>
                                <a:gd name="T57" fmla="*/ 6749 h 7097"/>
                                <a:gd name="T58" fmla="*/ 622 w 819"/>
                                <a:gd name="T59" fmla="*/ 6728 h 7097"/>
                                <a:gd name="T60" fmla="*/ 635 w 819"/>
                                <a:gd name="T61" fmla="*/ 6705 h 7097"/>
                                <a:gd name="T62" fmla="*/ 819 w 819"/>
                                <a:gd name="T63" fmla="*/ 0 h 70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19" h="7097">
                                  <a:moveTo>
                                    <a:pt x="81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6713"/>
                                  </a:lnTo>
                                  <a:lnTo>
                                    <a:pt x="215" y="6724"/>
                                  </a:lnTo>
                                  <a:lnTo>
                                    <a:pt x="221" y="6736"/>
                                  </a:lnTo>
                                  <a:lnTo>
                                    <a:pt x="264" y="6822"/>
                                  </a:lnTo>
                                  <a:lnTo>
                                    <a:pt x="300" y="6896"/>
                                  </a:lnTo>
                                  <a:lnTo>
                                    <a:pt x="332" y="6959"/>
                                  </a:lnTo>
                                  <a:lnTo>
                                    <a:pt x="357" y="7009"/>
                                  </a:lnTo>
                                  <a:lnTo>
                                    <a:pt x="378" y="7048"/>
                                  </a:lnTo>
                                  <a:lnTo>
                                    <a:pt x="392" y="7075"/>
                                  </a:lnTo>
                                  <a:lnTo>
                                    <a:pt x="398" y="7085"/>
                                  </a:lnTo>
                                  <a:lnTo>
                                    <a:pt x="403" y="7092"/>
                                  </a:lnTo>
                                  <a:lnTo>
                                    <a:pt x="407" y="7096"/>
                                  </a:lnTo>
                                  <a:lnTo>
                                    <a:pt x="409" y="7097"/>
                                  </a:lnTo>
                                  <a:lnTo>
                                    <a:pt x="412" y="7093"/>
                                  </a:lnTo>
                                  <a:lnTo>
                                    <a:pt x="419" y="7082"/>
                                  </a:lnTo>
                                  <a:lnTo>
                                    <a:pt x="430" y="7064"/>
                                  </a:lnTo>
                                  <a:lnTo>
                                    <a:pt x="445" y="7038"/>
                                  </a:lnTo>
                                  <a:lnTo>
                                    <a:pt x="464" y="7006"/>
                                  </a:lnTo>
                                  <a:lnTo>
                                    <a:pt x="486" y="6966"/>
                                  </a:lnTo>
                                  <a:lnTo>
                                    <a:pt x="513" y="6919"/>
                                  </a:lnTo>
                                  <a:lnTo>
                                    <a:pt x="542" y="6867"/>
                                  </a:lnTo>
                                  <a:lnTo>
                                    <a:pt x="552" y="6848"/>
                                  </a:lnTo>
                                  <a:lnTo>
                                    <a:pt x="563" y="6830"/>
                                  </a:lnTo>
                                  <a:lnTo>
                                    <a:pt x="574" y="6810"/>
                                  </a:lnTo>
                                  <a:lnTo>
                                    <a:pt x="585" y="6790"/>
                                  </a:lnTo>
                                  <a:lnTo>
                                    <a:pt x="598" y="6770"/>
                                  </a:lnTo>
                                  <a:lnTo>
                                    <a:pt x="609" y="6749"/>
                                  </a:lnTo>
                                  <a:lnTo>
                                    <a:pt x="622" y="6728"/>
                                  </a:lnTo>
                                  <a:lnTo>
                                    <a:pt x="635" y="6705"/>
                                  </a:lnTo>
                                  <a:lnTo>
                                    <a:pt x="8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46"/>
                          <wps:cNvSpPr>
                            <a:spLocks/>
                          </wps:cNvSpPr>
                          <wps:spPr bwMode="auto">
                            <a:xfrm>
                              <a:off x="783" y="1499"/>
                              <a:ext cx="421" cy="501"/>
                            </a:xfrm>
                            <a:custGeom>
                              <a:avLst/>
                              <a:gdLst>
                                <a:gd name="T0" fmla="*/ 3790 w 3790"/>
                                <a:gd name="T1" fmla="*/ 0 h 4007"/>
                                <a:gd name="T2" fmla="*/ 3790 w 3790"/>
                                <a:gd name="T3" fmla="*/ 3143 h 4007"/>
                                <a:gd name="T4" fmla="*/ 3780 w 3790"/>
                                <a:gd name="T5" fmla="*/ 3215 h 4007"/>
                                <a:gd name="T6" fmla="*/ 3757 w 3790"/>
                                <a:gd name="T7" fmla="*/ 3282 h 4007"/>
                                <a:gd name="T8" fmla="*/ 3726 w 3790"/>
                                <a:gd name="T9" fmla="*/ 3346 h 4007"/>
                                <a:gd name="T10" fmla="*/ 3685 w 3790"/>
                                <a:gd name="T11" fmla="*/ 3404 h 4007"/>
                                <a:gd name="T12" fmla="*/ 3634 w 3790"/>
                                <a:gd name="T13" fmla="*/ 3456 h 4007"/>
                                <a:gd name="T14" fmla="*/ 3576 w 3790"/>
                                <a:gd name="T15" fmla="*/ 3501 h 4007"/>
                                <a:gd name="T16" fmla="*/ 3511 w 3790"/>
                                <a:gd name="T17" fmla="*/ 3538 h 4007"/>
                                <a:gd name="T18" fmla="*/ 3441 w 3790"/>
                                <a:gd name="T19" fmla="*/ 3568 h 4007"/>
                                <a:gd name="T20" fmla="*/ 3365 w 3790"/>
                                <a:gd name="T21" fmla="*/ 3587 h 4007"/>
                                <a:gd name="T22" fmla="*/ 3286 w 3790"/>
                                <a:gd name="T23" fmla="*/ 3596 h 4007"/>
                                <a:gd name="T24" fmla="*/ 2310 w 3790"/>
                                <a:gd name="T25" fmla="*/ 3597 h 4007"/>
                                <a:gd name="T26" fmla="*/ 2267 w 3790"/>
                                <a:gd name="T27" fmla="*/ 3597 h 4007"/>
                                <a:gd name="T28" fmla="*/ 2205 w 3790"/>
                                <a:gd name="T29" fmla="*/ 3603 h 4007"/>
                                <a:gd name="T30" fmla="*/ 2136 w 3790"/>
                                <a:gd name="T31" fmla="*/ 3624 h 4007"/>
                                <a:gd name="T32" fmla="*/ 2100 w 3790"/>
                                <a:gd name="T33" fmla="*/ 3643 h 4007"/>
                                <a:gd name="T34" fmla="*/ 2064 w 3790"/>
                                <a:gd name="T35" fmla="*/ 3670 h 4007"/>
                                <a:gd name="T36" fmla="*/ 2028 w 3790"/>
                                <a:gd name="T37" fmla="*/ 3704 h 4007"/>
                                <a:gd name="T38" fmla="*/ 1993 w 3790"/>
                                <a:gd name="T39" fmla="*/ 3748 h 4007"/>
                                <a:gd name="T40" fmla="*/ 1960 w 3790"/>
                                <a:gd name="T41" fmla="*/ 3803 h 4007"/>
                                <a:gd name="T42" fmla="*/ 1803 w 3790"/>
                                <a:gd name="T43" fmla="*/ 3813 h 4007"/>
                                <a:gd name="T44" fmla="*/ 1782 w 3790"/>
                                <a:gd name="T45" fmla="*/ 3757 h 4007"/>
                                <a:gd name="T46" fmla="*/ 1755 w 3790"/>
                                <a:gd name="T47" fmla="*/ 3712 h 4007"/>
                                <a:gd name="T48" fmla="*/ 1723 w 3790"/>
                                <a:gd name="T49" fmla="*/ 3676 h 4007"/>
                                <a:gd name="T50" fmla="*/ 1688 w 3790"/>
                                <a:gd name="T51" fmla="*/ 3648 h 4007"/>
                                <a:gd name="T52" fmla="*/ 1651 w 3790"/>
                                <a:gd name="T53" fmla="*/ 3628 h 4007"/>
                                <a:gd name="T54" fmla="*/ 1589 w 3790"/>
                                <a:gd name="T55" fmla="*/ 3607 h 4007"/>
                                <a:gd name="T56" fmla="*/ 1519 w 3790"/>
                                <a:gd name="T57" fmla="*/ 3598 h 4007"/>
                                <a:gd name="T58" fmla="*/ 1466 w 3790"/>
                                <a:gd name="T59" fmla="*/ 3597 h 4007"/>
                                <a:gd name="T60" fmla="*/ 546 w 3790"/>
                                <a:gd name="T61" fmla="*/ 3597 h 4007"/>
                                <a:gd name="T62" fmla="*/ 463 w 3790"/>
                                <a:gd name="T63" fmla="*/ 3591 h 4007"/>
                                <a:gd name="T64" fmla="*/ 384 w 3790"/>
                                <a:gd name="T65" fmla="*/ 3575 h 4007"/>
                                <a:gd name="T66" fmla="*/ 310 w 3790"/>
                                <a:gd name="T67" fmla="*/ 3548 h 4007"/>
                                <a:gd name="T68" fmla="*/ 242 w 3790"/>
                                <a:gd name="T69" fmla="*/ 3512 h 4007"/>
                                <a:gd name="T70" fmla="*/ 179 w 3790"/>
                                <a:gd name="T71" fmla="*/ 3469 h 4007"/>
                                <a:gd name="T72" fmla="*/ 126 w 3790"/>
                                <a:gd name="T73" fmla="*/ 3418 h 4007"/>
                                <a:gd name="T74" fmla="*/ 80 w 3790"/>
                                <a:gd name="T75" fmla="*/ 3361 h 4007"/>
                                <a:gd name="T76" fmla="*/ 44 w 3790"/>
                                <a:gd name="T77" fmla="*/ 3296 h 4007"/>
                                <a:gd name="T78" fmla="*/ 18 w 3790"/>
                                <a:gd name="T79" fmla="*/ 3229 h 4007"/>
                                <a:gd name="T80" fmla="*/ 4 w 3790"/>
                                <a:gd name="T81" fmla="*/ 3157 h 4007"/>
                                <a:gd name="T82" fmla="*/ 0 w 3790"/>
                                <a:gd name="T83" fmla="*/ 71 h 40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790" h="4007">
                                  <a:moveTo>
                                    <a:pt x="79" y="0"/>
                                  </a:moveTo>
                                  <a:lnTo>
                                    <a:pt x="3713" y="0"/>
                                  </a:lnTo>
                                  <a:lnTo>
                                    <a:pt x="3790" y="0"/>
                                  </a:lnTo>
                                  <a:lnTo>
                                    <a:pt x="3790" y="71"/>
                                  </a:lnTo>
                                  <a:lnTo>
                                    <a:pt x="3790" y="3119"/>
                                  </a:lnTo>
                                  <a:lnTo>
                                    <a:pt x="3790" y="3143"/>
                                  </a:lnTo>
                                  <a:lnTo>
                                    <a:pt x="3787" y="3167"/>
                                  </a:lnTo>
                                  <a:lnTo>
                                    <a:pt x="3784" y="3191"/>
                                  </a:lnTo>
                                  <a:lnTo>
                                    <a:pt x="3780" y="3215"/>
                                  </a:lnTo>
                                  <a:lnTo>
                                    <a:pt x="3773" y="3238"/>
                                  </a:lnTo>
                                  <a:lnTo>
                                    <a:pt x="3766" y="3260"/>
                                  </a:lnTo>
                                  <a:lnTo>
                                    <a:pt x="3757" y="3282"/>
                                  </a:lnTo>
                                  <a:lnTo>
                                    <a:pt x="3748" y="3304"/>
                                  </a:lnTo>
                                  <a:lnTo>
                                    <a:pt x="3737" y="3326"/>
                                  </a:lnTo>
                                  <a:lnTo>
                                    <a:pt x="3726" y="3346"/>
                                  </a:lnTo>
                                  <a:lnTo>
                                    <a:pt x="3713" y="3366"/>
                                  </a:lnTo>
                                  <a:lnTo>
                                    <a:pt x="3699" y="3386"/>
                                  </a:lnTo>
                                  <a:lnTo>
                                    <a:pt x="3685" y="3404"/>
                                  </a:lnTo>
                                  <a:lnTo>
                                    <a:pt x="3668" y="3422"/>
                                  </a:lnTo>
                                  <a:lnTo>
                                    <a:pt x="3651" y="3440"/>
                                  </a:lnTo>
                                  <a:lnTo>
                                    <a:pt x="3634" y="3456"/>
                                  </a:lnTo>
                                  <a:lnTo>
                                    <a:pt x="3615" y="3472"/>
                                  </a:lnTo>
                                  <a:lnTo>
                                    <a:pt x="3596" y="3487"/>
                                  </a:lnTo>
                                  <a:lnTo>
                                    <a:pt x="3576" y="3501"/>
                                  </a:lnTo>
                                  <a:lnTo>
                                    <a:pt x="3555" y="3514"/>
                                  </a:lnTo>
                                  <a:lnTo>
                                    <a:pt x="3534" y="3527"/>
                                  </a:lnTo>
                                  <a:lnTo>
                                    <a:pt x="3511" y="3538"/>
                                  </a:lnTo>
                                  <a:lnTo>
                                    <a:pt x="3488" y="3549"/>
                                  </a:lnTo>
                                  <a:lnTo>
                                    <a:pt x="3464" y="3558"/>
                                  </a:lnTo>
                                  <a:lnTo>
                                    <a:pt x="3441" y="3568"/>
                                  </a:lnTo>
                                  <a:lnTo>
                                    <a:pt x="3416" y="3575"/>
                                  </a:lnTo>
                                  <a:lnTo>
                                    <a:pt x="3391" y="3582"/>
                                  </a:lnTo>
                                  <a:lnTo>
                                    <a:pt x="3365" y="3587"/>
                                  </a:lnTo>
                                  <a:lnTo>
                                    <a:pt x="3339" y="3591"/>
                                  </a:lnTo>
                                  <a:lnTo>
                                    <a:pt x="3312" y="3594"/>
                                  </a:lnTo>
                                  <a:lnTo>
                                    <a:pt x="3286" y="3596"/>
                                  </a:lnTo>
                                  <a:lnTo>
                                    <a:pt x="3259" y="3597"/>
                                  </a:lnTo>
                                  <a:lnTo>
                                    <a:pt x="2318" y="3597"/>
                                  </a:lnTo>
                                  <a:lnTo>
                                    <a:pt x="2310" y="3597"/>
                                  </a:lnTo>
                                  <a:lnTo>
                                    <a:pt x="2302" y="3597"/>
                                  </a:lnTo>
                                  <a:lnTo>
                                    <a:pt x="2285" y="3597"/>
                                  </a:lnTo>
                                  <a:lnTo>
                                    <a:pt x="2267" y="3597"/>
                                  </a:lnTo>
                                  <a:lnTo>
                                    <a:pt x="2247" y="3598"/>
                                  </a:lnTo>
                                  <a:lnTo>
                                    <a:pt x="2227" y="3600"/>
                                  </a:lnTo>
                                  <a:lnTo>
                                    <a:pt x="2205" y="3603"/>
                                  </a:lnTo>
                                  <a:lnTo>
                                    <a:pt x="2182" y="3608"/>
                                  </a:lnTo>
                                  <a:lnTo>
                                    <a:pt x="2160" y="3615"/>
                                  </a:lnTo>
                                  <a:lnTo>
                                    <a:pt x="2136" y="3624"/>
                                  </a:lnTo>
                                  <a:lnTo>
                                    <a:pt x="2124" y="3630"/>
                                  </a:lnTo>
                                  <a:lnTo>
                                    <a:pt x="2112" y="3636"/>
                                  </a:lnTo>
                                  <a:lnTo>
                                    <a:pt x="2100" y="3643"/>
                                  </a:lnTo>
                                  <a:lnTo>
                                    <a:pt x="2088" y="3651"/>
                                  </a:lnTo>
                                  <a:lnTo>
                                    <a:pt x="2076" y="3660"/>
                                  </a:lnTo>
                                  <a:lnTo>
                                    <a:pt x="2064" y="3670"/>
                                  </a:lnTo>
                                  <a:lnTo>
                                    <a:pt x="2052" y="3680"/>
                                  </a:lnTo>
                                  <a:lnTo>
                                    <a:pt x="2040" y="3692"/>
                                  </a:lnTo>
                                  <a:lnTo>
                                    <a:pt x="2028" y="3704"/>
                                  </a:lnTo>
                                  <a:lnTo>
                                    <a:pt x="2016" y="3718"/>
                                  </a:lnTo>
                                  <a:lnTo>
                                    <a:pt x="2005" y="3732"/>
                                  </a:lnTo>
                                  <a:lnTo>
                                    <a:pt x="1993" y="3748"/>
                                  </a:lnTo>
                                  <a:lnTo>
                                    <a:pt x="1982" y="3765"/>
                                  </a:lnTo>
                                  <a:lnTo>
                                    <a:pt x="1971" y="3783"/>
                                  </a:lnTo>
                                  <a:lnTo>
                                    <a:pt x="1960" y="3803"/>
                                  </a:lnTo>
                                  <a:lnTo>
                                    <a:pt x="1949" y="3824"/>
                                  </a:lnTo>
                                  <a:lnTo>
                                    <a:pt x="1858" y="4007"/>
                                  </a:lnTo>
                                  <a:lnTo>
                                    <a:pt x="1803" y="3813"/>
                                  </a:lnTo>
                                  <a:lnTo>
                                    <a:pt x="1797" y="3793"/>
                                  </a:lnTo>
                                  <a:lnTo>
                                    <a:pt x="1790" y="3774"/>
                                  </a:lnTo>
                                  <a:lnTo>
                                    <a:pt x="1782" y="3757"/>
                                  </a:lnTo>
                                  <a:lnTo>
                                    <a:pt x="1773" y="3741"/>
                                  </a:lnTo>
                                  <a:lnTo>
                                    <a:pt x="1764" y="3726"/>
                                  </a:lnTo>
                                  <a:lnTo>
                                    <a:pt x="1755" y="3712"/>
                                  </a:lnTo>
                                  <a:lnTo>
                                    <a:pt x="1745" y="3699"/>
                                  </a:lnTo>
                                  <a:lnTo>
                                    <a:pt x="1734" y="3687"/>
                                  </a:lnTo>
                                  <a:lnTo>
                                    <a:pt x="1723" y="3676"/>
                                  </a:lnTo>
                                  <a:lnTo>
                                    <a:pt x="1712" y="3666"/>
                                  </a:lnTo>
                                  <a:lnTo>
                                    <a:pt x="1701" y="3657"/>
                                  </a:lnTo>
                                  <a:lnTo>
                                    <a:pt x="1688" y="3648"/>
                                  </a:lnTo>
                                  <a:lnTo>
                                    <a:pt x="1676" y="3641"/>
                                  </a:lnTo>
                                  <a:lnTo>
                                    <a:pt x="1664" y="3634"/>
                                  </a:lnTo>
                                  <a:lnTo>
                                    <a:pt x="1651" y="3628"/>
                                  </a:lnTo>
                                  <a:lnTo>
                                    <a:pt x="1639" y="3623"/>
                                  </a:lnTo>
                                  <a:lnTo>
                                    <a:pt x="1613" y="3614"/>
                                  </a:lnTo>
                                  <a:lnTo>
                                    <a:pt x="1589" y="3607"/>
                                  </a:lnTo>
                                  <a:lnTo>
                                    <a:pt x="1564" y="3603"/>
                                  </a:lnTo>
                                  <a:lnTo>
                                    <a:pt x="1541" y="3600"/>
                                  </a:lnTo>
                                  <a:lnTo>
                                    <a:pt x="1519" y="3598"/>
                                  </a:lnTo>
                                  <a:lnTo>
                                    <a:pt x="1499" y="3597"/>
                                  </a:lnTo>
                                  <a:lnTo>
                                    <a:pt x="1481" y="3597"/>
                                  </a:lnTo>
                                  <a:lnTo>
                                    <a:pt x="1466" y="3597"/>
                                  </a:lnTo>
                                  <a:lnTo>
                                    <a:pt x="1460" y="3597"/>
                                  </a:lnTo>
                                  <a:lnTo>
                                    <a:pt x="1453" y="3597"/>
                                  </a:lnTo>
                                  <a:lnTo>
                                    <a:pt x="546" y="3597"/>
                                  </a:lnTo>
                                  <a:lnTo>
                                    <a:pt x="518" y="3596"/>
                                  </a:lnTo>
                                  <a:lnTo>
                                    <a:pt x="490" y="3594"/>
                                  </a:lnTo>
                                  <a:lnTo>
                                    <a:pt x="463" y="3591"/>
                                  </a:lnTo>
                                  <a:lnTo>
                                    <a:pt x="436" y="3587"/>
                                  </a:lnTo>
                                  <a:lnTo>
                                    <a:pt x="409" y="3581"/>
                                  </a:lnTo>
                                  <a:lnTo>
                                    <a:pt x="384" y="3575"/>
                                  </a:lnTo>
                                  <a:lnTo>
                                    <a:pt x="359" y="3566"/>
                                  </a:lnTo>
                                  <a:lnTo>
                                    <a:pt x="335" y="3557"/>
                                  </a:lnTo>
                                  <a:lnTo>
                                    <a:pt x="310" y="3548"/>
                                  </a:lnTo>
                                  <a:lnTo>
                                    <a:pt x="286" y="3537"/>
                                  </a:lnTo>
                                  <a:lnTo>
                                    <a:pt x="264" y="3525"/>
                                  </a:lnTo>
                                  <a:lnTo>
                                    <a:pt x="242" y="3512"/>
                                  </a:lnTo>
                                  <a:lnTo>
                                    <a:pt x="221" y="3499"/>
                                  </a:lnTo>
                                  <a:lnTo>
                                    <a:pt x="199" y="3484"/>
                                  </a:lnTo>
                                  <a:lnTo>
                                    <a:pt x="179" y="3469"/>
                                  </a:lnTo>
                                  <a:lnTo>
                                    <a:pt x="161" y="3452"/>
                                  </a:lnTo>
                                  <a:lnTo>
                                    <a:pt x="142" y="3436"/>
                                  </a:lnTo>
                                  <a:lnTo>
                                    <a:pt x="126" y="3418"/>
                                  </a:lnTo>
                                  <a:lnTo>
                                    <a:pt x="109" y="3400"/>
                                  </a:lnTo>
                                  <a:lnTo>
                                    <a:pt x="94" y="3380"/>
                                  </a:lnTo>
                                  <a:lnTo>
                                    <a:pt x="80" y="3361"/>
                                  </a:lnTo>
                                  <a:lnTo>
                                    <a:pt x="66" y="3340"/>
                                  </a:lnTo>
                                  <a:lnTo>
                                    <a:pt x="55" y="3319"/>
                                  </a:lnTo>
                                  <a:lnTo>
                                    <a:pt x="44" y="3296"/>
                                  </a:lnTo>
                                  <a:lnTo>
                                    <a:pt x="34" y="3274"/>
                                  </a:lnTo>
                                  <a:lnTo>
                                    <a:pt x="25" y="3252"/>
                                  </a:lnTo>
                                  <a:lnTo>
                                    <a:pt x="18" y="3229"/>
                                  </a:lnTo>
                                  <a:lnTo>
                                    <a:pt x="11" y="3205"/>
                                  </a:lnTo>
                                  <a:lnTo>
                                    <a:pt x="7" y="3181"/>
                                  </a:lnTo>
                                  <a:lnTo>
                                    <a:pt x="4" y="3157"/>
                                  </a:lnTo>
                                  <a:lnTo>
                                    <a:pt x="1" y="3132"/>
                                  </a:lnTo>
                                  <a:lnTo>
                                    <a:pt x="0" y="3107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7"/>
                          <wps:cNvSpPr>
                            <a:spLocks/>
                          </wps:cNvSpPr>
                          <wps:spPr bwMode="auto">
                            <a:xfrm>
                              <a:off x="853" y="1275"/>
                              <a:ext cx="275" cy="114"/>
                            </a:xfrm>
                            <a:custGeom>
                              <a:avLst/>
                              <a:gdLst>
                                <a:gd name="T0" fmla="*/ 2391 w 2474"/>
                                <a:gd name="T1" fmla="*/ 916 h 916"/>
                                <a:gd name="T2" fmla="*/ 83 w 2474"/>
                                <a:gd name="T3" fmla="*/ 916 h 916"/>
                                <a:gd name="T4" fmla="*/ 0 w 2474"/>
                                <a:gd name="T5" fmla="*/ 916 h 916"/>
                                <a:gd name="T6" fmla="*/ 0 w 2474"/>
                                <a:gd name="T7" fmla="*/ 842 h 916"/>
                                <a:gd name="T8" fmla="*/ 0 w 2474"/>
                                <a:gd name="T9" fmla="*/ 74 h 916"/>
                                <a:gd name="T10" fmla="*/ 0 w 2474"/>
                                <a:gd name="T11" fmla="*/ 0 h 916"/>
                                <a:gd name="T12" fmla="*/ 83 w 2474"/>
                                <a:gd name="T13" fmla="*/ 0 h 916"/>
                                <a:gd name="T14" fmla="*/ 2391 w 2474"/>
                                <a:gd name="T15" fmla="*/ 0 h 916"/>
                                <a:gd name="T16" fmla="*/ 2474 w 2474"/>
                                <a:gd name="T17" fmla="*/ 0 h 916"/>
                                <a:gd name="T18" fmla="*/ 2474 w 2474"/>
                                <a:gd name="T19" fmla="*/ 74 h 916"/>
                                <a:gd name="T20" fmla="*/ 2474 w 2474"/>
                                <a:gd name="T21" fmla="*/ 842 h 916"/>
                                <a:gd name="T22" fmla="*/ 2474 w 2474"/>
                                <a:gd name="T23" fmla="*/ 916 h 916"/>
                                <a:gd name="T24" fmla="*/ 2391 w 2474"/>
                                <a:gd name="T25" fmla="*/ 916 h 9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474" h="916">
                                  <a:moveTo>
                                    <a:pt x="2391" y="916"/>
                                  </a:moveTo>
                                  <a:lnTo>
                                    <a:pt x="83" y="916"/>
                                  </a:lnTo>
                                  <a:lnTo>
                                    <a:pt x="0" y="916"/>
                                  </a:lnTo>
                                  <a:lnTo>
                                    <a:pt x="0" y="84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2391" y="0"/>
                                  </a:lnTo>
                                  <a:lnTo>
                                    <a:pt x="2474" y="0"/>
                                  </a:lnTo>
                                  <a:lnTo>
                                    <a:pt x="2474" y="74"/>
                                  </a:lnTo>
                                  <a:lnTo>
                                    <a:pt x="2474" y="842"/>
                                  </a:lnTo>
                                  <a:lnTo>
                                    <a:pt x="2474" y="916"/>
                                  </a:lnTo>
                                  <a:lnTo>
                                    <a:pt x="2391" y="9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" y="1293"/>
                              <a:ext cx="238" cy="7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489" y="1542"/>
                              <a:ext cx="228" cy="327"/>
                            </a:xfrm>
                            <a:custGeom>
                              <a:avLst/>
                              <a:gdLst>
                                <a:gd name="T0" fmla="*/ 873 w 2051"/>
                                <a:gd name="T1" fmla="*/ 259 h 2613"/>
                                <a:gd name="T2" fmla="*/ 895 w 2051"/>
                                <a:gd name="T3" fmla="*/ 193 h 2613"/>
                                <a:gd name="T4" fmla="*/ 922 w 2051"/>
                                <a:gd name="T5" fmla="*/ 166 h 2613"/>
                                <a:gd name="T6" fmla="*/ 960 w 2051"/>
                                <a:gd name="T7" fmla="*/ 149 h 2613"/>
                                <a:gd name="T8" fmla="*/ 1073 w 2051"/>
                                <a:gd name="T9" fmla="*/ 139 h 2613"/>
                                <a:gd name="T10" fmla="*/ 1190 w 2051"/>
                                <a:gd name="T11" fmla="*/ 158 h 2613"/>
                                <a:gd name="T12" fmla="*/ 1282 w 2051"/>
                                <a:gd name="T13" fmla="*/ 204 h 2613"/>
                                <a:gd name="T14" fmla="*/ 1352 w 2051"/>
                                <a:gd name="T15" fmla="*/ 280 h 2613"/>
                                <a:gd name="T16" fmla="*/ 1400 w 2051"/>
                                <a:gd name="T17" fmla="*/ 385 h 2613"/>
                                <a:gd name="T18" fmla="*/ 1430 w 2051"/>
                                <a:gd name="T19" fmla="*/ 521 h 2613"/>
                                <a:gd name="T20" fmla="*/ 1442 w 2051"/>
                                <a:gd name="T21" fmla="*/ 687 h 2613"/>
                                <a:gd name="T22" fmla="*/ 1436 w 2051"/>
                                <a:gd name="T23" fmla="*/ 868 h 2613"/>
                                <a:gd name="T24" fmla="*/ 1409 w 2051"/>
                                <a:gd name="T25" fmla="*/ 1016 h 2613"/>
                                <a:gd name="T26" fmla="*/ 1360 w 2051"/>
                                <a:gd name="T27" fmla="*/ 1129 h 2613"/>
                                <a:gd name="T28" fmla="*/ 1286 w 2051"/>
                                <a:gd name="T29" fmla="*/ 1211 h 2613"/>
                                <a:gd name="T30" fmla="*/ 1187 w 2051"/>
                                <a:gd name="T31" fmla="*/ 1265 h 2613"/>
                                <a:gd name="T32" fmla="*/ 1059 w 2051"/>
                                <a:gd name="T33" fmla="*/ 1291 h 2613"/>
                                <a:gd name="T34" fmla="*/ 1032 w 2051"/>
                                <a:gd name="T35" fmla="*/ 0 h 2613"/>
                                <a:gd name="T36" fmla="*/ 100 w 2051"/>
                                <a:gd name="T37" fmla="*/ 109 h 2613"/>
                                <a:gd name="T38" fmla="*/ 176 w 2051"/>
                                <a:gd name="T39" fmla="*/ 133 h 2613"/>
                                <a:gd name="T40" fmla="*/ 233 w 2051"/>
                                <a:gd name="T41" fmla="*/ 171 h 2613"/>
                                <a:gd name="T42" fmla="*/ 272 w 2051"/>
                                <a:gd name="T43" fmla="*/ 227 h 2613"/>
                                <a:gd name="T44" fmla="*/ 296 w 2051"/>
                                <a:gd name="T45" fmla="*/ 301 h 2613"/>
                                <a:gd name="T46" fmla="*/ 308 w 2051"/>
                                <a:gd name="T47" fmla="*/ 439 h 2613"/>
                                <a:gd name="T48" fmla="*/ 300 w 2051"/>
                                <a:gd name="T49" fmla="*/ 2281 h 2613"/>
                                <a:gd name="T50" fmla="*/ 280 w 2051"/>
                                <a:gd name="T51" fmla="*/ 2364 h 2613"/>
                                <a:gd name="T52" fmla="*/ 245 w 2051"/>
                                <a:gd name="T53" fmla="*/ 2427 h 2613"/>
                                <a:gd name="T54" fmla="*/ 193 w 2051"/>
                                <a:gd name="T55" fmla="*/ 2472 h 2613"/>
                                <a:gd name="T56" fmla="*/ 119 w 2051"/>
                                <a:gd name="T57" fmla="*/ 2499 h 2613"/>
                                <a:gd name="T58" fmla="*/ 22 w 2051"/>
                                <a:gd name="T59" fmla="*/ 2512 h 2613"/>
                                <a:gd name="T60" fmla="*/ 1155 w 2051"/>
                                <a:gd name="T61" fmla="*/ 2512 h 2613"/>
                                <a:gd name="T62" fmla="*/ 1051 w 2051"/>
                                <a:gd name="T63" fmla="*/ 2498 h 2613"/>
                                <a:gd name="T64" fmla="*/ 977 w 2051"/>
                                <a:gd name="T65" fmla="*/ 2469 h 2613"/>
                                <a:gd name="T66" fmla="*/ 924 w 2051"/>
                                <a:gd name="T67" fmla="*/ 2424 h 2613"/>
                                <a:gd name="T68" fmla="*/ 890 w 2051"/>
                                <a:gd name="T69" fmla="*/ 2361 h 2613"/>
                                <a:gd name="T70" fmla="*/ 874 w 2051"/>
                                <a:gd name="T71" fmla="*/ 2279 h 2613"/>
                                <a:gd name="T72" fmla="*/ 868 w 2051"/>
                                <a:gd name="T73" fmla="*/ 1433 h 2613"/>
                                <a:gd name="T74" fmla="*/ 1381 w 2051"/>
                                <a:gd name="T75" fmla="*/ 1420 h 2613"/>
                                <a:gd name="T76" fmla="*/ 1596 w 2051"/>
                                <a:gd name="T77" fmla="*/ 1368 h 2613"/>
                                <a:gd name="T78" fmla="*/ 1771 w 2051"/>
                                <a:gd name="T79" fmla="*/ 1280 h 2613"/>
                                <a:gd name="T80" fmla="*/ 1904 w 2051"/>
                                <a:gd name="T81" fmla="*/ 1158 h 2613"/>
                                <a:gd name="T82" fmla="*/ 1995 w 2051"/>
                                <a:gd name="T83" fmla="*/ 1006 h 2613"/>
                                <a:gd name="T84" fmla="*/ 2043 w 2051"/>
                                <a:gd name="T85" fmla="*/ 828 h 2613"/>
                                <a:gd name="T86" fmla="*/ 2050 w 2051"/>
                                <a:gd name="T87" fmla="*/ 658 h 2613"/>
                                <a:gd name="T88" fmla="*/ 2033 w 2051"/>
                                <a:gd name="T89" fmla="*/ 536 h 2613"/>
                                <a:gd name="T90" fmla="*/ 1996 w 2051"/>
                                <a:gd name="T91" fmla="*/ 422 h 2613"/>
                                <a:gd name="T92" fmla="*/ 1942 w 2051"/>
                                <a:gd name="T93" fmla="*/ 321 h 2613"/>
                                <a:gd name="T94" fmla="*/ 1871 w 2051"/>
                                <a:gd name="T95" fmla="*/ 232 h 2613"/>
                                <a:gd name="T96" fmla="*/ 1781 w 2051"/>
                                <a:gd name="T97" fmla="*/ 154 h 2613"/>
                                <a:gd name="T98" fmla="*/ 1676 w 2051"/>
                                <a:gd name="T99" fmla="*/ 93 h 2613"/>
                                <a:gd name="T100" fmla="*/ 1497 w 2051"/>
                                <a:gd name="T101" fmla="*/ 32 h 2613"/>
                                <a:gd name="T102" fmla="*/ 1298 w 2051"/>
                                <a:gd name="T103" fmla="*/ 6 h 26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051" h="2613">
                                  <a:moveTo>
                                    <a:pt x="868" y="1295"/>
                                  </a:moveTo>
                                  <a:lnTo>
                                    <a:pt x="868" y="328"/>
                                  </a:lnTo>
                                  <a:lnTo>
                                    <a:pt x="868" y="303"/>
                                  </a:lnTo>
                                  <a:lnTo>
                                    <a:pt x="870" y="280"/>
                                  </a:lnTo>
                                  <a:lnTo>
                                    <a:pt x="873" y="259"/>
                                  </a:lnTo>
                                  <a:lnTo>
                                    <a:pt x="876" y="240"/>
                                  </a:lnTo>
                                  <a:lnTo>
                                    <a:pt x="882" y="223"/>
                                  </a:lnTo>
                                  <a:lnTo>
                                    <a:pt x="887" y="207"/>
                                  </a:lnTo>
                                  <a:lnTo>
                                    <a:pt x="890" y="200"/>
                                  </a:lnTo>
                                  <a:lnTo>
                                    <a:pt x="895" y="193"/>
                                  </a:lnTo>
                                  <a:lnTo>
                                    <a:pt x="899" y="187"/>
                                  </a:lnTo>
                                  <a:lnTo>
                                    <a:pt x="905" y="181"/>
                                  </a:lnTo>
                                  <a:lnTo>
                                    <a:pt x="909" y="176"/>
                                  </a:lnTo>
                                  <a:lnTo>
                                    <a:pt x="915" y="171"/>
                                  </a:lnTo>
                                  <a:lnTo>
                                    <a:pt x="922" y="166"/>
                                  </a:lnTo>
                                  <a:lnTo>
                                    <a:pt x="928" y="162"/>
                                  </a:lnTo>
                                  <a:lnTo>
                                    <a:pt x="935" y="158"/>
                                  </a:lnTo>
                                  <a:lnTo>
                                    <a:pt x="943" y="155"/>
                                  </a:lnTo>
                                  <a:lnTo>
                                    <a:pt x="951" y="152"/>
                                  </a:lnTo>
                                  <a:lnTo>
                                    <a:pt x="960" y="149"/>
                                  </a:lnTo>
                                  <a:lnTo>
                                    <a:pt x="978" y="144"/>
                                  </a:lnTo>
                                  <a:lnTo>
                                    <a:pt x="999" y="141"/>
                                  </a:lnTo>
                                  <a:lnTo>
                                    <a:pt x="1021" y="139"/>
                                  </a:lnTo>
                                  <a:lnTo>
                                    <a:pt x="1047" y="139"/>
                                  </a:lnTo>
                                  <a:lnTo>
                                    <a:pt x="1073" y="139"/>
                                  </a:lnTo>
                                  <a:lnTo>
                                    <a:pt x="1098" y="141"/>
                                  </a:lnTo>
                                  <a:lnTo>
                                    <a:pt x="1123" y="144"/>
                                  </a:lnTo>
                                  <a:lnTo>
                                    <a:pt x="1145" y="147"/>
                                  </a:lnTo>
                                  <a:lnTo>
                                    <a:pt x="1168" y="152"/>
                                  </a:lnTo>
                                  <a:lnTo>
                                    <a:pt x="1190" y="158"/>
                                  </a:lnTo>
                                  <a:lnTo>
                                    <a:pt x="1210" y="165"/>
                                  </a:lnTo>
                                  <a:lnTo>
                                    <a:pt x="1229" y="173"/>
                                  </a:lnTo>
                                  <a:lnTo>
                                    <a:pt x="1248" y="183"/>
                                  </a:lnTo>
                                  <a:lnTo>
                                    <a:pt x="1265" y="193"/>
                                  </a:lnTo>
                                  <a:lnTo>
                                    <a:pt x="1282" y="204"/>
                                  </a:lnTo>
                                  <a:lnTo>
                                    <a:pt x="1297" y="218"/>
                                  </a:lnTo>
                                  <a:lnTo>
                                    <a:pt x="1313" y="232"/>
                                  </a:lnTo>
                                  <a:lnTo>
                                    <a:pt x="1326" y="247"/>
                                  </a:lnTo>
                                  <a:lnTo>
                                    <a:pt x="1340" y="263"/>
                                  </a:lnTo>
                                  <a:lnTo>
                                    <a:pt x="1352" y="280"/>
                                  </a:lnTo>
                                  <a:lnTo>
                                    <a:pt x="1363" y="299"/>
                                  </a:lnTo>
                                  <a:lnTo>
                                    <a:pt x="1373" y="318"/>
                                  </a:lnTo>
                                  <a:lnTo>
                                    <a:pt x="1383" y="339"/>
                                  </a:lnTo>
                                  <a:lnTo>
                                    <a:pt x="1392" y="361"/>
                                  </a:lnTo>
                                  <a:lnTo>
                                    <a:pt x="1400" y="385"/>
                                  </a:lnTo>
                                  <a:lnTo>
                                    <a:pt x="1408" y="409"/>
                                  </a:lnTo>
                                  <a:lnTo>
                                    <a:pt x="1415" y="435"/>
                                  </a:lnTo>
                                  <a:lnTo>
                                    <a:pt x="1420" y="463"/>
                                  </a:lnTo>
                                  <a:lnTo>
                                    <a:pt x="1426" y="491"/>
                                  </a:lnTo>
                                  <a:lnTo>
                                    <a:pt x="1430" y="521"/>
                                  </a:lnTo>
                                  <a:lnTo>
                                    <a:pt x="1434" y="551"/>
                                  </a:lnTo>
                                  <a:lnTo>
                                    <a:pt x="1437" y="583"/>
                                  </a:lnTo>
                                  <a:lnTo>
                                    <a:pt x="1439" y="617"/>
                                  </a:lnTo>
                                  <a:lnTo>
                                    <a:pt x="1440" y="651"/>
                                  </a:lnTo>
                                  <a:lnTo>
                                    <a:pt x="1442" y="687"/>
                                  </a:lnTo>
                                  <a:lnTo>
                                    <a:pt x="1443" y="725"/>
                                  </a:lnTo>
                                  <a:lnTo>
                                    <a:pt x="1442" y="763"/>
                                  </a:lnTo>
                                  <a:lnTo>
                                    <a:pt x="1440" y="800"/>
                                  </a:lnTo>
                                  <a:lnTo>
                                    <a:pt x="1438" y="835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31" y="901"/>
                                  </a:lnTo>
                                  <a:lnTo>
                                    <a:pt x="1427" y="931"/>
                                  </a:lnTo>
                                  <a:lnTo>
                                    <a:pt x="1421" y="962"/>
                                  </a:lnTo>
                                  <a:lnTo>
                                    <a:pt x="1416" y="990"/>
                                  </a:lnTo>
                                  <a:lnTo>
                                    <a:pt x="1409" y="1016"/>
                                  </a:lnTo>
                                  <a:lnTo>
                                    <a:pt x="1400" y="1042"/>
                                  </a:lnTo>
                                  <a:lnTo>
                                    <a:pt x="1391" y="1066"/>
                                  </a:lnTo>
                                  <a:lnTo>
                                    <a:pt x="1382" y="1088"/>
                                  </a:lnTo>
                                  <a:lnTo>
                                    <a:pt x="1371" y="1109"/>
                                  </a:lnTo>
                                  <a:lnTo>
                                    <a:pt x="1360" y="1129"/>
                                  </a:lnTo>
                                  <a:lnTo>
                                    <a:pt x="1347" y="1148"/>
                                  </a:lnTo>
                                  <a:lnTo>
                                    <a:pt x="1333" y="1165"/>
                                  </a:lnTo>
                                  <a:lnTo>
                                    <a:pt x="1319" y="1182"/>
                                  </a:lnTo>
                                  <a:lnTo>
                                    <a:pt x="1303" y="1197"/>
                                  </a:lnTo>
                                  <a:lnTo>
                                    <a:pt x="1286" y="1211"/>
                                  </a:lnTo>
                                  <a:lnTo>
                                    <a:pt x="1268" y="1225"/>
                                  </a:lnTo>
                                  <a:lnTo>
                                    <a:pt x="1249" y="1236"/>
                                  </a:lnTo>
                                  <a:lnTo>
                                    <a:pt x="1229" y="1247"/>
                                  </a:lnTo>
                                  <a:lnTo>
                                    <a:pt x="1208" y="1256"/>
                                  </a:lnTo>
                                  <a:lnTo>
                                    <a:pt x="1187" y="1265"/>
                                  </a:lnTo>
                                  <a:lnTo>
                                    <a:pt x="1163" y="1272"/>
                                  </a:lnTo>
                                  <a:lnTo>
                                    <a:pt x="1139" y="1278"/>
                                  </a:lnTo>
                                  <a:lnTo>
                                    <a:pt x="1114" y="1283"/>
                                  </a:lnTo>
                                  <a:lnTo>
                                    <a:pt x="1087" y="1288"/>
                                  </a:lnTo>
                                  <a:lnTo>
                                    <a:pt x="1059" y="1291"/>
                                  </a:lnTo>
                                  <a:lnTo>
                                    <a:pt x="1030" y="1293"/>
                                  </a:lnTo>
                                  <a:lnTo>
                                    <a:pt x="1001" y="1295"/>
                                  </a:lnTo>
                                  <a:lnTo>
                                    <a:pt x="970" y="1295"/>
                                  </a:lnTo>
                                  <a:lnTo>
                                    <a:pt x="868" y="1295"/>
                                  </a:lnTo>
                                  <a:close/>
                                  <a:moveTo>
                                    <a:pt x="1032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96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82" y="105"/>
                                  </a:lnTo>
                                  <a:lnTo>
                                    <a:pt x="100" y="109"/>
                                  </a:lnTo>
                                  <a:lnTo>
                                    <a:pt x="117" y="113"/>
                                  </a:lnTo>
                                  <a:lnTo>
                                    <a:pt x="133" y="117"/>
                                  </a:lnTo>
                                  <a:lnTo>
                                    <a:pt x="148" y="122"/>
                                  </a:lnTo>
                                  <a:lnTo>
                                    <a:pt x="163" y="127"/>
                                  </a:lnTo>
                                  <a:lnTo>
                                    <a:pt x="176" y="133"/>
                                  </a:lnTo>
                                  <a:lnTo>
                                    <a:pt x="188" y="140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12" y="154"/>
                                  </a:lnTo>
                                  <a:lnTo>
                                    <a:pt x="223" y="162"/>
                                  </a:lnTo>
                                  <a:lnTo>
                                    <a:pt x="233" y="171"/>
                                  </a:lnTo>
                                  <a:lnTo>
                                    <a:pt x="242" y="181"/>
                                  </a:lnTo>
                                  <a:lnTo>
                                    <a:pt x="250" y="191"/>
                                  </a:lnTo>
                                  <a:lnTo>
                                    <a:pt x="258" y="202"/>
                                  </a:lnTo>
                                  <a:lnTo>
                                    <a:pt x="266" y="215"/>
                                  </a:lnTo>
                                  <a:lnTo>
                                    <a:pt x="272" y="227"/>
                                  </a:lnTo>
                                  <a:lnTo>
                                    <a:pt x="278" y="240"/>
                                  </a:lnTo>
                                  <a:lnTo>
                                    <a:pt x="283" y="254"/>
                                  </a:lnTo>
                                  <a:lnTo>
                                    <a:pt x="288" y="269"/>
                                  </a:lnTo>
                                  <a:lnTo>
                                    <a:pt x="292" y="284"/>
                                  </a:lnTo>
                                  <a:lnTo>
                                    <a:pt x="296" y="301"/>
                                  </a:lnTo>
                                  <a:lnTo>
                                    <a:pt x="299" y="318"/>
                                  </a:lnTo>
                                  <a:lnTo>
                                    <a:pt x="301" y="336"/>
                                  </a:lnTo>
                                  <a:lnTo>
                                    <a:pt x="304" y="354"/>
                                  </a:lnTo>
                                  <a:lnTo>
                                    <a:pt x="307" y="395"/>
                                  </a:lnTo>
                                  <a:lnTo>
                                    <a:pt x="308" y="439"/>
                                  </a:lnTo>
                                  <a:lnTo>
                                    <a:pt x="308" y="2150"/>
                                  </a:lnTo>
                                  <a:lnTo>
                                    <a:pt x="307" y="2197"/>
                                  </a:lnTo>
                                  <a:lnTo>
                                    <a:pt x="305" y="2241"/>
                                  </a:lnTo>
                                  <a:lnTo>
                                    <a:pt x="302" y="2262"/>
                                  </a:lnTo>
                                  <a:lnTo>
                                    <a:pt x="300" y="2281"/>
                                  </a:lnTo>
                                  <a:lnTo>
                                    <a:pt x="297" y="2299"/>
                                  </a:lnTo>
                                  <a:lnTo>
                                    <a:pt x="294" y="2317"/>
                                  </a:lnTo>
                                  <a:lnTo>
                                    <a:pt x="290" y="2333"/>
                                  </a:lnTo>
                                  <a:lnTo>
                                    <a:pt x="286" y="2349"/>
                                  </a:lnTo>
                                  <a:lnTo>
                                    <a:pt x="280" y="2364"/>
                                  </a:lnTo>
                                  <a:lnTo>
                                    <a:pt x="275" y="2378"/>
                                  </a:lnTo>
                                  <a:lnTo>
                                    <a:pt x="268" y="2391"/>
                                  </a:lnTo>
                                  <a:lnTo>
                                    <a:pt x="261" y="2404"/>
                                  </a:lnTo>
                                  <a:lnTo>
                                    <a:pt x="253" y="2416"/>
                                  </a:lnTo>
                                  <a:lnTo>
                                    <a:pt x="245" y="2427"/>
                                  </a:lnTo>
                                  <a:lnTo>
                                    <a:pt x="237" y="2437"/>
                                  </a:lnTo>
                                  <a:lnTo>
                                    <a:pt x="226" y="2446"/>
                                  </a:lnTo>
                                  <a:lnTo>
                                    <a:pt x="216" y="2455"/>
                                  </a:lnTo>
                                  <a:lnTo>
                                    <a:pt x="205" y="2463"/>
                                  </a:lnTo>
                                  <a:lnTo>
                                    <a:pt x="193" y="2472"/>
                                  </a:lnTo>
                                  <a:lnTo>
                                    <a:pt x="180" y="2478"/>
                                  </a:lnTo>
                                  <a:lnTo>
                                    <a:pt x="166" y="2485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6" y="2495"/>
                                  </a:lnTo>
                                  <a:lnTo>
                                    <a:pt x="119" y="2499"/>
                                  </a:lnTo>
                                  <a:lnTo>
                                    <a:pt x="101" y="2503"/>
                                  </a:lnTo>
                                  <a:lnTo>
                                    <a:pt x="83" y="2506"/>
                                  </a:lnTo>
                                  <a:lnTo>
                                    <a:pt x="63" y="2509"/>
                                  </a:lnTo>
                                  <a:lnTo>
                                    <a:pt x="43" y="2511"/>
                                  </a:lnTo>
                                  <a:lnTo>
                                    <a:pt x="22" y="2512"/>
                                  </a:lnTo>
                                  <a:lnTo>
                                    <a:pt x="0" y="2513"/>
                                  </a:lnTo>
                                  <a:lnTo>
                                    <a:pt x="0" y="2613"/>
                                  </a:lnTo>
                                  <a:lnTo>
                                    <a:pt x="1180" y="2613"/>
                                  </a:lnTo>
                                  <a:lnTo>
                                    <a:pt x="1180" y="2513"/>
                                  </a:lnTo>
                                  <a:lnTo>
                                    <a:pt x="1155" y="2512"/>
                                  </a:lnTo>
                                  <a:lnTo>
                                    <a:pt x="1132" y="2510"/>
                                  </a:lnTo>
                                  <a:lnTo>
                                    <a:pt x="1111" y="2508"/>
                                  </a:lnTo>
                                  <a:lnTo>
                                    <a:pt x="1089" y="2505"/>
                                  </a:lnTo>
                                  <a:lnTo>
                                    <a:pt x="1070" y="2501"/>
                                  </a:lnTo>
                                  <a:lnTo>
                                    <a:pt x="1051" y="2498"/>
                                  </a:lnTo>
                                  <a:lnTo>
                                    <a:pt x="1035" y="2493"/>
                                  </a:lnTo>
                                  <a:lnTo>
                                    <a:pt x="1019" y="2488"/>
                                  </a:lnTo>
                                  <a:lnTo>
                                    <a:pt x="1003" y="2482"/>
                                  </a:lnTo>
                                  <a:lnTo>
                                    <a:pt x="989" y="2476"/>
                                  </a:lnTo>
                                  <a:lnTo>
                                    <a:pt x="977" y="2469"/>
                                  </a:lnTo>
                                  <a:lnTo>
                                    <a:pt x="964" y="2461"/>
                                  </a:lnTo>
                                  <a:lnTo>
                                    <a:pt x="952" y="2452"/>
                                  </a:lnTo>
                                  <a:lnTo>
                                    <a:pt x="942" y="2444"/>
                                  </a:lnTo>
                                  <a:lnTo>
                                    <a:pt x="933" y="2434"/>
                                  </a:lnTo>
                                  <a:lnTo>
                                    <a:pt x="924" y="2424"/>
                                  </a:lnTo>
                                  <a:lnTo>
                                    <a:pt x="916" y="2413"/>
                                  </a:lnTo>
                                  <a:lnTo>
                                    <a:pt x="908" y="2401"/>
                                  </a:lnTo>
                                  <a:lnTo>
                                    <a:pt x="902" y="2389"/>
                                  </a:lnTo>
                                  <a:lnTo>
                                    <a:pt x="896" y="2375"/>
                                  </a:lnTo>
                                  <a:lnTo>
                                    <a:pt x="890" y="2361"/>
                                  </a:lnTo>
                                  <a:lnTo>
                                    <a:pt x="886" y="2347"/>
                                  </a:lnTo>
                                  <a:lnTo>
                                    <a:pt x="883" y="2331"/>
                                  </a:lnTo>
                                  <a:lnTo>
                                    <a:pt x="879" y="2314"/>
                                  </a:lnTo>
                                  <a:lnTo>
                                    <a:pt x="876" y="2297"/>
                                  </a:lnTo>
                                  <a:lnTo>
                                    <a:pt x="874" y="2279"/>
                                  </a:lnTo>
                                  <a:lnTo>
                                    <a:pt x="871" y="2260"/>
                                  </a:lnTo>
                                  <a:lnTo>
                                    <a:pt x="870" y="2240"/>
                                  </a:lnTo>
                                  <a:lnTo>
                                    <a:pt x="868" y="2196"/>
                                  </a:lnTo>
                                  <a:lnTo>
                                    <a:pt x="868" y="2150"/>
                                  </a:lnTo>
                                  <a:lnTo>
                                    <a:pt x="868" y="1433"/>
                                  </a:lnTo>
                                  <a:lnTo>
                                    <a:pt x="1180" y="1433"/>
                                  </a:lnTo>
                                  <a:lnTo>
                                    <a:pt x="1233" y="1432"/>
                                  </a:lnTo>
                                  <a:lnTo>
                                    <a:pt x="1283" y="1430"/>
                                  </a:lnTo>
                                  <a:lnTo>
                                    <a:pt x="1333" y="1426"/>
                                  </a:lnTo>
                                  <a:lnTo>
                                    <a:pt x="1381" y="1420"/>
                                  </a:lnTo>
                                  <a:lnTo>
                                    <a:pt x="1427" y="1413"/>
                                  </a:lnTo>
                                  <a:lnTo>
                                    <a:pt x="1472" y="1404"/>
                                  </a:lnTo>
                                  <a:lnTo>
                                    <a:pt x="1515" y="1393"/>
                                  </a:lnTo>
                                  <a:lnTo>
                                    <a:pt x="1557" y="1381"/>
                                  </a:lnTo>
                                  <a:lnTo>
                                    <a:pt x="1596" y="1368"/>
                                  </a:lnTo>
                                  <a:lnTo>
                                    <a:pt x="1635" y="1353"/>
                                  </a:lnTo>
                                  <a:lnTo>
                                    <a:pt x="1671" y="1337"/>
                                  </a:lnTo>
                                  <a:lnTo>
                                    <a:pt x="1706" y="1319"/>
                                  </a:lnTo>
                                  <a:lnTo>
                                    <a:pt x="1739" y="1300"/>
                                  </a:lnTo>
                                  <a:lnTo>
                                    <a:pt x="1771" y="1280"/>
                                  </a:lnTo>
                                  <a:lnTo>
                                    <a:pt x="1800" y="1258"/>
                                  </a:lnTo>
                                  <a:lnTo>
                                    <a:pt x="1829" y="1235"/>
                                  </a:lnTo>
                                  <a:lnTo>
                                    <a:pt x="1856" y="1210"/>
                                  </a:lnTo>
                                  <a:lnTo>
                                    <a:pt x="1881" y="1184"/>
                                  </a:lnTo>
                                  <a:lnTo>
                                    <a:pt x="1904" y="1158"/>
                                  </a:lnTo>
                                  <a:lnTo>
                                    <a:pt x="1926" y="1130"/>
                                  </a:lnTo>
                                  <a:lnTo>
                                    <a:pt x="1946" y="1101"/>
                                  </a:lnTo>
                                  <a:lnTo>
                                    <a:pt x="1964" y="1070"/>
                                  </a:lnTo>
                                  <a:lnTo>
                                    <a:pt x="1980" y="1039"/>
                                  </a:lnTo>
                                  <a:lnTo>
                                    <a:pt x="1995" y="1006"/>
                                  </a:lnTo>
                                  <a:lnTo>
                                    <a:pt x="2008" y="973"/>
                                  </a:lnTo>
                                  <a:lnTo>
                                    <a:pt x="2019" y="937"/>
                                  </a:lnTo>
                                  <a:lnTo>
                                    <a:pt x="2030" y="902"/>
                                  </a:lnTo>
                                  <a:lnTo>
                                    <a:pt x="2037" y="865"/>
                                  </a:lnTo>
                                  <a:lnTo>
                                    <a:pt x="2043" y="828"/>
                                  </a:lnTo>
                                  <a:lnTo>
                                    <a:pt x="2047" y="789"/>
                                  </a:lnTo>
                                  <a:lnTo>
                                    <a:pt x="2051" y="750"/>
                                  </a:lnTo>
                                  <a:lnTo>
                                    <a:pt x="2051" y="709"/>
                                  </a:lnTo>
                                  <a:lnTo>
                                    <a:pt x="2051" y="683"/>
                                  </a:lnTo>
                                  <a:lnTo>
                                    <a:pt x="2050" y="658"/>
                                  </a:lnTo>
                                  <a:lnTo>
                                    <a:pt x="2047" y="633"/>
                                  </a:lnTo>
                                  <a:lnTo>
                                    <a:pt x="2045" y="608"/>
                                  </a:lnTo>
                                  <a:lnTo>
                                    <a:pt x="2042" y="583"/>
                                  </a:lnTo>
                                  <a:lnTo>
                                    <a:pt x="2037" y="559"/>
                                  </a:lnTo>
                                  <a:lnTo>
                                    <a:pt x="2033" y="536"/>
                                  </a:lnTo>
                                  <a:lnTo>
                                    <a:pt x="2027" y="512"/>
                                  </a:lnTo>
                                  <a:lnTo>
                                    <a:pt x="2021" y="490"/>
                                  </a:lnTo>
                                  <a:lnTo>
                                    <a:pt x="2013" y="467"/>
                                  </a:lnTo>
                                  <a:lnTo>
                                    <a:pt x="2005" y="444"/>
                                  </a:lnTo>
                                  <a:lnTo>
                                    <a:pt x="1996" y="422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77" y="380"/>
                                  </a:lnTo>
                                  <a:lnTo>
                                    <a:pt x="1966" y="360"/>
                                  </a:lnTo>
                                  <a:lnTo>
                                    <a:pt x="1955" y="340"/>
                                  </a:lnTo>
                                  <a:lnTo>
                                    <a:pt x="1942" y="321"/>
                                  </a:lnTo>
                                  <a:lnTo>
                                    <a:pt x="1929" y="302"/>
                                  </a:lnTo>
                                  <a:lnTo>
                                    <a:pt x="1915" y="284"/>
                                  </a:lnTo>
                                  <a:lnTo>
                                    <a:pt x="1901" y="266"/>
                                  </a:lnTo>
                                  <a:lnTo>
                                    <a:pt x="1886" y="248"/>
                                  </a:lnTo>
                                  <a:lnTo>
                                    <a:pt x="1871" y="232"/>
                                  </a:lnTo>
                                  <a:lnTo>
                                    <a:pt x="1854" y="215"/>
                                  </a:lnTo>
                                  <a:lnTo>
                                    <a:pt x="1837" y="198"/>
                                  </a:lnTo>
                                  <a:lnTo>
                                    <a:pt x="1819" y="183"/>
                                  </a:lnTo>
                                  <a:lnTo>
                                    <a:pt x="1800" y="168"/>
                                  </a:lnTo>
                                  <a:lnTo>
                                    <a:pt x="1781" y="154"/>
                                  </a:lnTo>
                                  <a:lnTo>
                                    <a:pt x="1762" y="141"/>
                                  </a:lnTo>
                                  <a:lnTo>
                                    <a:pt x="1741" y="128"/>
                                  </a:lnTo>
                                  <a:lnTo>
                                    <a:pt x="1721" y="116"/>
                                  </a:lnTo>
                                  <a:lnTo>
                                    <a:pt x="1699" y="104"/>
                                  </a:lnTo>
                                  <a:lnTo>
                                    <a:pt x="1676" y="93"/>
                                  </a:lnTo>
                                  <a:lnTo>
                                    <a:pt x="1642" y="77"/>
                                  </a:lnTo>
                                  <a:lnTo>
                                    <a:pt x="1607" y="63"/>
                                  </a:lnTo>
                                  <a:lnTo>
                                    <a:pt x="1571" y="51"/>
                                  </a:lnTo>
                                  <a:lnTo>
                                    <a:pt x="1534" y="41"/>
                                  </a:lnTo>
                                  <a:lnTo>
                                    <a:pt x="1497" y="32"/>
                                  </a:lnTo>
                                  <a:lnTo>
                                    <a:pt x="1459" y="25"/>
                                  </a:lnTo>
                                  <a:lnTo>
                                    <a:pt x="1420" y="19"/>
                                  </a:lnTo>
                                  <a:lnTo>
                                    <a:pt x="1381" y="13"/>
                                  </a:lnTo>
                                  <a:lnTo>
                                    <a:pt x="1340" y="10"/>
                                  </a:lnTo>
                                  <a:lnTo>
                                    <a:pt x="1298" y="6"/>
                                  </a:lnTo>
                                  <a:lnTo>
                                    <a:pt x="1257" y="4"/>
                                  </a:lnTo>
                                  <a:lnTo>
                                    <a:pt x="1214" y="2"/>
                                  </a:lnTo>
                                  <a:lnTo>
                                    <a:pt x="1125" y="1"/>
                                  </a:lnTo>
                                  <a:lnTo>
                                    <a:pt x="10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50"/>
                          <wps:cNvSpPr>
                            <a:spLocks/>
                          </wps:cNvSpPr>
                          <wps:spPr bwMode="auto">
                            <a:xfrm>
                              <a:off x="1276" y="1543"/>
                              <a:ext cx="237" cy="325"/>
                            </a:xfrm>
                            <a:custGeom>
                              <a:avLst/>
                              <a:gdLst>
                                <a:gd name="T0" fmla="*/ 2136 w 2136"/>
                                <a:gd name="T1" fmla="*/ 1719 h 2601"/>
                                <a:gd name="T2" fmla="*/ 2011 w 2136"/>
                                <a:gd name="T3" fmla="*/ 1820 h 2601"/>
                                <a:gd name="T4" fmla="*/ 1957 w 2136"/>
                                <a:gd name="T5" fmla="*/ 1954 h 2601"/>
                                <a:gd name="T6" fmla="*/ 1898 w 2136"/>
                                <a:gd name="T7" fmla="*/ 2070 h 2601"/>
                                <a:gd name="T8" fmla="*/ 1835 w 2136"/>
                                <a:gd name="T9" fmla="*/ 2167 h 2601"/>
                                <a:gd name="T10" fmla="*/ 1765 w 2136"/>
                                <a:gd name="T11" fmla="*/ 2248 h 2601"/>
                                <a:gd name="T12" fmla="*/ 1688 w 2136"/>
                                <a:gd name="T13" fmla="*/ 2313 h 2601"/>
                                <a:gd name="T14" fmla="*/ 1603 w 2136"/>
                                <a:gd name="T15" fmla="*/ 2363 h 2601"/>
                                <a:gd name="T16" fmla="*/ 1509 w 2136"/>
                                <a:gd name="T17" fmla="*/ 2400 h 2601"/>
                                <a:gd name="T18" fmla="*/ 1406 w 2136"/>
                                <a:gd name="T19" fmla="*/ 2425 h 2601"/>
                                <a:gd name="T20" fmla="*/ 1293 w 2136"/>
                                <a:gd name="T21" fmla="*/ 2439 h 2601"/>
                                <a:gd name="T22" fmla="*/ 1169 w 2136"/>
                                <a:gd name="T23" fmla="*/ 2443 h 2601"/>
                                <a:gd name="T24" fmla="*/ 1071 w 2136"/>
                                <a:gd name="T25" fmla="*/ 2439 h 2601"/>
                                <a:gd name="T26" fmla="*/ 1026 w 2136"/>
                                <a:gd name="T27" fmla="*/ 2430 h 2601"/>
                                <a:gd name="T28" fmla="*/ 989 w 2136"/>
                                <a:gd name="T29" fmla="*/ 2417 h 2601"/>
                                <a:gd name="T30" fmla="*/ 962 w 2136"/>
                                <a:gd name="T31" fmla="*/ 2399 h 2601"/>
                                <a:gd name="T32" fmla="*/ 941 w 2136"/>
                                <a:gd name="T33" fmla="*/ 2374 h 2601"/>
                                <a:gd name="T34" fmla="*/ 926 w 2136"/>
                                <a:gd name="T35" fmla="*/ 2342 h 2601"/>
                                <a:gd name="T36" fmla="*/ 916 w 2136"/>
                                <a:gd name="T37" fmla="*/ 2302 h 2601"/>
                                <a:gd name="T38" fmla="*/ 908 w 2136"/>
                                <a:gd name="T39" fmla="*/ 2217 h 2601"/>
                                <a:gd name="T40" fmla="*/ 907 w 2136"/>
                                <a:gd name="T41" fmla="*/ 1212 h 2601"/>
                                <a:gd name="T42" fmla="*/ 907 w 2136"/>
                                <a:gd name="T43" fmla="*/ 1001 h 2601"/>
                                <a:gd name="T44" fmla="*/ 910 w 2136"/>
                                <a:gd name="T45" fmla="*/ 345 h 2601"/>
                                <a:gd name="T46" fmla="*/ 916 w 2136"/>
                                <a:gd name="T47" fmla="*/ 288 h 2601"/>
                                <a:gd name="T48" fmla="*/ 927 w 2136"/>
                                <a:gd name="T49" fmla="*/ 240 h 2601"/>
                                <a:gd name="T50" fmla="*/ 945 w 2136"/>
                                <a:gd name="T51" fmla="*/ 199 h 2601"/>
                                <a:gd name="T52" fmla="*/ 968 w 2136"/>
                                <a:gd name="T53" fmla="*/ 166 h 2601"/>
                                <a:gd name="T54" fmla="*/ 1001 w 2136"/>
                                <a:gd name="T55" fmla="*/ 141 h 2601"/>
                                <a:gd name="T56" fmla="*/ 1041 w 2136"/>
                                <a:gd name="T57" fmla="*/ 122 h 2601"/>
                                <a:gd name="T58" fmla="*/ 1090 w 2136"/>
                                <a:gd name="T59" fmla="*/ 109 h 2601"/>
                                <a:gd name="T60" fmla="*/ 1150 w 2136"/>
                                <a:gd name="T61" fmla="*/ 100 h 2601"/>
                                <a:gd name="T62" fmla="*/ 1250 w 2136"/>
                                <a:gd name="T63" fmla="*/ 0 h 2601"/>
                                <a:gd name="T64" fmla="*/ 121 w 2136"/>
                                <a:gd name="T65" fmla="*/ 98 h 2601"/>
                                <a:gd name="T66" fmla="*/ 190 w 2136"/>
                                <a:gd name="T67" fmla="*/ 110 h 2601"/>
                                <a:gd name="T68" fmla="*/ 234 w 2136"/>
                                <a:gd name="T69" fmla="*/ 124 h 2601"/>
                                <a:gd name="T70" fmla="*/ 271 w 2136"/>
                                <a:gd name="T71" fmla="*/ 143 h 2601"/>
                                <a:gd name="T72" fmla="*/ 301 w 2136"/>
                                <a:gd name="T73" fmla="*/ 168 h 2601"/>
                                <a:gd name="T74" fmla="*/ 325 w 2136"/>
                                <a:gd name="T75" fmla="*/ 199 h 2601"/>
                                <a:gd name="T76" fmla="*/ 344 w 2136"/>
                                <a:gd name="T77" fmla="*/ 238 h 2601"/>
                                <a:gd name="T78" fmla="*/ 358 w 2136"/>
                                <a:gd name="T79" fmla="*/ 282 h 2601"/>
                                <a:gd name="T80" fmla="*/ 367 w 2136"/>
                                <a:gd name="T81" fmla="*/ 333 h 2601"/>
                                <a:gd name="T82" fmla="*/ 372 w 2136"/>
                                <a:gd name="T83" fmla="*/ 436 h 2601"/>
                                <a:gd name="T84" fmla="*/ 0 w 2136"/>
                                <a:gd name="T85" fmla="*/ 1818 h 2601"/>
                                <a:gd name="T86" fmla="*/ 372 w 2136"/>
                                <a:gd name="T87" fmla="*/ 2187 h 2601"/>
                                <a:gd name="T88" fmla="*/ 366 w 2136"/>
                                <a:gd name="T89" fmla="*/ 2270 h 2601"/>
                                <a:gd name="T90" fmla="*/ 356 w 2136"/>
                                <a:gd name="T91" fmla="*/ 2323 h 2601"/>
                                <a:gd name="T92" fmla="*/ 341 w 2136"/>
                                <a:gd name="T93" fmla="*/ 2367 h 2601"/>
                                <a:gd name="T94" fmla="*/ 321 w 2136"/>
                                <a:gd name="T95" fmla="*/ 2405 h 2601"/>
                                <a:gd name="T96" fmla="*/ 295 w 2136"/>
                                <a:gd name="T97" fmla="*/ 2435 h 2601"/>
                                <a:gd name="T98" fmla="*/ 262 w 2136"/>
                                <a:gd name="T99" fmla="*/ 2460 h 2601"/>
                                <a:gd name="T100" fmla="*/ 223 w 2136"/>
                                <a:gd name="T101" fmla="*/ 2479 h 2601"/>
                                <a:gd name="T102" fmla="*/ 175 w 2136"/>
                                <a:gd name="T103" fmla="*/ 2492 h 2601"/>
                                <a:gd name="T104" fmla="*/ 120 w 2136"/>
                                <a:gd name="T105" fmla="*/ 2499 h 2601"/>
                                <a:gd name="T106" fmla="*/ 77 w 2136"/>
                                <a:gd name="T107" fmla="*/ 2601 h 2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136" h="2601">
                                  <a:moveTo>
                                    <a:pt x="77" y="2601"/>
                                  </a:moveTo>
                                  <a:lnTo>
                                    <a:pt x="2009" y="2601"/>
                                  </a:lnTo>
                                  <a:lnTo>
                                    <a:pt x="2136" y="1719"/>
                                  </a:lnTo>
                                  <a:lnTo>
                                    <a:pt x="2046" y="1719"/>
                                  </a:lnTo>
                                  <a:lnTo>
                                    <a:pt x="2029" y="1770"/>
                                  </a:lnTo>
                                  <a:lnTo>
                                    <a:pt x="2011" y="1820"/>
                                  </a:lnTo>
                                  <a:lnTo>
                                    <a:pt x="1993" y="1867"/>
                                  </a:lnTo>
                                  <a:lnTo>
                                    <a:pt x="1975" y="1911"/>
                                  </a:lnTo>
                                  <a:lnTo>
                                    <a:pt x="1957" y="1954"/>
                                  </a:lnTo>
                                  <a:lnTo>
                                    <a:pt x="1938" y="1995"/>
                                  </a:lnTo>
                                  <a:lnTo>
                                    <a:pt x="1918" y="2034"/>
                                  </a:lnTo>
                                  <a:lnTo>
                                    <a:pt x="1898" y="2070"/>
                                  </a:lnTo>
                                  <a:lnTo>
                                    <a:pt x="1878" y="2104"/>
                                  </a:lnTo>
                                  <a:lnTo>
                                    <a:pt x="1857" y="2137"/>
                                  </a:lnTo>
                                  <a:lnTo>
                                    <a:pt x="1835" y="2167"/>
                                  </a:lnTo>
                                  <a:lnTo>
                                    <a:pt x="1812" y="2195"/>
                                  </a:lnTo>
                                  <a:lnTo>
                                    <a:pt x="1789" y="2223"/>
                                  </a:lnTo>
                                  <a:lnTo>
                                    <a:pt x="1765" y="2248"/>
                                  </a:lnTo>
                                  <a:lnTo>
                                    <a:pt x="1740" y="2271"/>
                                  </a:lnTo>
                                  <a:lnTo>
                                    <a:pt x="1714" y="2293"/>
                                  </a:lnTo>
                                  <a:lnTo>
                                    <a:pt x="1688" y="2313"/>
                                  </a:lnTo>
                                  <a:lnTo>
                                    <a:pt x="1660" y="2331"/>
                                  </a:lnTo>
                                  <a:lnTo>
                                    <a:pt x="1632" y="2348"/>
                                  </a:lnTo>
                                  <a:lnTo>
                                    <a:pt x="1603" y="2363"/>
                                  </a:lnTo>
                                  <a:lnTo>
                                    <a:pt x="1573" y="2377"/>
                                  </a:lnTo>
                                  <a:lnTo>
                                    <a:pt x="1542" y="2389"/>
                                  </a:lnTo>
                                  <a:lnTo>
                                    <a:pt x="1509" y="2400"/>
                                  </a:lnTo>
                                  <a:lnTo>
                                    <a:pt x="1477" y="2409"/>
                                  </a:lnTo>
                                  <a:lnTo>
                                    <a:pt x="1442" y="2418"/>
                                  </a:lnTo>
                                  <a:lnTo>
                                    <a:pt x="1406" y="2425"/>
                                  </a:lnTo>
                                  <a:lnTo>
                                    <a:pt x="1370" y="2431"/>
                                  </a:lnTo>
                                  <a:lnTo>
                                    <a:pt x="1333" y="2435"/>
                                  </a:lnTo>
                                  <a:lnTo>
                                    <a:pt x="1293" y="2439"/>
                                  </a:lnTo>
                                  <a:lnTo>
                                    <a:pt x="1253" y="2441"/>
                                  </a:lnTo>
                                  <a:lnTo>
                                    <a:pt x="1212" y="2443"/>
                                  </a:lnTo>
                                  <a:lnTo>
                                    <a:pt x="1169" y="2443"/>
                                  </a:lnTo>
                                  <a:lnTo>
                                    <a:pt x="1126" y="2443"/>
                                  </a:lnTo>
                                  <a:lnTo>
                                    <a:pt x="1088" y="2440"/>
                                  </a:lnTo>
                                  <a:lnTo>
                                    <a:pt x="1071" y="2439"/>
                                  </a:lnTo>
                                  <a:lnTo>
                                    <a:pt x="1054" y="2436"/>
                                  </a:lnTo>
                                  <a:lnTo>
                                    <a:pt x="1040" y="2434"/>
                                  </a:lnTo>
                                  <a:lnTo>
                                    <a:pt x="1026" y="2430"/>
                                  </a:lnTo>
                                  <a:lnTo>
                                    <a:pt x="1013" y="2427"/>
                                  </a:lnTo>
                                  <a:lnTo>
                                    <a:pt x="1001" y="2422"/>
                                  </a:lnTo>
                                  <a:lnTo>
                                    <a:pt x="989" y="2417"/>
                                  </a:lnTo>
                                  <a:lnTo>
                                    <a:pt x="979" y="2412"/>
                                  </a:lnTo>
                                  <a:lnTo>
                                    <a:pt x="970" y="2405"/>
                                  </a:lnTo>
                                  <a:lnTo>
                                    <a:pt x="962" y="2399"/>
                                  </a:lnTo>
                                  <a:lnTo>
                                    <a:pt x="954" y="2391"/>
                                  </a:lnTo>
                                  <a:lnTo>
                                    <a:pt x="947" y="2383"/>
                                  </a:lnTo>
                                  <a:lnTo>
                                    <a:pt x="941" y="2374"/>
                                  </a:lnTo>
                                  <a:lnTo>
                                    <a:pt x="935" y="2364"/>
                                  </a:lnTo>
                                  <a:lnTo>
                                    <a:pt x="930" y="2353"/>
                                  </a:lnTo>
                                  <a:lnTo>
                                    <a:pt x="926" y="2342"/>
                                  </a:lnTo>
                                  <a:lnTo>
                                    <a:pt x="922" y="2329"/>
                                  </a:lnTo>
                                  <a:lnTo>
                                    <a:pt x="919" y="2316"/>
                                  </a:lnTo>
                                  <a:lnTo>
                                    <a:pt x="916" y="2302"/>
                                  </a:lnTo>
                                  <a:lnTo>
                                    <a:pt x="913" y="2287"/>
                                  </a:lnTo>
                                  <a:lnTo>
                                    <a:pt x="910" y="2254"/>
                                  </a:lnTo>
                                  <a:lnTo>
                                    <a:pt x="908" y="2217"/>
                                  </a:lnTo>
                                  <a:lnTo>
                                    <a:pt x="907" y="2175"/>
                                  </a:lnTo>
                                  <a:lnTo>
                                    <a:pt x="907" y="2129"/>
                                  </a:lnTo>
                                  <a:lnTo>
                                    <a:pt x="907" y="1212"/>
                                  </a:lnTo>
                                  <a:lnTo>
                                    <a:pt x="1465" y="767"/>
                                  </a:lnTo>
                                  <a:lnTo>
                                    <a:pt x="1465" y="556"/>
                                  </a:lnTo>
                                  <a:lnTo>
                                    <a:pt x="907" y="1001"/>
                                  </a:lnTo>
                                  <a:lnTo>
                                    <a:pt x="907" y="436"/>
                                  </a:lnTo>
                                  <a:lnTo>
                                    <a:pt x="908" y="389"/>
                                  </a:lnTo>
                                  <a:lnTo>
                                    <a:pt x="910" y="345"/>
                                  </a:lnTo>
                                  <a:lnTo>
                                    <a:pt x="911" y="325"/>
                                  </a:lnTo>
                                  <a:lnTo>
                                    <a:pt x="913" y="306"/>
                                  </a:lnTo>
                                  <a:lnTo>
                                    <a:pt x="916" y="288"/>
                                  </a:lnTo>
                                  <a:lnTo>
                                    <a:pt x="919" y="271"/>
                                  </a:lnTo>
                                  <a:lnTo>
                                    <a:pt x="922" y="255"/>
                                  </a:lnTo>
                                  <a:lnTo>
                                    <a:pt x="927" y="240"/>
                                  </a:lnTo>
                                  <a:lnTo>
                                    <a:pt x="932" y="226"/>
                                  </a:lnTo>
                                  <a:lnTo>
                                    <a:pt x="938" y="212"/>
                                  </a:lnTo>
                                  <a:lnTo>
                                    <a:pt x="945" y="199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9" y="176"/>
                                  </a:lnTo>
                                  <a:lnTo>
                                    <a:pt x="968" y="166"/>
                                  </a:lnTo>
                                  <a:lnTo>
                                    <a:pt x="978" y="157"/>
                                  </a:lnTo>
                                  <a:lnTo>
                                    <a:pt x="988" y="149"/>
                                  </a:lnTo>
                                  <a:lnTo>
                                    <a:pt x="1001" y="141"/>
                                  </a:lnTo>
                                  <a:lnTo>
                                    <a:pt x="1013" y="134"/>
                                  </a:lnTo>
                                  <a:lnTo>
                                    <a:pt x="1026" y="128"/>
                                  </a:lnTo>
                                  <a:lnTo>
                                    <a:pt x="1041" y="122"/>
                                  </a:lnTo>
                                  <a:lnTo>
                                    <a:pt x="1055" y="117"/>
                                  </a:lnTo>
                                  <a:lnTo>
                                    <a:pt x="1072" y="112"/>
                                  </a:lnTo>
                                  <a:lnTo>
                                    <a:pt x="1090" y="109"/>
                                  </a:lnTo>
                                  <a:lnTo>
                                    <a:pt x="1109" y="105"/>
                                  </a:lnTo>
                                  <a:lnTo>
                                    <a:pt x="1129" y="102"/>
                                  </a:lnTo>
                                  <a:lnTo>
                                    <a:pt x="1150" y="100"/>
                                  </a:lnTo>
                                  <a:lnTo>
                                    <a:pt x="1197" y="97"/>
                                  </a:lnTo>
                                  <a:lnTo>
                                    <a:pt x="1250" y="95"/>
                                  </a:lnTo>
                                  <a:lnTo>
                                    <a:pt x="1250" y="0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121" y="98"/>
                                  </a:lnTo>
                                  <a:lnTo>
                                    <a:pt x="157" y="103"/>
                                  </a:lnTo>
                                  <a:lnTo>
                                    <a:pt x="173" y="106"/>
                                  </a:lnTo>
                                  <a:lnTo>
                                    <a:pt x="190" y="110"/>
                                  </a:lnTo>
                                  <a:lnTo>
                                    <a:pt x="205" y="114"/>
                                  </a:lnTo>
                                  <a:lnTo>
                                    <a:pt x="219" y="119"/>
                                  </a:lnTo>
                                  <a:lnTo>
                                    <a:pt x="234" y="124"/>
                                  </a:lnTo>
                                  <a:lnTo>
                                    <a:pt x="246" y="130"/>
                                  </a:lnTo>
                                  <a:lnTo>
                                    <a:pt x="258" y="137"/>
                                  </a:lnTo>
                                  <a:lnTo>
                                    <a:pt x="271" y="143"/>
                                  </a:lnTo>
                                  <a:lnTo>
                                    <a:pt x="281" y="151"/>
                                  </a:lnTo>
                                  <a:lnTo>
                                    <a:pt x="292" y="160"/>
                                  </a:lnTo>
                                  <a:lnTo>
                                    <a:pt x="301" y="168"/>
                                  </a:lnTo>
                                  <a:lnTo>
                                    <a:pt x="310" y="178"/>
                                  </a:lnTo>
                                  <a:lnTo>
                                    <a:pt x="318" y="188"/>
                                  </a:lnTo>
                                  <a:lnTo>
                                    <a:pt x="325" y="199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39" y="224"/>
                                  </a:lnTo>
                                  <a:lnTo>
                                    <a:pt x="344" y="238"/>
                                  </a:lnTo>
                                  <a:lnTo>
                                    <a:pt x="350" y="251"/>
                                  </a:lnTo>
                                  <a:lnTo>
                                    <a:pt x="355" y="266"/>
                                  </a:lnTo>
                                  <a:lnTo>
                                    <a:pt x="358" y="282"/>
                                  </a:lnTo>
                                  <a:lnTo>
                                    <a:pt x="361" y="298"/>
                                  </a:lnTo>
                                  <a:lnTo>
                                    <a:pt x="365" y="315"/>
                                  </a:lnTo>
                                  <a:lnTo>
                                    <a:pt x="367" y="333"/>
                                  </a:lnTo>
                                  <a:lnTo>
                                    <a:pt x="369" y="352"/>
                                  </a:lnTo>
                                  <a:lnTo>
                                    <a:pt x="372" y="392"/>
                                  </a:lnTo>
                                  <a:lnTo>
                                    <a:pt x="372" y="436"/>
                                  </a:lnTo>
                                  <a:lnTo>
                                    <a:pt x="372" y="1315"/>
                                  </a:lnTo>
                                  <a:lnTo>
                                    <a:pt x="0" y="1611"/>
                                  </a:lnTo>
                                  <a:lnTo>
                                    <a:pt x="0" y="1818"/>
                                  </a:lnTo>
                                  <a:lnTo>
                                    <a:pt x="372" y="1523"/>
                                  </a:lnTo>
                                  <a:lnTo>
                                    <a:pt x="372" y="2140"/>
                                  </a:lnTo>
                                  <a:lnTo>
                                    <a:pt x="372" y="2187"/>
                                  </a:lnTo>
                                  <a:lnTo>
                                    <a:pt x="370" y="2231"/>
                                  </a:lnTo>
                                  <a:lnTo>
                                    <a:pt x="368" y="2251"/>
                                  </a:lnTo>
                                  <a:lnTo>
                                    <a:pt x="366" y="2270"/>
                                  </a:lnTo>
                                  <a:lnTo>
                                    <a:pt x="362" y="2289"/>
                                  </a:lnTo>
                                  <a:lnTo>
                                    <a:pt x="360" y="2306"/>
                                  </a:lnTo>
                                  <a:lnTo>
                                    <a:pt x="356" y="2323"/>
                                  </a:lnTo>
                                  <a:lnTo>
                                    <a:pt x="351" y="2338"/>
                                  </a:lnTo>
                                  <a:lnTo>
                                    <a:pt x="347" y="2353"/>
                                  </a:lnTo>
                                  <a:lnTo>
                                    <a:pt x="341" y="2367"/>
                                  </a:lnTo>
                                  <a:lnTo>
                                    <a:pt x="336" y="2381"/>
                                  </a:lnTo>
                                  <a:lnTo>
                                    <a:pt x="329" y="2393"/>
                                  </a:lnTo>
                                  <a:lnTo>
                                    <a:pt x="321" y="2405"/>
                                  </a:lnTo>
                                  <a:lnTo>
                                    <a:pt x="313" y="2415"/>
                                  </a:lnTo>
                                  <a:lnTo>
                                    <a:pt x="304" y="2426"/>
                                  </a:lnTo>
                                  <a:lnTo>
                                    <a:pt x="295" y="2435"/>
                                  </a:lnTo>
                                  <a:lnTo>
                                    <a:pt x="285" y="2444"/>
                                  </a:lnTo>
                                  <a:lnTo>
                                    <a:pt x="274" y="2452"/>
                                  </a:lnTo>
                                  <a:lnTo>
                                    <a:pt x="262" y="2460"/>
                                  </a:lnTo>
                                  <a:lnTo>
                                    <a:pt x="249" y="2467"/>
                                  </a:lnTo>
                                  <a:lnTo>
                                    <a:pt x="236" y="2473"/>
                                  </a:lnTo>
                                  <a:lnTo>
                                    <a:pt x="223" y="2479"/>
                                  </a:lnTo>
                                  <a:lnTo>
                                    <a:pt x="208" y="2484"/>
                                  </a:lnTo>
                                  <a:lnTo>
                                    <a:pt x="191" y="2488"/>
                                  </a:lnTo>
                                  <a:lnTo>
                                    <a:pt x="175" y="2492"/>
                                  </a:lnTo>
                                  <a:lnTo>
                                    <a:pt x="158" y="2495"/>
                                  </a:lnTo>
                                  <a:lnTo>
                                    <a:pt x="139" y="2497"/>
                                  </a:lnTo>
                                  <a:lnTo>
                                    <a:pt x="120" y="2499"/>
                                  </a:lnTo>
                                  <a:lnTo>
                                    <a:pt x="99" y="2501"/>
                                  </a:lnTo>
                                  <a:lnTo>
                                    <a:pt x="77" y="2502"/>
                                  </a:lnTo>
                                  <a:lnTo>
                                    <a:pt x="77" y="26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849" y="1033"/>
                              <a:ext cx="475" cy="226"/>
                            </a:xfrm>
                            <a:custGeom>
                              <a:avLst/>
                              <a:gdLst>
                                <a:gd name="T0" fmla="*/ 2394 w 4279"/>
                                <a:gd name="T1" fmla="*/ 1423 h 1804"/>
                                <a:gd name="T2" fmla="*/ 2781 w 4279"/>
                                <a:gd name="T3" fmla="*/ 1279 h 1804"/>
                                <a:gd name="T4" fmla="*/ 3211 w 4279"/>
                                <a:gd name="T5" fmla="*/ 1264 h 1804"/>
                                <a:gd name="T6" fmla="*/ 3632 w 4279"/>
                                <a:gd name="T7" fmla="*/ 1197 h 1804"/>
                                <a:gd name="T8" fmla="*/ 3499 w 4279"/>
                                <a:gd name="T9" fmla="*/ 1007 h 1804"/>
                                <a:gd name="T10" fmla="*/ 2929 w 4279"/>
                                <a:gd name="T11" fmla="*/ 1007 h 1804"/>
                                <a:gd name="T12" fmla="*/ 2513 w 4279"/>
                                <a:gd name="T13" fmla="*/ 1042 h 1804"/>
                                <a:gd name="T14" fmla="*/ 2241 w 4279"/>
                                <a:gd name="T15" fmla="*/ 1132 h 1804"/>
                                <a:gd name="T16" fmla="*/ 2041 w 4279"/>
                                <a:gd name="T17" fmla="*/ 1310 h 1804"/>
                                <a:gd name="T18" fmla="*/ 1941 w 4279"/>
                                <a:gd name="T19" fmla="*/ 1604 h 1804"/>
                                <a:gd name="T20" fmla="*/ 3863 w 4279"/>
                                <a:gd name="T21" fmla="*/ 738 h 1804"/>
                                <a:gd name="T22" fmla="*/ 3479 w 4279"/>
                                <a:gd name="T23" fmla="*/ 756 h 1804"/>
                                <a:gd name="T24" fmla="*/ 3034 w 4279"/>
                                <a:gd name="T25" fmla="*/ 751 h 1804"/>
                                <a:gd name="T26" fmla="*/ 2427 w 4279"/>
                                <a:gd name="T27" fmla="*/ 759 h 1804"/>
                                <a:gd name="T28" fmla="*/ 2058 w 4279"/>
                                <a:gd name="T29" fmla="*/ 810 h 1804"/>
                                <a:gd name="T30" fmla="*/ 1816 w 4279"/>
                                <a:gd name="T31" fmla="*/ 898 h 1804"/>
                                <a:gd name="T32" fmla="*/ 1633 w 4279"/>
                                <a:gd name="T33" fmla="*/ 1057 h 1804"/>
                                <a:gd name="T34" fmla="*/ 1546 w 4279"/>
                                <a:gd name="T35" fmla="*/ 1301 h 1804"/>
                                <a:gd name="T36" fmla="*/ 1577 w 4279"/>
                                <a:gd name="T37" fmla="*/ 1645 h 1804"/>
                                <a:gd name="T38" fmla="*/ 1838 w 4279"/>
                                <a:gd name="T39" fmla="*/ 1581 h 1804"/>
                                <a:gd name="T40" fmla="*/ 1952 w 4279"/>
                                <a:gd name="T41" fmla="*/ 1251 h 1804"/>
                                <a:gd name="T42" fmla="*/ 2176 w 4279"/>
                                <a:gd name="T43" fmla="*/ 1054 h 1804"/>
                                <a:gd name="T44" fmla="*/ 2483 w 4279"/>
                                <a:gd name="T45" fmla="*/ 952 h 1804"/>
                                <a:gd name="T46" fmla="*/ 2926 w 4279"/>
                                <a:gd name="T47" fmla="*/ 915 h 1804"/>
                                <a:gd name="T48" fmla="*/ 3532 w 4279"/>
                                <a:gd name="T49" fmla="*/ 914 h 1804"/>
                                <a:gd name="T50" fmla="*/ 3830 w 4279"/>
                                <a:gd name="T51" fmla="*/ 886 h 1804"/>
                                <a:gd name="T52" fmla="*/ 3564 w 4279"/>
                                <a:gd name="T53" fmla="*/ 487 h 1804"/>
                                <a:gd name="T54" fmla="*/ 2881 w 4279"/>
                                <a:gd name="T55" fmla="*/ 480 h 1804"/>
                                <a:gd name="T56" fmla="*/ 1981 w 4279"/>
                                <a:gd name="T57" fmla="*/ 463 h 1804"/>
                                <a:gd name="T58" fmla="*/ 1459 w 4279"/>
                                <a:gd name="T59" fmla="*/ 497 h 1804"/>
                                <a:gd name="T60" fmla="*/ 1133 w 4279"/>
                                <a:gd name="T61" fmla="*/ 581 h 1804"/>
                                <a:gd name="T62" fmla="*/ 926 w 4279"/>
                                <a:gd name="T63" fmla="*/ 722 h 1804"/>
                                <a:gd name="T64" fmla="*/ 836 w 4279"/>
                                <a:gd name="T65" fmla="*/ 940 h 1804"/>
                                <a:gd name="T66" fmla="*/ 879 w 4279"/>
                                <a:gd name="T67" fmla="*/ 1253 h 1804"/>
                                <a:gd name="T68" fmla="*/ 1073 w 4279"/>
                                <a:gd name="T69" fmla="*/ 1678 h 1804"/>
                                <a:gd name="T70" fmla="*/ 1450 w 4279"/>
                                <a:gd name="T71" fmla="*/ 1529 h 1804"/>
                                <a:gd name="T72" fmla="*/ 1460 w 4279"/>
                                <a:gd name="T73" fmla="*/ 1184 h 1804"/>
                                <a:gd name="T74" fmla="*/ 1593 w 4279"/>
                                <a:gd name="T75" fmla="*/ 943 h 1804"/>
                                <a:gd name="T76" fmla="*/ 1828 w 4279"/>
                                <a:gd name="T77" fmla="*/ 788 h 1804"/>
                                <a:gd name="T78" fmla="*/ 2095 w 4279"/>
                                <a:gd name="T79" fmla="*/ 707 h 1804"/>
                                <a:gd name="T80" fmla="*/ 2563 w 4279"/>
                                <a:gd name="T81" fmla="*/ 660 h 1804"/>
                                <a:gd name="T82" fmla="*/ 3171 w 4279"/>
                                <a:gd name="T83" fmla="*/ 661 h 1804"/>
                                <a:gd name="T84" fmla="*/ 3618 w 4279"/>
                                <a:gd name="T85" fmla="*/ 661 h 1804"/>
                                <a:gd name="T86" fmla="*/ 4099 w 4279"/>
                                <a:gd name="T87" fmla="*/ 360 h 1804"/>
                                <a:gd name="T88" fmla="*/ 3852 w 4279"/>
                                <a:gd name="T89" fmla="*/ 143 h 1804"/>
                                <a:gd name="T90" fmla="*/ 3247 w 4279"/>
                                <a:gd name="T91" fmla="*/ 171 h 1804"/>
                                <a:gd name="T92" fmla="*/ 2552 w 4279"/>
                                <a:gd name="T93" fmla="*/ 117 h 1804"/>
                                <a:gd name="T94" fmla="*/ 1368 w 4279"/>
                                <a:gd name="T95" fmla="*/ 0 h 1804"/>
                                <a:gd name="T96" fmla="*/ 568 w 4279"/>
                                <a:gd name="T97" fmla="*/ 108 h 1804"/>
                                <a:gd name="T98" fmla="*/ 69 w 4279"/>
                                <a:gd name="T99" fmla="*/ 487 h 1804"/>
                                <a:gd name="T100" fmla="*/ 85 w 4279"/>
                                <a:gd name="T101" fmla="*/ 1186 h 1804"/>
                                <a:gd name="T102" fmla="*/ 956 w 4279"/>
                                <a:gd name="T103" fmla="*/ 1673 h 1804"/>
                                <a:gd name="T104" fmla="*/ 765 w 4279"/>
                                <a:gd name="T105" fmla="*/ 1227 h 1804"/>
                                <a:gd name="T106" fmla="*/ 737 w 4279"/>
                                <a:gd name="T107" fmla="*/ 893 h 1804"/>
                                <a:gd name="T108" fmla="*/ 850 w 4279"/>
                                <a:gd name="T109" fmla="*/ 656 h 1804"/>
                                <a:gd name="T110" fmla="*/ 1085 w 4279"/>
                                <a:gd name="T111" fmla="*/ 498 h 1804"/>
                                <a:gd name="T112" fmla="*/ 1429 w 4279"/>
                                <a:gd name="T113" fmla="*/ 409 h 1804"/>
                                <a:gd name="T114" fmla="*/ 1851 w 4279"/>
                                <a:gd name="T115" fmla="*/ 374 h 1804"/>
                                <a:gd name="T116" fmla="*/ 2712 w 4279"/>
                                <a:gd name="T117" fmla="*/ 383 h 1804"/>
                                <a:gd name="T118" fmla="*/ 3427 w 4279"/>
                                <a:gd name="T119" fmla="*/ 397 h 1804"/>
                                <a:gd name="T120" fmla="*/ 4099 w 4279"/>
                                <a:gd name="T121" fmla="*/ 360 h 18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4279" h="1804">
                                  <a:moveTo>
                                    <a:pt x="2137" y="1804"/>
                                  </a:moveTo>
                                  <a:lnTo>
                                    <a:pt x="2169" y="1730"/>
                                  </a:lnTo>
                                  <a:lnTo>
                                    <a:pt x="2201" y="1663"/>
                                  </a:lnTo>
                                  <a:lnTo>
                                    <a:pt x="2236" y="1603"/>
                                  </a:lnTo>
                                  <a:lnTo>
                                    <a:pt x="2273" y="1550"/>
                                  </a:lnTo>
                                  <a:lnTo>
                                    <a:pt x="2312" y="1502"/>
                                  </a:lnTo>
                                  <a:lnTo>
                                    <a:pt x="2353" y="1460"/>
                                  </a:lnTo>
                                  <a:lnTo>
                                    <a:pt x="2394" y="1423"/>
                                  </a:lnTo>
                                  <a:lnTo>
                                    <a:pt x="2439" y="1392"/>
                                  </a:lnTo>
                                  <a:lnTo>
                                    <a:pt x="2484" y="1365"/>
                                  </a:lnTo>
                                  <a:lnTo>
                                    <a:pt x="2531" y="1342"/>
                                  </a:lnTo>
                                  <a:lnTo>
                                    <a:pt x="2579" y="1323"/>
                                  </a:lnTo>
                                  <a:lnTo>
                                    <a:pt x="2628" y="1308"/>
                                  </a:lnTo>
                                  <a:lnTo>
                                    <a:pt x="2678" y="1296"/>
                                  </a:lnTo>
                                  <a:lnTo>
                                    <a:pt x="2730" y="1286"/>
                                  </a:lnTo>
                                  <a:lnTo>
                                    <a:pt x="2781" y="1279"/>
                                  </a:lnTo>
                                  <a:lnTo>
                                    <a:pt x="2834" y="1274"/>
                                  </a:lnTo>
                                  <a:lnTo>
                                    <a:pt x="2887" y="1269"/>
                                  </a:lnTo>
                                  <a:lnTo>
                                    <a:pt x="2941" y="1267"/>
                                  </a:lnTo>
                                  <a:lnTo>
                                    <a:pt x="2995" y="1266"/>
                                  </a:lnTo>
                                  <a:lnTo>
                                    <a:pt x="3049" y="1265"/>
                                  </a:lnTo>
                                  <a:lnTo>
                                    <a:pt x="3103" y="1265"/>
                                  </a:lnTo>
                                  <a:lnTo>
                                    <a:pt x="3158" y="1265"/>
                                  </a:lnTo>
                                  <a:lnTo>
                                    <a:pt x="3211" y="1264"/>
                                  </a:lnTo>
                                  <a:lnTo>
                                    <a:pt x="3266" y="1262"/>
                                  </a:lnTo>
                                  <a:lnTo>
                                    <a:pt x="3320" y="1260"/>
                                  </a:lnTo>
                                  <a:lnTo>
                                    <a:pt x="3374" y="1255"/>
                                  </a:lnTo>
                                  <a:lnTo>
                                    <a:pt x="3426" y="1249"/>
                                  </a:lnTo>
                                  <a:lnTo>
                                    <a:pt x="3479" y="1240"/>
                                  </a:lnTo>
                                  <a:lnTo>
                                    <a:pt x="3530" y="1229"/>
                                  </a:lnTo>
                                  <a:lnTo>
                                    <a:pt x="3581" y="1215"/>
                                  </a:lnTo>
                                  <a:lnTo>
                                    <a:pt x="3632" y="1197"/>
                                  </a:lnTo>
                                  <a:lnTo>
                                    <a:pt x="3680" y="1176"/>
                                  </a:lnTo>
                                  <a:lnTo>
                                    <a:pt x="3777" y="988"/>
                                  </a:lnTo>
                                  <a:lnTo>
                                    <a:pt x="3744" y="992"/>
                                  </a:lnTo>
                                  <a:lnTo>
                                    <a:pt x="3710" y="996"/>
                                  </a:lnTo>
                                  <a:lnTo>
                                    <a:pt x="3675" y="999"/>
                                  </a:lnTo>
                                  <a:lnTo>
                                    <a:pt x="3641" y="1001"/>
                                  </a:lnTo>
                                  <a:lnTo>
                                    <a:pt x="3570" y="1005"/>
                                  </a:lnTo>
                                  <a:lnTo>
                                    <a:pt x="3499" y="1007"/>
                                  </a:lnTo>
                                  <a:lnTo>
                                    <a:pt x="3425" y="1008"/>
                                  </a:lnTo>
                                  <a:lnTo>
                                    <a:pt x="3350" y="1009"/>
                                  </a:lnTo>
                                  <a:lnTo>
                                    <a:pt x="3275" y="1008"/>
                                  </a:lnTo>
                                  <a:lnTo>
                                    <a:pt x="3199" y="1007"/>
                                  </a:lnTo>
                                  <a:lnTo>
                                    <a:pt x="3131" y="1007"/>
                                  </a:lnTo>
                                  <a:lnTo>
                                    <a:pt x="3063" y="1007"/>
                                  </a:lnTo>
                                  <a:lnTo>
                                    <a:pt x="2996" y="1007"/>
                                  </a:lnTo>
                                  <a:lnTo>
                                    <a:pt x="2929" y="1007"/>
                                  </a:lnTo>
                                  <a:lnTo>
                                    <a:pt x="2862" y="1009"/>
                                  </a:lnTo>
                                  <a:lnTo>
                                    <a:pt x="2796" y="1011"/>
                                  </a:lnTo>
                                  <a:lnTo>
                                    <a:pt x="2731" y="1015"/>
                                  </a:lnTo>
                                  <a:lnTo>
                                    <a:pt x="2668" y="1021"/>
                                  </a:lnTo>
                                  <a:lnTo>
                                    <a:pt x="2628" y="1025"/>
                                  </a:lnTo>
                                  <a:lnTo>
                                    <a:pt x="2589" y="1030"/>
                                  </a:lnTo>
                                  <a:lnTo>
                                    <a:pt x="2551" y="1036"/>
                                  </a:lnTo>
                                  <a:lnTo>
                                    <a:pt x="2513" y="1042"/>
                                  </a:lnTo>
                                  <a:lnTo>
                                    <a:pt x="2476" y="1050"/>
                                  </a:lnTo>
                                  <a:lnTo>
                                    <a:pt x="2439" y="1058"/>
                                  </a:lnTo>
                                  <a:lnTo>
                                    <a:pt x="2404" y="1067"/>
                                  </a:lnTo>
                                  <a:lnTo>
                                    <a:pt x="2370" y="1078"/>
                                  </a:lnTo>
                                  <a:lnTo>
                                    <a:pt x="2336" y="1090"/>
                                  </a:lnTo>
                                  <a:lnTo>
                                    <a:pt x="2303" y="1102"/>
                                  </a:lnTo>
                                  <a:lnTo>
                                    <a:pt x="2271" y="1116"/>
                                  </a:lnTo>
                                  <a:lnTo>
                                    <a:pt x="2241" y="1132"/>
                                  </a:lnTo>
                                  <a:lnTo>
                                    <a:pt x="2212" y="1149"/>
                                  </a:lnTo>
                                  <a:lnTo>
                                    <a:pt x="2183" y="1167"/>
                                  </a:lnTo>
                                  <a:lnTo>
                                    <a:pt x="2156" y="1186"/>
                                  </a:lnTo>
                                  <a:lnTo>
                                    <a:pt x="2131" y="1207"/>
                                  </a:lnTo>
                                  <a:lnTo>
                                    <a:pt x="2106" y="1230"/>
                                  </a:lnTo>
                                  <a:lnTo>
                                    <a:pt x="2084" y="1255"/>
                                  </a:lnTo>
                                  <a:lnTo>
                                    <a:pt x="2061" y="1282"/>
                                  </a:lnTo>
                                  <a:lnTo>
                                    <a:pt x="2041" y="1310"/>
                                  </a:lnTo>
                                  <a:lnTo>
                                    <a:pt x="2023" y="1340"/>
                                  </a:lnTo>
                                  <a:lnTo>
                                    <a:pt x="2006" y="1371"/>
                                  </a:lnTo>
                                  <a:lnTo>
                                    <a:pt x="1991" y="1405"/>
                                  </a:lnTo>
                                  <a:lnTo>
                                    <a:pt x="1977" y="1440"/>
                                  </a:lnTo>
                                  <a:lnTo>
                                    <a:pt x="1965" y="1478"/>
                                  </a:lnTo>
                                  <a:lnTo>
                                    <a:pt x="1955" y="1517"/>
                                  </a:lnTo>
                                  <a:lnTo>
                                    <a:pt x="1947" y="1560"/>
                                  </a:lnTo>
                                  <a:lnTo>
                                    <a:pt x="1941" y="1604"/>
                                  </a:lnTo>
                                  <a:lnTo>
                                    <a:pt x="1936" y="1650"/>
                                  </a:lnTo>
                                  <a:lnTo>
                                    <a:pt x="1934" y="1699"/>
                                  </a:lnTo>
                                  <a:lnTo>
                                    <a:pt x="1934" y="1750"/>
                                  </a:lnTo>
                                  <a:lnTo>
                                    <a:pt x="1936" y="1804"/>
                                  </a:lnTo>
                                  <a:lnTo>
                                    <a:pt x="2137" y="1804"/>
                                  </a:lnTo>
                                  <a:close/>
                                  <a:moveTo>
                                    <a:pt x="3830" y="886"/>
                                  </a:moveTo>
                                  <a:lnTo>
                                    <a:pt x="3908" y="732"/>
                                  </a:lnTo>
                                  <a:lnTo>
                                    <a:pt x="3863" y="738"/>
                                  </a:lnTo>
                                  <a:lnTo>
                                    <a:pt x="3818" y="742"/>
                                  </a:lnTo>
                                  <a:lnTo>
                                    <a:pt x="3773" y="746"/>
                                  </a:lnTo>
                                  <a:lnTo>
                                    <a:pt x="3726" y="749"/>
                                  </a:lnTo>
                                  <a:lnTo>
                                    <a:pt x="3678" y="751"/>
                                  </a:lnTo>
                                  <a:lnTo>
                                    <a:pt x="3630" y="753"/>
                                  </a:lnTo>
                                  <a:lnTo>
                                    <a:pt x="3579" y="755"/>
                                  </a:lnTo>
                                  <a:lnTo>
                                    <a:pt x="3530" y="755"/>
                                  </a:lnTo>
                                  <a:lnTo>
                                    <a:pt x="3479" y="756"/>
                                  </a:lnTo>
                                  <a:lnTo>
                                    <a:pt x="3427" y="756"/>
                                  </a:lnTo>
                                  <a:lnTo>
                                    <a:pt x="3376" y="756"/>
                                  </a:lnTo>
                                  <a:lnTo>
                                    <a:pt x="3323" y="756"/>
                                  </a:lnTo>
                                  <a:lnTo>
                                    <a:pt x="3271" y="755"/>
                                  </a:lnTo>
                                  <a:lnTo>
                                    <a:pt x="3218" y="754"/>
                                  </a:lnTo>
                                  <a:lnTo>
                                    <a:pt x="3165" y="753"/>
                                  </a:lnTo>
                                  <a:lnTo>
                                    <a:pt x="3111" y="752"/>
                                  </a:lnTo>
                                  <a:lnTo>
                                    <a:pt x="3034" y="751"/>
                                  </a:lnTo>
                                  <a:lnTo>
                                    <a:pt x="2957" y="750"/>
                                  </a:lnTo>
                                  <a:lnTo>
                                    <a:pt x="2878" y="749"/>
                                  </a:lnTo>
                                  <a:lnTo>
                                    <a:pt x="2802" y="749"/>
                                  </a:lnTo>
                                  <a:lnTo>
                                    <a:pt x="2725" y="749"/>
                                  </a:lnTo>
                                  <a:lnTo>
                                    <a:pt x="2649" y="750"/>
                                  </a:lnTo>
                                  <a:lnTo>
                                    <a:pt x="2574" y="752"/>
                                  </a:lnTo>
                                  <a:lnTo>
                                    <a:pt x="2501" y="755"/>
                                  </a:lnTo>
                                  <a:lnTo>
                                    <a:pt x="2427" y="759"/>
                                  </a:lnTo>
                                  <a:lnTo>
                                    <a:pt x="2355" y="764"/>
                                  </a:lnTo>
                                  <a:lnTo>
                                    <a:pt x="2286" y="772"/>
                                  </a:lnTo>
                                  <a:lnTo>
                                    <a:pt x="2218" y="781"/>
                                  </a:lnTo>
                                  <a:lnTo>
                                    <a:pt x="2185" y="786"/>
                                  </a:lnTo>
                                  <a:lnTo>
                                    <a:pt x="2152" y="791"/>
                                  </a:lnTo>
                                  <a:lnTo>
                                    <a:pt x="2120" y="797"/>
                                  </a:lnTo>
                                  <a:lnTo>
                                    <a:pt x="2089" y="803"/>
                                  </a:lnTo>
                                  <a:lnTo>
                                    <a:pt x="2058" y="810"/>
                                  </a:lnTo>
                                  <a:lnTo>
                                    <a:pt x="2028" y="818"/>
                                  </a:lnTo>
                                  <a:lnTo>
                                    <a:pt x="1999" y="826"/>
                                  </a:lnTo>
                                  <a:lnTo>
                                    <a:pt x="1970" y="834"/>
                                  </a:lnTo>
                                  <a:lnTo>
                                    <a:pt x="1937" y="845"/>
                                  </a:lnTo>
                                  <a:lnTo>
                                    <a:pt x="1905" y="857"/>
                                  </a:lnTo>
                                  <a:lnTo>
                                    <a:pt x="1875" y="870"/>
                                  </a:lnTo>
                                  <a:lnTo>
                                    <a:pt x="1844" y="883"/>
                                  </a:lnTo>
                                  <a:lnTo>
                                    <a:pt x="1816" y="898"/>
                                  </a:lnTo>
                                  <a:lnTo>
                                    <a:pt x="1789" y="914"/>
                                  </a:lnTo>
                                  <a:lnTo>
                                    <a:pt x="1763" y="931"/>
                                  </a:lnTo>
                                  <a:lnTo>
                                    <a:pt x="1737" y="949"/>
                                  </a:lnTo>
                                  <a:lnTo>
                                    <a:pt x="1714" y="968"/>
                                  </a:lnTo>
                                  <a:lnTo>
                                    <a:pt x="1691" y="988"/>
                                  </a:lnTo>
                                  <a:lnTo>
                                    <a:pt x="1671" y="1010"/>
                                  </a:lnTo>
                                  <a:lnTo>
                                    <a:pt x="1651" y="1033"/>
                                  </a:lnTo>
                                  <a:lnTo>
                                    <a:pt x="1633" y="1057"/>
                                  </a:lnTo>
                                  <a:lnTo>
                                    <a:pt x="1616" y="1083"/>
                                  </a:lnTo>
                                  <a:lnTo>
                                    <a:pt x="1602" y="1109"/>
                                  </a:lnTo>
                                  <a:lnTo>
                                    <a:pt x="1588" y="1137"/>
                                  </a:lnTo>
                                  <a:lnTo>
                                    <a:pt x="1576" y="1167"/>
                                  </a:lnTo>
                                  <a:lnTo>
                                    <a:pt x="1566" y="1198"/>
                                  </a:lnTo>
                                  <a:lnTo>
                                    <a:pt x="1558" y="1230"/>
                                  </a:lnTo>
                                  <a:lnTo>
                                    <a:pt x="1552" y="1264"/>
                                  </a:lnTo>
                                  <a:lnTo>
                                    <a:pt x="1546" y="1301"/>
                                  </a:lnTo>
                                  <a:lnTo>
                                    <a:pt x="1544" y="1337"/>
                                  </a:lnTo>
                                  <a:lnTo>
                                    <a:pt x="1543" y="1376"/>
                                  </a:lnTo>
                                  <a:lnTo>
                                    <a:pt x="1543" y="1416"/>
                                  </a:lnTo>
                                  <a:lnTo>
                                    <a:pt x="1546" y="1458"/>
                                  </a:lnTo>
                                  <a:lnTo>
                                    <a:pt x="1550" y="1502"/>
                                  </a:lnTo>
                                  <a:lnTo>
                                    <a:pt x="1557" y="1549"/>
                                  </a:lnTo>
                                  <a:lnTo>
                                    <a:pt x="1566" y="1596"/>
                                  </a:lnTo>
                                  <a:lnTo>
                                    <a:pt x="1577" y="1645"/>
                                  </a:lnTo>
                                  <a:lnTo>
                                    <a:pt x="1591" y="1696"/>
                                  </a:lnTo>
                                  <a:lnTo>
                                    <a:pt x="1605" y="1749"/>
                                  </a:lnTo>
                                  <a:lnTo>
                                    <a:pt x="1623" y="1804"/>
                                  </a:lnTo>
                                  <a:lnTo>
                                    <a:pt x="1833" y="1804"/>
                                  </a:lnTo>
                                  <a:lnTo>
                                    <a:pt x="1831" y="1744"/>
                                  </a:lnTo>
                                  <a:lnTo>
                                    <a:pt x="1831" y="1687"/>
                                  </a:lnTo>
                                  <a:lnTo>
                                    <a:pt x="1833" y="1633"/>
                                  </a:lnTo>
                                  <a:lnTo>
                                    <a:pt x="1838" y="1581"/>
                                  </a:lnTo>
                                  <a:lnTo>
                                    <a:pt x="1846" y="1532"/>
                                  </a:lnTo>
                                  <a:lnTo>
                                    <a:pt x="1854" y="1484"/>
                                  </a:lnTo>
                                  <a:lnTo>
                                    <a:pt x="1866" y="1440"/>
                                  </a:lnTo>
                                  <a:lnTo>
                                    <a:pt x="1879" y="1398"/>
                                  </a:lnTo>
                                  <a:lnTo>
                                    <a:pt x="1895" y="1358"/>
                                  </a:lnTo>
                                  <a:lnTo>
                                    <a:pt x="1911" y="1321"/>
                                  </a:lnTo>
                                  <a:lnTo>
                                    <a:pt x="1930" y="1286"/>
                                  </a:lnTo>
                                  <a:lnTo>
                                    <a:pt x="1952" y="1251"/>
                                  </a:lnTo>
                                  <a:lnTo>
                                    <a:pt x="1974" y="1220"/>
                                  </a:lnTo>
                                  <a:lnTo>
                                    <a:pt x="1999" y="1191"/>
                                  </a:lnTo>
                                  <a:lnTo>
                                    <a:pt x="2024" y="1164"/>
                                  </a:lnTo>
                                  <a:lnTo>
                                    <a:pt x="2052" y="1138"/>
                                  </a:lnTo>
                                  <a:lnTo>
                                    <a:pt x="2081" y="1115"/>
                                  </a:lnTo>
                                  <a:lnTo>
                                    <a:pt x="2112" y="1093"/>
                                  </a:lnTo>
                                  <a:lnTo>
                                    <a:pt x="2143" y="1072"/>
                                  </a:lnTo>
                                  <a:lnTo>
                                    <a:pt x="2176" y="1054"/>
                                  </a:lnTo>
                                  <a:lnTo>
                                    <a:pt x="2211" y="1036"/>
                                  </a:lnTo>
                                  <a:lnTo>
                                    <a:pt x="2247" y="1021"/>
                                  </a:lnTo>
                                  <a:lnTo>
                                    <a:pt x="2284" y="1005"/>
                                  </a:lnTo>
                                  <a:lnTo>
                                    <a:pt x="2322" y="992"/>
                                  </a:lnTo>
                                  <a:lnTo>
                                    <a:pt x="2360" y="981"/>
                                  </a:lnTo>
                                  <a:lnTo>
                                    <a:pt x="2400" y="970"/>
                                  </a:lnTo>
                                  <a:lnTo>
                                    <a:pt x="2441" y="961"/>
                                  </a:lnTo>
                                  <a:lnTo>
                                    <a:pt x="2483" y="952"/>
                                  </a:lnTo>
                                  <a:lnTo>
                                    <a:pt x="2525" y="945"/>
                                  </a:lnTo>
                                  <a:lnTo>
                                    <a:pt x="2569" y="939"/>
                                  </a:lnTo>
                                  <a:lnTo>
                                    <a:pt x="2612" y="933"/>
                                  </a:lnTo>
                                  <a:lnTo>
                                    <a:pt x="2657" y="928"/>
                                  </a:lnTo>
                                  <a:lnTo>
                                    <a:pt x="2723" y="923"/>
                                  </a:lnTo>
                                  <a:lnTo>
                                    <a:pt x="2790" y="919"/>
                                  </a:lnTo>
                                  <a:lnTo>
                                    <a:pt x="2858" y="917"/>
                                  </a:lnTo>
                                  <a:lnTo>
                                    <a:pt x="2926" y="915"/>
                                  </a:lnTo>
                                  <a:lnTo>
                                    <a:pt x="2995" y="914"/>
                                  </a:lnTo>
                                  <a:lnTo>
                                    <a:pt x="3063" y="914"/>
                                  </a:lnTo>
                                  <a:lnTo>
                                    <a:pt x="3131" y="915"/>
                                  </a:lnTo>
                                  <a:lnTo>
                                    <a:pt x="3199" y="915"/>
                                  </a:lnTo>
                                  <a:lnTo>
                                    <a:pt x="3284" y="916"/>
                                  </a:lnTo>
                                  <a:lnTo>
                                    <a:pt x="3368" y="916"/>
                                  </a:lnTo>
                                  <a:lnTo>
                                    <a:pt x="3451" y="916"/>
                                  </a:lnTo>
                                  <a:lnTo>
                                    <a:pt x="3532" y="914"/>
                                  </a:lnTo>
                                  <a:lnTo>
                                    <a:pt x="3571" y="912"/>
                                  </a:lnTo>
                                  <a:lnTo>
                                    <a:pt x="3611" y="910"/>
                                  </a:lnTo>
                                  <a:lnTo>
                                    <a:pt x="3649" y="908"/>
                                  </a:lnTo>
                                  <a:lnTo>
                                    <a:pt x="3687" y="905"/>
                                  </a:lnTo>
                                  <a:lnTo>
                                    <a:pt x="3723" y="901"/>
                                  </a:lnTo>
                                  <a:lnTo>
                                    <a:pt x="3759" y="897"/>
                                  </a:lnTo>
                                  <a:lnTo>
                                    <a:pt x="3795" y="892"/>
                                  </a:lnTo>
                                  <a:lnTo>
                                    <a:pt x="3830" y="886"/>
                                  </a:lnTo>
                                  <a:close/>
                                  <a:moveTo>
                                    <a:pt x="3960" y="631"/>
                                  </a:moveTo>
                                  <a:lnTo>
                                    <a:pt x="4049" y="458"/>
                                  </a:lnTo>
                                  <a:lnTo>
                                    <a:pt x="3970" y="466"/>
                                  </a:lnTo>
                                  <a:lnTo>
                                    <a:pt x="3891" y="473"/>
                                  </a:lnTo>
                                  <a:lnTo>
                                    <a:pt x="3811" y="478"/>
                                  </a:lnTo>
                                  <a:lnTo>
                                    <a:pt x="3729" y="482"/>
                                  </a:lnTo>
                                  <a:lnTo>
                                    <a:pt x="3646" y="485"/>
                                  </a:lnTo>
                                  <a:lnTo>
                                    <a:pt x="3564" y="487"/>
                                  </a:lnTo>
                                  <a:lnTo>
                                    <a:pt x="3479" y="489"/>
                                  </a:lnTo>
                                  <a:lnTo>
                                    <a:pt x="3395" y="489"/>
                                  </a:lnTo>
                                  <a:lnTo>
                                    <a:pt x="3310" y="489"/>
                                  </a:lnTo>
                                  <a:lnTo>
                                    <a:pt x="3224" y="488"/>
                                  </a:lnTo>
                                  <a:lnTo>
                                    <a:pt x="3138" y="487"/>
                                  </a:lnTo>
                                  <a:lnTo>
                                    <a:pt x="3053" y="485"/>
                                  </a:lnTo>
                                  <a:lnTo>
                                    <a:pt x="2967" y="483"/>
                                  </a:lnTo>
                                  <a:lnTo>
                                    <a:pt x="2881" y="480"/>
                                  </a:lnTo>
                                  <a:lnTo>
                                    <a:pt x="2795" y="478"/>
                                  </a:lnTo>
                                  <a:lnTo>
                                    <a:pt x="2710" y="475"/>
                                  </a:lnTo>
                                  <a:lnTo>
                                    <a:pt x="2583" y="472"/>
                                  </a:lnTo>
                                  <a:lnTo>
                                    <a:pt x="2459" y="468"/>
                                  </a:lnTo>
                                  <a:lnTo>
                                    <a:pt x="2336" y="465"/>
                                  </a:lnTo>
                                  <a:lnTo>
                                    <a:pt x="2216" y="463"/>
                                  </a:lnTo>
                                  <a:lnTo>
                                    <a:pt x="2097" y="462"/>
                                  </a:lnTo>
                                  <a:lnTo>
                                    <a:pt x="1981" y="463"/>
                                  </a:lnTo>
                                  <a:lnTo>
                                    <a:pt x="1869" y="465"/>
                                  </a:lnTo>
                                  <a:lnTo>
                                    <a:pt x="1759" y="469"/>
                                  </a:lnTo>
                                  <a:lnTo>
                                    <a:pt x="1707" y="473"/>
                                  </a:lnTo>
                                  <a:lnTo>
                                    <a:pt x="1655" y="476"/>
                                  </a:lnTo>
                                  <a:lnTo>
                                    <a:pt x="1604" y="481"/>
                                  </a:lnTo>
                                  <a:lnTo>
                                    <a:pt x="1555" y="485"/>
                                  </a:lnTo>
                                  <a:lnTo>
                                    <a:pt x="1507" y="491"/>
                                  </a:lnTo>
                                  <a:lnTo>
                                    <a:pt x="1459" y="497"/>
                                  </a:lnTo>
                                  <a:lnTo>
                                    <a:pt x="1413" y="505"/>
                                  </a:lnTo>
                                  <a:lnTo>
                                    <a:pt x="1369" y="513"/>
                                  </a:lnTo>
                                  <a:lnTo>
                                    <a:pt x="1326" y="523"/>
                                  </a:lnTo>
                                  <a:lnTo>
                                    <a:pt x="1284" y="532"/>
                                  </a:lnTo>
                                  <a:lnTo>
                                    <a:pt x="1244" y="543"/>
                                  </a:lnTo>
                                  <a:lnTo>
                                    <a:pt x="1205" y="555"/>
                                  </a:lnTo>
                                  <a:lnTo>
                                    <a:pt x="1168" y="567"/>
                                  </a:lnTo>
                                  <a:lnTo>
                                    <a:pt x="1133" y="581"/>
                                  </a:lnTo>
                                  <a:lnTo>
                                    <a:pt x="1099" y="596"/>
                                  </a:lnTo>
                                  <a:lnTo>
                                    <a:pt x="1068" y="611"/>
                                  </a:lnTo>
                                  <a:lnTo>
                                    <a:pt x="1040" y="627"/>
                                  </a:lnTo>
                                  <a:lnTo>
                                    <a:pt x="1014" y="644"/>
                                  </a:lnTo>
                                  <a:lnTo>
                                    <a:pt x="989" y="661"/>
                                  </a:lnTo>
                                  <a:lnTo>
                                    <a:pt x="966" y="680"/>
                                  </a:lnTo>
                                  <a:lnTo>
                                    <a:pt x="945" y="700"/>
                                  </a:lnTo>
                                  <a:lnTo>
                                    <a:pt x="926" y="722"/>
                                  </a:lnTo>
                                  <a:lnTo>
                                    <a:pt x="908" y="744"/>
                                  </a:lnTo>
                                  <a:lnTo>
                                    <a:pt x="892" y="768"/>
                                  </a:lnTo>
                                  <a:lnTo>
                                    <a:pt x="877" y="794"/>
                                  </a:lnTo>
                                  <a:lnTo>
                                    <a:pt x="865" y="820"/>
                                  </a:lnTo>
                                  <a:lnTo>
                                    <a:pt x="855" y="848"/>
                                  </a:lnTo>
                                  <a:lnTo>
                                    <a:pt x="846" y="877"/>
                                  </a:lnTo>
                                  <a:lnTo>
                                    <a:pt x="839" y="908"/>
                                  </a:lnTo>
                                  <a:lnTo>
                                    <a:pt x="836" y="940"/>
                                  </a:lnTo>
                                  <a:lnTo>
                                    <a:pt x="833" y="973"/>
                                  </a:lnTo>
                                  <a:lnTo>
                                    <a:pt x="833" y="1008"/>
                                  </a:lnTo>
                                  <a:lnTo>
                                    <a:pt x="835" y="1046"/>
                                  </a:lnTo>
                                  <a:lnTo>
                                    <a:pt x="839" y="1084"/>
                                  </a:lnTo>
                                  <a:lnTo>
                                    <a:pt x="845" y="1124"/>
                                  </a:lnTo>
                                  <a:lnTo>
                                    <a:pt x="854" y="1165"/>
                                  </a:lnTo>
                                  <a:lnTo>
                                    <a:pt x="865" y="1208"/>
                                  </a:lnTo>
                                  <a:lnTo>
                                    <a:pt x="879" y="1253"/>
                                  </a:lnTo>
                                  <a:lnTo>
                                    <a:pt x="894" y="1301"/>
                                  </a:lnTo>
                                  <a:lnTo>
                                    <a:pt x="912" y="1349"/>
                                  </a:lnTo>
                                  <a:lnTo>
                                    <a:pt x="932" y="1399"/>
                                  </a:lnTo>
                                  <a:lnTo>
                                    <a:pt x="956" y="1451"/>
                                  </a:lnTo>
                                  <a:lnTo>
                                    <a:pt x="981" y="1505"/>
                                  </a:lnTo>
                                  <a:lnTo>
                                    <a:pt x="1009" y="1561"/>
                                  </a:lnTo>
                                  <a:lnTo>
                                    <a:pt x="1040" y="1619"/>
                                  </a:lnTo>
                                  <a:lnTo>
                                    <a:pt x="1073" y="1678"/>
                                  </a:lnTo>
                                  <a:lnTo>
                                    <a:pt x="1110" y="1740"/>
                                  </a:lnTo>
                                  <a:lnTo>
                                    <a:pt x="1149" y="1804"/>
                                  </a:lnTo>
                                  <a:lnTo>
                                    <a:pt x="1516" y="1804"/>
                                  </a:lnTo>
                                  <a:lnTo>
                                    <a:pt x="1498" y="1744"/>
                                  </a:lnTo>
                                  <a:lnTo>
                                    <a:pt x="1482" y="1687"/>
                                  </a:lnTo>
                                  <a:lnTo>
                                    <a:pt x="1469" y="1633"/>
                                  </a:lnTo>
                                  <a:lnTo>
                                    <a:pt x="1458" y="1579"/>
                                  </a:lnTo>
                                  <a:lnTo>
                                    <a:pt x="1450" y="1529"/>
                                  </a:lnTo>
                                  <a:lnTo>
                                    <a:pt x="1443" y="1478"/>
                                  </a:lnTo>
                                  <a:lnTo>
                                    <a:pt x="1439" y="1431"/>
                                  </a:lnTo>
                                  <a:lnTo>
                                    <a:pt x="1438" y="1386"/>
                                  </a:lnTo>
                                  <a:lnTo>
                                    <a:pt x="1438" y="1342"/>
                                  </a:lnTo>
                                  <a:lnTo>
                                    <a:pt x="1440" y="1300"/>
                                  </a:lnTo>
                                  <a:lnTo>
                                    <a:pt x="1444" y="1259"/>
                                  </a:lnTo>
                                  <a:lnTo>
                                    <a:pt x="1451" y="1220"/>
                                  </a:lnTo>
                                  <a:lnTo>
                                    <a:pt x="1460" y="1184"/>
                                  </a:lnTo>
                                  <a:lnTo>
                                    <a:pt x="1470" y="1148"/>
                                  </a:lnTo>
                                  <a:lnTo>
                                    <a:pt x="1482" y="1115"/>
                                  </a:lnTo>
                                  <a:lnTo>
                                    <a:pt x="1497" y="1082"/>
                                  </a:lnTo>
                                  <a:lnTo>
                                    <a:pt x="1512" y="1052"/>
                                  </a:lnTo>
                                  <a:lnTo>
                                    <a:pt x="1530" y="1023"/>
                                  </a:lnTo>
                                  <a:lnTo>
                                    <a:pt x="1549" y="994"/>
                                  </a:lnTo>
                                  <a:lnTo>
                                    <a:pt x="1571" y="968"/>
                                  </a:lnTo>
                                  <a:lnTo>
                                    <a:pt x="1593" y="943"/>
                                  </a:lnTo>
                                  <a:lnTo>
                                    <a:pt x="1617" y="919"/>
                                  </a:lnTo>
                                  <a:lnTo>
                                    <a:pt x="1643" y="897"/>
                                  </a:lnTo>
                                  <a:lnTo>
                                    <a:pt x="1670" y="875"/>
                                  </a:lnTo>
                                  <a:lnTo>
                                    <a:pt x="1699" y="856"/>
                                  </a:lnTo>
                                  <a:lnTo>
                                    <a:pt x="1729" y="837"/>
                                  </a:lnTo>
                                  <a:lnTo>
                                    <a:pt x="1761" y="819"/>
                                  </a:lnTo>
                                  <a:lnTo>
                                    <a:pt x="1793" y="803"/>
                                  </a:lnTo>
                                  <a:lnTo>
                                    <a:pt x="1828" y="788"/>
                                  </a:lnTo>
                                  <a:lnTo>
                                    <a:pt x="1862" y="773"/>
                                  </a:lnTo>
                                  <a:lnTo>
                                    <a:pt x="1898" y="759"/>
                                  </a:lnTo>
                                  <a:lnTo>
                                    <a:pt x="1936" y="747"/>
                                  </a:lnTo>
                                  <a:lnTo>
                                    <a:pt x="1966" y="737"/>
                                  </a:lnTo>
                                  <a:lnTo>
                                    <a:pt x="1998" y="729"/>
                                  </a:lnTo>
                                  <a:lnTo>
                                    <a:pt x="2029" y="721"/>
                                  </a:lnTo>
                                  <a:lnTo>
                                    <a:pt x="2061" y="714"/>
                                  </a:lnTo>
                                  <a:lnTo>
                                    <a:pt x="2095" y="707"/>
                                  </a:lnTo>
                                  <a:lnTo>
                                    <a:pt x="2128" y="701"/>
                                  </a:lnTo>
                                  <a:lnTo>
                                    <a:pt x="2162" y="695"/>
                                  </a:lnTo>
                                  <a:lnTo>
                                    <a:pt x="2197" y="690"/>
                                  </a:lnTo>
                                  <a:lnTo>
                                    <a:pt x="2267" y="681"/>
                                  </a:lnTo>
                                  <a:lnTo>
                                    <a:pt x="2338" y="673"/>
                                  </a:lnTo>
                                  <a:lnTo>
                                    <a:pt x="2412" y="668"/>
                                  </a:lnTo>
                                  <a:lnTo>
                                    <a:pt x="2487" y="663"/>
                                  </a:lnTo>
                                  <a:lnTo>
                                    <a:pt x="2563" y="660"/>
                                  </a:lnTo>
                                  <a:lnTo>
                                    <a:pt x="2640" y="658"/>
                                  </a:lnTo>
                                  <a:lnTo>
                                    <a:pt x="2719" y="657"/>
                                  </a:lnTo>
                                  <a:lnTo>
                                    <a:pt x="2797" y="657"/>
                                  </a:lnTo>
                                  <a:lnTo>
                                    <a:pt x="2876" y="657"/>
                                  </a:lnTo>
                                  <a:lnTo>
                                    <a:pt x="2954" y="658"/>
                                  </a:lnTo>
                                  <a:lnTo>
                                    <a:pt x="3034" y="659"/>
                                  </a:lnTo>
                                  <a:lnTo>
                                    <a:pt x="3113" y="660"/>
                                  </a:lnTo>
                                  <a:lnTo>
                                    <a:pt x="3171" y="661"/>
                                  </a:lnTo>
                                  <a:lnTo>
                                    <a:pt x="3228" y="662"/>
                                  </a:lnTo>
                                  <a:lnTo>
                                    <a:pt x="3286" y="663"/>
                                  </a:lnTo>
                                  <a:lnTo>
                                    <a:pt x="3343" y="664"/>
                                  </a:lnTo>
                                  <a:lnTo>
                                    <a:pt x="3399" y="664"/>
                                  </a:lnTo>
                                  <a:lnTo>
                                    <a:pt x="3455" y="664"/>
                                  </a:lnTo>
                                  <a:lnTo>
                                    <a:pt x="3511" y="664"/>
                                  </a:lnTo>
                                  <a:lnTo>
                                    <a:pt x="3565" y="663"/>
                                  </a:lnTo>
                                  <a:lnTo>
                                    <a:pt x="3618" y="661"/>
                                  </a:lnTo>
                                  <a:lnTo>
                                    <a:pt x="3671" y="659"/>
                                  </a:lnTo>
                                  <a:lnTo>
                                    <a:pt x="3722" y="657"/>
                                  </a:lnTo>
                                  <a:lnTo>
                                    <a:pt x="3773" y="653"/>
                                  </a:lnTo>
                                  <a:lnTo>
                                    <a:pt x="3822" y="649"/>
                                  </a:lnTo>
                                  <a:lnTo>
                                    <a:pt x="3869" y="644"/>
                                  </a:lnTo>
                                  <a:lnTo>
                                    <a:pt x="3916" y="638"/>
                                  </a:lnTo>
                                  <a:lnTo>
                                    <a:pt x="3960" y="631"/>
                                  </a:lnTo>
                                  <a:close/>
                                  <a:moveTo>
                                    <a:pt x="4099" y="360"/>
                                  </a:moveTo>
                                  <a:lnTo>
                                    <a:pt x="4279" y="9"/>
                                  </a:lnTo>
                                  <a:lnTo>
                                    <a:pt x="4225" y="37"/>
                                  </a:lnTo>
                                  <a:lnTo>
                                    <a:pt x="4168" y="60"/>
                                  </a:lnTo>
                                  <a:lnTo>
                                    <a:pt x="4109" y="82"/>
                                  </a:lnTo>
                                  <a:lnTo>
                                    <a:pt x="4048" y="100"/>
                                  </a:lnTo>
                                  <a:lnTo>
                                    <a:pt x="3985" y="117"/>
                                  </a:lnTo>
                                  <a:lnTo>
                                    <a:pt x="3919" y="131"/>
                                  </a:lnTo>
                                  <a:lnTo>
                                    <a:pt x="3852" y="143"/>
                                  </a:lnTo>
                                  <a:lnTo>
                                    <a:pt x="3783" y="153"/>
                                  </a:lnTo>
                                  <a:lnTo>
                                    <a:pt x="3711" y="161"/>
                                  </a:lnTo>
                                  <a:lnTo>
                                    <a:pt x="3637" y="166"/>
                                  </a:lnTo>
                                  <a:lnTo>
                                    <a:pt x="3562" y="171"/>
                                  </a:lnTo>
                                  <a:lnTo>
                                    <a:pt x="3486" y="173"/>
                                  </a:lnTo>
                                  <a:lnTo>
                                    <a:pt x="3408" y="174"/>
                                  </a:lnTo>
                                  <a:lnTo>
                                    <a:pt x="3329" y="173"/>
                                  </a:lnTo>
                                  <a:lnTo>
                                    <a:pt x="3247" y="171"/>
                                  </a:lnTo>
                                  <a:lnTo>
                                    <a:pt x="3165" y="168"/>
                                  </a:lnTo>
                                  <a:lnTo>
                                    <a:pt x="3081" y="164"/>
                                  </a:lnTo>
                                  <a:lnTo>
                                    <a:pt x="2996" y="158"/>
                                  </a:lnTo>
                                  <a:lnTo>
                                    <a:pt x="2910" y="152"/>
                                  </a:lnTo>
                                  <a:lnTo>
                                    <a:pt x="2821" y="144"/>
                                  </a:lnTo>
                                  <a:lnTo>
                                    <a:pt x="2733" y="136"/>
                                  </a:lnTo>
                                  <a:lnTo>
                                    <a:pt x="2643" y="127"/>
                                  </a:lnTo>
                                  <a:lnTo>
                                    <a:pt x="2552" y="117"/>
                                  </a:lnTo>
                                  <a:lnTo>
                                    <a:pt x="2460" y="107"/>
                                  </a:lnTo>
                                  <a:lnTo>
                                    <a:pt x="2275" y="86"/>
                                  </a:lnTo>
                                  <a:lnTo>
                                    <a:pt x="2086" y="64"/>
                                  </a:lnTo>
                                  <a:lnTo>
                                    <a:pt x="1896" y="42"/>
                                  </a:lnTo>
                                  <a:lnTo>
                                    <a:pt x="1702" y="21"/>
                                  </a:lnTo>
                                  <a:lnTo>
                                    <a:pt x="1591" y="10"/>
                                  </a:lnTo>
                                  <a:lnTo>
                                    <a:pt x="1479" y="3"/>
                                  </a:lnTo>
                                  <a:lnTo>
                                    <a:pt x="1368" y="0"/>
                                  </a:lnTo>
                                  <a:lnTo>
                                    <a:pt x="1259" y="0"/>
                                  </a:lnTo>
                                  <a:lnTo>
                                    <a:pt x="1151" y="3"/>
                                  </a:lnTo>
                                  <a:lnTo>
                                    <a:pt x="1046" y="11"/>
                                  </a:lnTo>
                                  <a:lnTo>
                                    <a:pt x="943" y="23"/>
                                  </a:lnTo>
                                  <a:lnTo>
                                    <a:pt x="844" y="38"/>
                                  </a:lnTo>
                                  <a:lnTo>
                                    <a:pt x="748" y="57"/>
                                  </a:lnTo>
                                  <a:lnTo>
                                    <a:pt x="656" y="80"/>
                                  </a:lnTo>
                                  <a:lnTo>
                                    <a:pt x="568" y="108"/>
                                  </a:lnTo>
                                  <a:lnTo>
                                    <a:pt x="485" y="139"/>
                                  </a:lnTo>
                                  <a:lnTo>
                                    <a:pt x="407" y="175"/>
                                  </a:lnTo>
                                  <a:lnTo>
                                    <a:pt x="334" y="215"/>
                                  </a:lnTo>
                                  <a:lnTo>
                                    <a:pt x="267" y="260"/>
                                  </a:lnTo>
                                  <a:lnTo>
                                    <a:pt x="208" y="311"/>
                                  </a:lnTo>
                                  <a:lnTo>
                                    <a:pt x="154" y="365"/>
                                  </a:lnTo>
                                  <a:lnTo>
                                    <a:pt x="108" y="424"/>
                                  </a:lnTo>
                                  <a:lnTo>
                                    <a:pt x="69" y="487"/>
                                  </a:lnTo>
                                  <a:lnTo>
                                    <a:pt x="39" y="557"/>
                                  </a:lnTo>
                                  <a:lnTo>
                                    <a:pt x="17" y="631"/>
                                  </a:lnTo>
                                  <a:lnTo>
                                    <a:pt x="3" y="710"/>
                                  </a:lnTo>
                                  <a:lnTo>
                                    <a:pt x="0" y="795"/>
                                  </a:lnTo>
                                  <a:lnTo>
                                    <a:pt x="6" y="884"/>
                                  </a:lnTo>
                                  <a:lnTo>
                                    <a:pt x="21" y="979"/>
                                  </a:lnTo>
                                  <a:lnTo>
                                    <a:pt x="48" y="1080"/>
                                  </a:lnTo>
                                  <a:lnTo>
                                    <a:pt x="85" y="1186"/>
                                  </a:lnTo>
                                  <a:lnTo>
                                    <a:pt x="134" y="1298"/>
                                  </a:lnTo>
                                  <a:lnTo>
                                    <a:pt x="194" y="1415"/>
                                  </a:lnTo>
                                  <a:lnTo>
                                    <a:pt x="267" y="1539"/>
                                  </a:lnTo>
                                  <a:lnTo>
                                    <a:pt x="352" y="1668"/>
                                  </a:lnTo>
                                  <a:lnTo>
                                    <a:pt x="450" y="1804"/>
                                  </a:lnTo>
                                  <a:lnTo>
                                    <a:pt x="1032" y="1804"/>
                                  </a:lnTo>
                                  <a:lnTo>
                                    <a:pt x="992" y="1737"/>
                                  </a:lnTo>
                                  <a:lnTo>
                                    <a:pt x="956" y="1673"/>
                                  </a:lnTo>
                                  <a:lnTo>
                                    <a:pt x="922" y="1611"/>
                                  </a:lnTo>
                                  <a:lnTo>
                                    <a:pt x="891" y="1550"/>
                                  </a:lnTo>
                                  <a:lnTo>
                                    <a:pt x="863" y="1491"/>
                                  </a:lnTo>
                                  <a:lnTo>
                                    <a:pt x="838" y="1435"/>
                                  </a:lnTo>
                                  <a:lnTo>
                                    <a:pt x="816" y="1380"/>
                                  </a:lnTo>
                                  <a:lnTo>
                                    <a:pt x="796" y="1328"/>
                                  </a:lnTo>
                                  <a:lnTo>
                                    <a:pt x="779" y="1277"/>
                                  </a:lnTo>
                                  <a:lnTo>
                                    <a:pt x="765" y="1227"/>
                                  </a:lnTo>
                                  <a:lnTo>
                                    <a:pt x="752" y="1180"/>
                                  </a:lnTo>
                                  <a:lnTo>
                                    <a:pt x="743" y="1134"/>
                                  </a:lnTo>
                                  <a:lnTo>
                                    <a:pt x="736" y="1090"/>
                                  </a:lnTo>
                                  <a:lnTo>
                                    <a:pt x="731" y="1048"/>
                                  </a:lnTo>
                                  <a:lnTo>
                                    <a:pt x="729" y="1006"/>
                                  </a:lnTo>
                                  <a:lnTo>
                                    <a:pt x="729" y="967"/>
                                  </a:lnTo>
                                  <a:lnTo>
                                    <a:pt x="731" y="929"/>
                                  </a:lnTo>
                                  <a:lnTo>
                                    <a:pt x="737" y="893"/>
                                  </a:lnTo>
                                  <a:lnTo>
                                    <a:pt x="743" y="859"/>
                                  </a:lnTo>
                                  <a:lnTo>
                                    <a:pt x="752" y="826"/>
                                  </a:lnTo>
                                  <a:lnTo>
                                    <a:pt x="763" y="794"/>
                                  </a:lnTo>
                                  <a:lnTo>
                                    <a:pt x="777" y="763"/>
                                  </a:lnTo>
                                  <a:lnTo>
                                    <a:pt x="791" y="734"/>
                                  </a:lnTo>
                                  <a:lnTo>
                                    <a:pt x="809" y="707"/>
                                  </a:lnTo>
                                  <a:lnTo>
                                    <a:pt x="828" y="681"/>
                                  </a:lnTo>
                                  <a:lnTo>
                                    <a:pt x="850" y="656"/>
                                  </a:lnTo>
                                  <a:lnTo>
                                    <a:pt x="873" y="633"/>
                                  </a:lnTo>
                                  <a:lnTo>
                                    <a:pt x="898" y="610"/>
                                  </a:lnTo>
                                  <a:lnTo>
                                    <a:pt x="924" y="589"/>
                                  </a:lnTo>
                                  <a:lnTo>
                                    <a:pt x="952" y="569"/>
                                  </a:lnTo>
                                  <a:lnTo>
                                    <a:pt x="983" y="550"/>
                                  </a:lnTo>
                                  <a:lnTo>
                                    <a:pt x="1015" y="532"/>
                                  </a:lnTo>
                                  <a:lnTo>
                                    <a:pt x="1050" y="514"/>
                                  </a:lnTo>
                                  <a:lnTo>
                                    <a:pt x="1085" y="498"/>
                                  </a:lnTo>
                                  <a:lnTo>
                                    <a:pt x="1123" y="484"/>
                                  </a:lnTo>
                                  <a:lnTo>
                                    <a:pt x="1163" y="470"/>
                                  </a:lnTo>
                                  <a:lnTo>
                                    <a:pt x="1203" y="457"/>
                                  </a:lnTo>
                                  <a:lnTo>
                                    <a:pt x="1245" y="446"/>
                                  </a:lnTo>
                                  <a:lnTo>
                                    <a:pt x="1289" y="435"/>
                                  </a:lnTo>
                                  <a:lnTo>
                                    <a:pt x="1335" y="425"/>
                                  </a:lnTo>
                                  <a:lnTo>
                                    <a:pt x="1381" y="417"/>
                                  </a:lnTo>
                                  <a:lnTo>
                                    <a:pt x="1429" y="409"/>
                                  </a:lnTo>
                                  <a:lnTo>
                                    <a:pt x="1478" y="402"/>
                                  </a:lnTo>
                                  <a:lnTo>
                                    <a:pt x="1528" y="396"/>
                                  </a:lnTo>
                                  <a:lnTo>
                                    <a:pt x="1578" y="391"/>
                                  </a:lnTo>
                                  <a:lnTo>
                                    <a:pt x="1631" y="386"/>
                                  </a:lnTo>
                                  <a:lnTo>
                                    <a:pt x="1685" y="382"/>
                                  </a:lnTo>
                                  <a:lnTo>
                                    <a:pt x="1739" y="378"/>
                                  </a:lnTo>
                                  <a:lnTo>
                                    <a:pt x="1795" y="376"/>
                                  </a:lnTo>
                                  <a:lnTo>
                                    <a:pt x="1851" y="374"/>
                                  </a:lnTo>
                                  <a:lnTo>
                                    <a:pt x="1909" y="372"/>
                                  </a:lnTo>
                                  <a:lnTo>
                                    <a:pt x="1967" y="371"/>
                                  </a:lnTo>
                                  <a:lnTo>
                                    <a:pt x="2086" y="370"/>
                                  </a:lnTo>
                                  <a:lnTo>
                                    <a:pt x="2207" y="371"/>
                                  </a:lnTo>
                                  <a:lnTo>
                                    <a:pt x="2331" y="373"/>
                                  </a:lnTo>
                                  <a:lnTo>
                                    <a:pt x="2456" y="376"/>
                                  </a:lnTo>
                                  <a:lnTo>
                                    <a:pt x="2583" y="379"/>
                                  </a:lnTo>
                                  <a:lnTo>
                                    <a:pt x="2712" y="383"/>
                                  </a:lnTo>
                                  <a:lnTo>
                                    <a:pt x="2801" y="386"/>
                                  </a:lnTo>
                                  <a:lnTo>
                                    <a:pt x="2892" y="388"/>
                                  </a:lnTo>
                                  <a:lnTo>
                                    <a:pt x="2981" y="391"/>
                                  </a:lnTo>
                                  <a:lnTo>
                                    <a:pt x="3071" y="393"/>
                                  </a:lnTo>
                                  <a:lnTo>
                                    <a:pt x="3160" y="395"/>
                                  </a:lnTo>
                                  <a:lnTo>
                                    <a:pt x="3249" y="396"/>
                                  </a:lnTo>
                                  <a:lnTo>
                                    <a:pt x="3339" y="397"/>
                                  </a:lnTo>
                                  <a:lnTo>
                                    <a:pt x="3427" y="397"/>
                                  </a:lnTo>
                                  <a:lnTo>
                                    <a:pt x="3516" y="396"/>
                                  </a:lnTo>
                                  <a:lnTo>
                                    <a:pt x="3603" y="394"/>
                                  </a:lnTo>
                                  <a:lnTo>
                                    <a:pt x="3689" y="392"/>
                                  </a:lnTo>
                                  <a:lnTo>
                                    <a:pt x="3774" y="388"/>
                                  </a:lnTo>
                                  <a:lnTo>
                                    <a:pt x="3856" y="383"/>
                                  </a:lnTo>
                                  <a:lnTo>
                                    <a:pt x="3939" y="377"/>
                                  </a:lnTo>
                                  <a:lnTo>
                                    <a:pt x="4021" y="369"/>
                                  </a:lnTo>
                                  <a:lnTo>
                                    <a:pt x="4099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52"/>
                          <wps:cNvSpPr>
                            <a:spLocks/>
                          </wps:cNvSpPr>
                          <wps:spPr bwMode="auto">
                            <a:xfrm>
                              <a:off x="800" y="1517"/>
                              <a:ext cx="387" cy="437"/>
                            </a:xfrm>
                            <a:custGeom>
                              <a:avLst/>
                              <a:gdLst>
                                <a:gd name="T0" fmla="*/ 0 w 3479"/>
                                <a:gd name="T1" fmla="*/ 0 h 3497"/>
                                <a:gd name="T2" fmla="*/ 1 w 3479"/>
                                <a:gd name="T3" fmla="*/ 2985 h 3497"/>
                                <a:gd name="T4" fmla="*/ 4 w 3479"/>
                                <a:gd name="T5" fmla="*/ 3020 h 3497"/>
                                <a:gd name="T6" fmla="*/ 12 w 3479"/>
                                <a:gd name="T7" fmla="*/ 3054 h 3497"/>
                                <a:gd name="T8" fmla="*/ 23 w 3479"/>
                                <a:gd name="T9" fmla="*/ 3087 h 3497"/>
                                <a:gd name="T10" fmla="*/ 39 w 3479"/>
                                <a:gd name="T11" fmla="*/ 3118 h 3497"/>
                                <a:gd name="T12" fmla="*/ 57 w 3479"/>
                                <a:gd name="T13" fmla="*/ 3148 h 3497"/>
                                <a:gd name="T14" fmla="*/ 78 w 3479"/>
                                <a:gd name="T15" fmla="*/ 3175 h 3497"/>
                                <a:gd name="T16" fmla="*/ 101 w 3479"/>
                                <a:gd name="T17" fmla="*/ 3202 h 3497"/>
                                <a:gd name="T18" fmla="*/ 128 w 3479"/>
                                <a:gd name="T19" fmla="*/ 3226 h 3497"/>
                                <a:gd name="T20" fmla="*/ 157 w 3479"/>
                                <a:gd name="T21" fmla="*/ 3247 h 3497"/>
                                <a:gd name="T22" fmla="*/ 187 w 3479"/>
                                <a:gd name="T23" fmla="*/ 3266 h 3497"/>
                                <a:gd name="T24" fmla="*/ 221 w 3479"/>
                                <a:gd name="T25" fmla="*/ 3282 h 3497"/>
                                <a:gd name="T26" fmla="*/ 256 w 3479"/>
                                <a:gd name="T27" fmla="*/ 3296 h 3497"/>
                                <a:gd name="T28" fmla="*/ 293 w 3479"/>
                                <a:gd name="T29" fmla="*/ 3306 h 3497"/>
                                <a:gd name="T30" fmla="*/ 331 w 3479"/>
                                <a:gd name="T31" fmla="*/ 3313 h 3497"/>
                                <a:gd name="T32" fmla="*/ 370 w 3479"/>
                                <a:gd name="T33" fmla="*/ 3317 h 3497"/>
                                <a:gd name="T34" fmla="*/ 1297 w 3479"/>
                                <a:gd name="T35" fmla="*/ 3317 h 3497"/>
                                <a:gd name="T36" fmla="*/ 1309 w 3479"/>
                                <a:gd name="T37" fmla="*/ 3317 h 3497"/>
                                <a:gd name="T38" fmla="*/ 1395 w 3479"/>
                                <a:gd name="T39" fmla="*/ 3319 h 3497"/>
                                <a:gd name="T40" fmla="*/ 1448 w 3479"/>
                                <a:gd name="T41" fmla="*/ 3325 h 3497"/>
                                <a:gd name="T42" fmla="*/ 1507 w 3479"/>
                                <a:gd name="T43" fmla="*/ 3338 h 3497"/>
                                <a:gd name="T44" fmla="*/ 1567 w 3479"/>
                                <a:gd name="T45" fmla="*/ 3359 h 3497"/>
                                <a:gd name="T46" fmla="*/ 1597 w 3479"/>
                                <a:gd name="T47" fmla="*/ 3374 h 3497"/>
                                <a:gd name="T48" fmla="*/ 1626 w 3479"/>
                                <a:gd name="T49" fmla="*/ 3391 h 3497"/>
                                <a:gd name="T50" fmla="*/ 1655 w 3479"/>
                                <a:gd name="T51" fmla="*/ 3412 h 3497"/>
                                <a:gd name="T52" fmla="*/ 1682 w 3479"/>
                                <a:gd name="T53" fmla="*/ 3437 h 3497"/>
                                <a:gd name="T54" fmla="*/ 1709 w 3479"/>
                                <a:gd name="T55" fmla="*/ 3465 h 3497"/>
                                <a:gd name="T56" fmla="*/ 1732 w 3479"/>
                                <a:gd name="T57" fmla="*/ 3497 h 3497"/>
                                <a:gd name="T58" fmla="*/ 1759 w 3479"/>
                                <a:gd name="T59" fmla="*/ 3465 h 3497"/>
                                <a:gd name="T60" fmla="*/ 1787 w 3479"/>
                                <a:gd name="T61" fmla="*/ 3437 h 3497"/>
                                <a:gd name="T62" fmla="*/ 1815 w 3479"/>
                                <a:gd name="T63" fmla="*/ 3412 h 3497"/>
                                <a:gd name="T64" fmla="*/ 1844 w 3479"/>
                                <a:gd name="T65" fmla="*/ 3391 h 3497"/>
                                <a:gd name="T66" fmla="*/ 1872 w 3479"/>
                                <a:gd name="T67" fmla="*/ 3374 h 3497"/>
                                <a:gd name="T68" fmla="*/ 1900 w 3479"/>
                                <a:gd name="T69" fmla="*/ 3359 h 3497"/>
                                <a:gd name="T70" fmla="*/ 1956 w 3479"/>
                                <a:gd name="T71" fmla="*/ 3338 h 3497"/>
                                <a:gd name="T72" fmla="*/ 2010 w 3479"/>
                                <a:gd name="T73" fmla="*/ 3325 h 3497"/>
                                <a:gd name="T74" fmla="*/ 2060 w 3479"/>
                                <a:gd name="T75" fmla="*/ 3319 h 3497"/>
                                <a:gd name="T76" fmla="*/ 2147 w 3479"/>
                                <a:gd name="T77" fmla="*/ 3317 h 3497"/>
                                <a:gd name="T78" fmla="*/ 2162 w 3479"/>
                                <a:gd name="T79" fmla="*/ 3317 h 3497"/>
                                <a:gd name="T80" fmla="*/ 3122 w 3479"/>
                                <a:gd name="T81" fmla="*/ 3317 h 3497"/>
                                <a:gd name="T82" fmla="*/ 3160 w 3479"/>
                                <a:gd name="T83" fmla="*/ 3313 h 3497"/>
                                <a:gd name="T84" fmla="*/ 3196 w 3479"/>
                                <a:gd name="T85" fmla="*/ 3306 h 3497"/>
                                <a:gd name="T86" fmla="*/ 3231 w 3479"/>
                                <a:gd name="T87" fmla="*/ 3297 h 3497"/>
                                <a:gd name="T88" fmla="*/ 3265 w 3479"/>
                                <a:gd name="T89" fmla="*/ 3284 h 3497"/>
                                <a:gd name="T90" fmla="*/ 3297 w 3479"/>
                                <a:gd name="T91" fmla="*/ 3268 h 3497"/>
                                <a:gd name="T92" fmla="*/ 3327 w 3479"/>
                                <a:gd name="T93" fmla="*/ 3250 h 3497"/>
                                <a:gd name="T94" fmla="*/ 3355 w 3479"/>
                                <a:gd name="T95" fmla="*/ 3229 h 3497"/>
                                <a:gd name="T96" fmla="*/ 3381 w 3479"/>
                                <a:gd name="T97" fmla="*/ 3206 h 3497"/>
                                <a:gd name="T98" fmla="*/ 3403 w 3479"/>
                                <a:gd name="T99" fmla="*/ 3181 h 3497"/>
                                <a:gd name="T100" fmla="*/ 3424 w 3479"/>
                                <a:gd name="T101" fmla="*/ 3153 h 3497"/>
                                <a:gd name="T102" fmla="*/ 3441 w 3479"/>
                                <a:gd name="T103" fmla="*/ 3125 h 3497"/>
                                <a:gd name="T104" fmla="*/ 3456 w 3479"/>
                                <a:gd name="T105" fmla="*/ 3095 h 3497"/>
                                <a:gd name="T106" fmla="*/ 3467 w 3479"/>
                                <a:gd name="T107" fmla="*/ 3063 h 3497"/>
                                <a:gd name="T108" fmla="*/ 3475 w 3479"/>
                                <a:gd name="T109" fmla="*/ 3030 h 3497"/>
                                <a:gd name="T110" fmla="*/ 3478 w 3479"/>
                                <a:gd name="T111" fmla="*/ 2996 h 3497"/>
                                <a:gd name="T112" fmla="*/ 3479 w 3479"/>
                                <a:gd name="T113" fmla="*/ 0 h 34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479" h="3497">
                                  <a:moveTo>
                                    <a:pt x="34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67"/>
                                  </a:lnTo>
                                  <a:lnTo>
                                    <a:pt x="1" y="2985"/>
                                  </a:lnTo>
                                  <a:lnTo>
                                    <a:pt x="2" y="3002"/>
                                  </a:lnTo>
                                  <a:lnTo>
                                    <a:pt x="4" y="3020"/>
                                  </a:lnTo>
                                  <a:lnTo>
                                    <a:pt x="8" y="3037"/>
                                  </a:lnTo>
                                  <a:lnTo>
                                    <a:pt x="12" y="3054"/>
                                  </a:lnTo>
                                  <a:lnTo>
                                    <a:pt x="18" y="3070"/>
                                  </a:lnTo>
                                  <a:lnTo>
                                    <a:pt x="23" y="3087"/>
                                  </a:lnTo>
                                  <a:lnTo>
                                    <a:pt x="31" y="3102"/>
                                  </a:lnTo>
                                  <a:lnTo>
                                    <a:pt x="39" y="3118"/>
                                  </a:lnTo>
                                  <a:lnTo>
                                    <a:pt x="47" y="3133"/>
                                  </a:lnTo>
                                  <a:lnTo>
                                    <a:pt x="57" y="3148"/>
                                  </a:lnTo>
                                  <a:lnTo>
                                    <a:pt x="67" y="3162"/>
                                  </a:lnTo>
                                  <a:lnTo>
                                    <a:pt x="78" y="3175"/>
                                  </a:lnTo>
                                  <a:lnTo>
                                    <a:pt x="89" y="3190"/>
                                  </a:lnTo>
                                  <a:lnTo>
                                    <a:pt x="101" y="3202"/>
                                  </a:lnTo>
                                  <a:lnTo>
                                    <a:pt x="115" y="3214"/>
                                  </a:lnTo>
                                  <a:lnTo>
                                    <a:pt x="128" y="3226"/>
                                  </a:lnTo>
                                  <a:lnTo>
                                    <a:pt x="143" y="3237"/>
                                  </a:lnTo>
                                  <a:lnTo>
                                    <a:pt x="157" y="3247"/>
                                  </a:lnTo>
                                  <a:lnTo>
                                    <a:pt x="172" y="3257"/>
                                  </a:lnTo>
                                  <a:lnTo>
                                    <a:pt x="187" y="3266"/>
                                  </a:lnTo>
                                  <a:lnTo>
                                    <a:pt x="204" y="3275"/>
                                  </a:lnTo>
                                  <a:lnTo>
                                    <a:pt x="221" y="3282"/>
                                  </a:lnTo>
                                  <a:lnTo>
                                    <a:pt x="239" y="3289"/>
                                  </a:lnTo>
                                  <a:lnTo>
                                    <a:pt x="256" y="3296"/>
                                  </a:lnTo>
                                  <a:lnTo>
                                    <a:pt x="275" y="3301"/>
                                  </a:lnTo>
                                  <a:lnTo>
                                    <a:pt x="293" y="3306"/>
                                  </a:lnTo>
                                  <a:lnTo>
                                    <a:pt x="312" y="3310"/>
                                  </a:lnTo>
                                  <a:lnTo>
                                    <a:pt x="331" y="3313"/>
                                  </a:lnTo>
                                  <a:lnTo>
                                    <a:pt x="351" y="3315"/>
                                  </a:lnTo>
                                  <a:lnTo>
                                    <a:pt x="370" y="3317"/>
                                  </a:lnTo>
                                  <a:lnTo>
                                    <a:pt x="390" y="3317"/>
                                  </a:lnTo>
                                  <a:lnTo>
                                    <a:pt x="1297" y="3317"/>
                                  </a:lnTo>
                                  <a:lnTo>
                                    <a:pt x="1303" y="3317"/>
                                  </a:lnTo>
                                  <a:lnTo>
                                    <a:pt x="1309" y="3317"/>
                                  </a:lnTo>
                                  <a:lnTo>
                                    <a:pt x="1347" y="3317"/>
                                  </a:lnTo>
                                  <a:lnTo>
                                    <a:pt x="1395" y="3319"/>
                                  </a:lnTo>
                                  <a:lnTo>
                                    <a:pt x="1420" y="3322"/>
                                  </a:lnTo>
                                  <a:lnTo>
                                    <a:pt x="1448" y="3325"/>
                                  </a:lnTo>
                                  <a:lnTo>
                                    <a:pt x="1477" y="3331"/>
                                  </a:lnTo>
                                  <a:lnTo>
                                    <a:pt x="1507" y="3338"/>
                                  </a:lnTo>
                                  <a:lnTo>
                                    <a:pt x="1537" y="3348"/>
                                  </a:lnTo>
                                  <a:lnTo>
                                    <a:pt x="1567" y="3359"/>
                                  </a:lnTo>
                                  <a:lnTo>
                                    <a:pt x="1581" y="3366"/>
                                  </a:lnTo>
                                  <a:lnTo>
                                    <a:pt x="1597" y="3374"/>
                                  </a:lnTo>
                                  <a:lnTo>
                                    <a:pt x="1612" y="3382"/>
                                  </a:lnTo>
                                  <a:lnTo>
                                    <a:pt x="1626" y="3391"/>
                                  </a:lnTo>
                                  <a:lnTo>
                                    <a:pt x="1641" y="3401"/>
                                  </a:lnTo>
                                  <a:lnTo>
                                    <a:pt x="1655" y="3412"/>
                                  </a:lnTo>
                                  <a:lnTo>
                                    <a:pt x="1669" y="3424"/>
                                  </a:lnTo>
                                  <a:lnTo>
                                    <a:pt x="1682" y="3437"/>
                                  </a:lnTo>
                                  <a:lnTo>
                                    <a:pt x="1695" y="3451"/>
                                  </a:lnTo>
                                  <a:lnTo>
                                    <a:pt x="1709" y="3465"/>
                                  </a:lnTo>
                                  <a:lnTo>
                                    <a:pt x="1721" y="3481"/>
                                  </a:lnTo>
                                  <a:lnTo>
                                    <a:pt x="1732" y="3497"/>
                                  </a:lnTo>
                                  <a:lnTo>
                                    <a:pt x="1746" y="3481"/>
                                  </a:lnTo>
                                  <a:lnTo>
                                    <a:pt x="1759" y="3465"/>
                                  </a:lnTo>
                                  <a:lnTo>
                                    <a:pt x="1774" y="3451"/>
                                  </a:lnTo>
                                  <a:lnTo>
                                    <a:pt x="1787" y="3437"/>
                                  </a:lnTo>
                                  <a:lnTo>
                                    <a:pt x="1802" y="3424"/>
                                  </a:lnTo>
                                  <a:lnTo>
                                    <a:pt x="1815" y="3412"/>
                                  </a:lnTo>
                                  <a:lnTo>
                                    <a:pt x="1830" y="3401"/>
                                  </a:lnTo>
                                  <a:lnTo>
                                    <a:pt x="1844" y="3391"/>
                                  </a:lnTo>
                                  <a:lnTo>
                                    <a:pt x="1858" y="3382"/>
                                  </a:lnTo>
                                  <a:lnTo>
                                    <a:pt x="1872" y="3374"/>
                                  </a:lnTo>
                                  <a:lnTo>
                                    <a:pt x="1885" y="3366"/>
                                  </a:lnTo>
                                  <a:lnTo>
                                    <a:pt x="1900" y="3359"/>
                                  </a:lnTo>
                                  <a:lnTo>
                                    <a:pt x="1928" y="3348"/>
                                  </a:lnTo>
                                  <a:lnTo>
                                    <a:pt x="1956" y="3338"/>
                                  </a:lnTo>
                                  <a:lnTo>
                                    <a:pt x="1983" y="3331"/>
                                  </a:lnTo>
                                  <a:lnTo>
                                    <a:pt x="2010" y="3325"/>
                                  </a:lnTo>
                                  <a:lnTo>
                                    <a:pt x="2035" y="3322"/>
                                  </a:lnTo>
                                  <a:lnTo>
                                    <a:pt x="2060" y="3319"/>
                                  </a:lnTo>
                                  <a:lnTo>
                                    <a:pt x="2106" y="3317"/>
                                  </a:lnTo>
                                  <a:lnTo>
                                    <a:pt x="2147" y="3317"/>
                                  </a:lnTo>
                                  <a:lnTo>
                                    <a:pt x="2155" y="3317"/>
                                  </a:lnTo>
                                  <a:lnTo>
                                    <a:pt x="2162" y="3317"/>
                                  </a:lnTo>
                                  <a:lnTo>
                                    <a:pt x="3103" y="3317"/>
                                  </a:lnTo>
                                  <a:lnTo>
                                    <a:pt x="3122" y="3317"/>
                                  </a:lnTo>
                                  <a:lnTo>
                                    <a:pt x="3141" y="3315"/>
                                  </a:lnTo>
                                  <a:lnTo>
                                    <a:pt x="3160" y="3313"/>
                                  </a:lnTo>
                                  <a:lnTo>
                                    <a:pt x="3178" y="3310"/>
                                  </a:lnTo>
                                  <a:lnTo>
                                    <a:pt x="3196" y="3306"/>
                                  </a:lnTo>
                                  <a:lnTo>
                                    <a:pt x="3213" y="3302"/>
                                  </a:lnTo>
                                  <a:lnTo>
                                    <a:pt x="3231" y="3297"/>
                                  </a:lnTo>
                                  <a:lnTo>
                                    <a:pt x="3248" y="3290"/>
                                  </a:lnTo>
                                  <a:lnTo>
                                    <a:pt x="3265" y="3284"/>
                                  </a:lnTo>
                                  <a:lnTo>
                                    <a:pt x="3282" y="3276"/>
                                  </a:lnTo>
                                  <a:lnTo>
                                    <a:pt x="3297" y="3268"/>
                                  </a:lnTo>
                                  <a:lnTo>
                                    <a:pt x="3313" y="3259"/>
                                  </a:lnTo>
                                  <a:lnTo>
                                    <a:pt x="3327" y="3250"/>
                                  </a:lnTo>
                                  <a:lnTo>
                                    <a:pt x="3341" y="3240"/>
                                  </a:lnTo>
                                  <a:lnTo>
                                    <a:pt x="3355" y="3229"/>
                                  </a:lnTo>
                                  <a:lnTo>
                                    <a:pt x="3369" y="3218"/>
                                  </a:lnTo>
                                  <a:lnTo>
                                    <a:pt x="3381" y="3206"/>
                                  </a:lnTo>
                                  <a:lnTo>
                                    <a:pt x="3392" y="3194"/>
                                  </a:lnTo>
                                  <a:lnTo>
                                    <a:pt x="3403" y="3181"/>
                                  </a:lnTo>
                                  <a:lnTo>
                                    <a:pt x="3415" y="3167"/>
                                  </a:lnTo>
                                  <a:lnTo>
                                    <a:pt x="3424" y="3153"/>
                                  </a:lnTo>
                                  <a:lnTo>
                                    <a:pt x="3434" y="3139"/>
                                  </a:lnTo>
                                  <a:lnTo>
                                    <a:pt x="3441" y="3125"/>
                                  </a:lnTo>
                                  <a:lnTo>
                                    <a:pt x="3449" y="3110"/>
                                  </a:lnTo>
                                  <a:lnTo>
                                    <a:pt x="3456" y="3095"/>
                                  </a:lnTo>
                                  <a:lnTo>
                                    <a:pt x="3462" y="3079"/>
                                  </a:lnTo>
                                  <a:lnTo>
                                    <a:pt x="3467" y="3063"/>
                                  </a:lnTo>
                                  <a:lnTo>
                                    <a:pt x="3472" y="3047"/>
                                  </a:lnTo>
                                  <a:lnTo>
                                    <a:pt x="3475" y="3030"/>
                                  </a:lnTo>
                                  <a:lnTo>
                                    <a:pt x="3477" y="3013"/>
                                  </a:lnTo>
                                  <a:lnTo>
                                    <a:pt x="3478" y="2996"/>
                                  </a:lnTo>
                                  <a:lnTo>
                                    <a:pt x="3479" y="2979"/>
                                  </a:lnTo>
                                  <a:lnTo>
                                    <a:pt x="34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53"/>
                          <wps:cNvSpPr>
                            <a:spLocks/>
                          </wps:cNvSpPr>
                          <wps:spPr bwMode="auto">
                            <a:xfrm>
                              <a:off x="833" y="1656"/>
                              <a:ext cx="312" cy="143"/>
                            </a:xfrm>
                            <a:custGeom>
                              <a:avLst/>
                              <a:gdLst>
                                <a:gd name="T0" fmla="*/ 217 w 2811"/>
                                <a:gd name="T1" fmla="*/ 113 h 1141"/>
                                <a:gd name="T2" fmla="*/ 544 w 2811"/>
                                <a:gd name="T3" fmla="*/ 231 h 1141"/>
                                <a:gd name="T4" fmla="*/ 2043 w 2811"/>
                                <a:gd name="T5" fmla="*/ 575 h 1141"/>
                                <a:gd name="T6" fmla="*/ 2543 w 2811"/>
                                <a:gd name="T7" fmla="*/ 231 h 1141"/>
                                <a:gd name="T8" fmla="*/ 2811 w 2811"/>
                                <a:gd name="T9" fmla="*/ 0 h 1141"/>
                                <a:gd name="T10" fmla="*/ 2790 w 2811"/>
                                <a:gd name="T11" fmla="*/ 110 h 1141"/>
                                <a:gd name="T12" fmla="*/ 2768 w 2811"/>
                                <a:gd name="T13" fmla="*/ 214 h 1141"/>
                                <a:gd name="T14" fmla="*/ 2743 w 2811"/>
                                <a:gd name="T15" fmla="*/ 314 h 1141"/>
                                <a:gd name="T16" fmla="*/ 2716 w 2811"/>
                                <a:gd name="T17" fmla="*/ 407 h 1141"/>
                                <a:gd name="T18" fmla="*/ 2688 w 2811"/>
                                <a:gd name="T19" fmla="*/ 496 h 1141"/>
                                <a:gd name="T20" fmla="*/ 2658 w 2811"/>
                                <a:gd name="T21" fmla="*/ 580 h 1141"/>
                                <a:gd name="T22" fmla="*/ 2626 w 2811"/>
                                <a:gd name="T23" fmla="*/ 658 h 1141"/>
                                <a:gd name="T24" fmla="*/ 2591 w 2811"/>
                                <a:gd name="T25" fmla="*/ 731 h 1141"/>
                                <a:gd name="T26" fmla="*/ 2554 w 2811"/>
                                <a:gd name="T27" fmla="*/ 800 h 1141"/>
                                <a:gd name="T28" fmla="*/ 2515 w 2811"/>
                                <a:gd name="T29" fmla="*/ 864 h 1141"/>
                                <a:gd name="T30" fmla="*/ 2475 w 2811"/>
                                <a:gd name="T31" fmla="*/ 922 h 1141"/>
                                <a:gd name="T32" fmla="*/ 2431 w 2811"/>
                                <a:gd name="T33" fmla="*/ 975 h 1141"/>
                                <a:gd name="T34" fmla="*/ 2386 w 2811"/>
                                <a:gd name="T35" fmla="*/ 1024 h 1141"/>
                                <a:gd name="T36" fmla="*/ 2338 w 2811"/>
                                <a:gd name="T37" fmla="*/ 1068 h 1141"/>
                                <a:gd name="T38" fmla="*/ 2289 w 2811"/>
                                <a:gd name="T39" fmla="*/ 1107 h 1141"/>
                                <a:gd name="T40" fmla="*/ 2237 w 2811"/>
                                <a:gd name="T41" fmla="*/ 1141 h 1141"/>
                                <a:gd name="T42" fmla="*/ 713 w 2811"/>
                                <a:gd name="T43" fmla="*/ 1127 h 1141"/>
                                <a:gd name="T44" fmla="*/ 650 w 2811"/>
                                <a:gd name="T45" fmla="*/ 1096 h 1141"/>
                                <a:gd name="T46" fmla="*/ 591 w 2811"/>
                                <a:gd name="T47" fmla="*/ 1059 h 1141"/>
                                <a:gd name="T48" fmla="*/ 533 w 2811"/>
                                <a:gd name="T49" fmla="*/ 1016 h 1141"/>
                                <a:gd name="T50" fmla="*/ 478 w 2811"/>
                                <a:gd name="T51" fmla="*/ 969 h 1141"/>
                                <a:gd name="T52" fmla="*/ 427 w 2811"/>
                                <a:gd name="T53" fmla="*/ 917 h 1141"/>
                                <a:gd name="T54" fmla="*/ 377 w 2811"/>
                                <a:gd name="T55" fmla="*/ 861 h 1141"/>
                                <a:gd name="T56" fmla="*/ 328 w 2811"/>
                                <a:gd name="T57" fmla="*/ 799 h 1141"/>
                                <a:gd name="T58" fmla="*/ 284 w 2811"/>
                                <a:gd name="T59" fmla="*/ 734 h 1141"/>
                                <a:gd name="T60" fmla="*/ 240 w 2811"/>
                                <a:gd name="T61" fmla="*/ 664 h 1141"/>
                                <a:gd name="T62" fmla="*/ 198 w 2811"/>
                                <a:gd name="T63" fmla="*/ 591 h 1141"/>
                                <a:gd name="T64" fmla="*/ 159 w 2811"/>
                                <a:gd name="T65" fmla="*/ 512 h 1141"/>
                                <a:gd name="T66" fmla="*/ 121 w 2811"/>
                                <a:gd name="T67" fmla="*/ 430 h 1141"/>
                                <a:gd name="T68" fmla="*/ 84 w 2811"/>
                                <a:gd name="T69" fmla="*/ 344 h 1141"/>
                                <a:gd name="T70" fmla="*/ 49 w 2811"/>
                                <a:gd name="T71" fmla="*/ 254 h 1141"/>
                                <a:gd name="T72" fmla="*/ 17 w 2811"/>
                                <a:gd name="T73" fmla="*/ 161 h 1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11" h="1141">
                                  <a:moveTo>
                                    <a:pt x="0" y="113"/>
                                  </a:moveTo>
                                  <a:lnTo>
                                    <a:pt x="217" y="113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544" y="231"/>
                                  </a:lnTo>
                                  <a:lnTo>
                                    <a:pt x="790" y="575"/>
                                  </a:lnTo>
                                  <a:lnTo>
                                    <a:pt x="2043" y="575"/>
                                  </a:lnTo>
                                  <a:lnTo>
                                    <a:pt x="2281" y="231"/>
                                  </a:lnTo>
                                  <a:lnTo>
                                    <a:pt x="2543" y="231"/>
                                  </a:lnTo>
                                  <a:lnTo>
                                    <a:pt x="2647" y="0"/>
                                  </a:lnTo>
                                  <a:lnTo>
                                    <a:pt x="2811" y="0"/>
                                  </a:lnTo>
                                  <a:lnTo>
                                    <a:pt x="2801" y="57"/>
                                  </a:lnTo>
                                  <a:lnTo>
                                    <a:pt x="2790" y="110"/>
                                  </a:lnTo>
                                  <a:lnTo>
                                    <a:pt x="2779" y="163"/>
                                  </a:lnTo>
                                  <a:lnTo>
                                    <a:pt x="2768" y="214"/>
                                  </a:lnTo>
                                  <a:lnTo>
                                    <a:pt x="2755" y="264"/>
                                  </a:lnTo>
                                  <a:lnTo>
                                    <a:pt x="2743" y="314"/>
                                  </a:lnTo>
                                  <a:lnTo>
                                    <a:pt x="2731" y="361"/>
                                  </a:lnTo>
                                  <a:lnTo>
                                    <a:pt x="2716" y="407"/>
                                  </a:lnTo>
                                  <a:lnTo>
                                    <a:pt x="2703" y="452"/>
                                  </a:lnTo>
                                  <a:lnTo>
                                    <a:pt x="2688" y="496"/>
                                  </a:lnTo>
                                  <a:lnTo>
                                    <a:pt x="2674" y="538"/>
                                  </a:lnTo>
                                  <a:lnTo>
                                    <a:pt x="2658" y="580"/>
                                  </a:lnTo>
                                  <a:lnTo>
                                    <a:pt x="2642" y="620"/>
                                  </a:lnTo>
                                  <a:lnTo>
                                    <a:pt x="2626" y="658"/>
                                  </a:lnTo>
                                  <a:lnTo>
                                    <a:pt x="2608" y="695"/>
                                  </a:lnTo>
                                  <a:lnTo>
                                    <a:pt x="2591" y="731"/>
                                  </a:lnTo>
                                  <a:lnTo>
                                    <a:pt x="2573" y="766"/>
                                  </a:lnTo>
                                  <a:lnTo>
                                    <a:pt x="2554" y="800"/>
                                  </a:lnTo>
                                  <a:lnTo>
                                    <a:pt x="2535" y="833"/>
                                  </a:lnTo>
                                  <a:lnTo>
                                    <a:pt x="2515" y="864"/>
                                  </a:lnTo>
                                  <a:lnTo>
                                    <a:pt x="2495" y="894"/>
                                  </a:lnTo>
                                  <a:lnTo>
                                    <a:pt x="2475" y="922"/>
                                  </a:lnTo>
                                  <a:lnTo>
                                    <a:pt x="2453" y="949"/>
                                  </a:lnTo>
                                  <a:lnTo>
                                    <a:pt x="2431" y="975"/>
                                  </a:lnTo>
                                  <a:lnTo>
                                    <a:pt x="2409" y="1000"/>
                                  </a:lnTo>
                                  <a:lnTo>
                                    <a:pt x="2386" y="1024"/>
                                  </a:lnTo>
                                  <a:lnTo>
                                    <a:pt x="2363" y="1046"/>
                                  </a:lnTo>
                                  <a:lnTo>
                                    <a:pt x="2338" y="1068"/>
                                  </a:lnTo>
                                  <a:lnTo>
                                    <a:pt x="2314" y="1089"/>
                                  </a:lnTo>
                                  <a:lnTo>
                                    <a:pt x="2289" y="1107"/>
                                  </a:lnTo>
                                  <a:lnTo>
                                    <a:pt x="2263" y="1125"/>
                                  </a:lnTo>
                                  <a:lnTo>
                                    <a:pt x="2237" y="1141"/>
                                  </a:lnTo>
                                  <a:lnTo>
                                    <a:pt x="745" y="1141"/>
                                  </a:lnTo>
                                  <a:lnTo>
                                    <a:pt x="713" y="1127"/>
                                  </a:lnTo>
                                  <a:lnTo>
                                    <a:pt x="682" y="1112"/>
                                  </a:lnTo>
                                  <a:lnTo>
                                    <a:pt x="650" y="1096"/>
                                  </a:lnTo>
                                  <a:lnTo>
                                    <a:pt x="620" y="1078"/>
                                  </a:lnTo>
                                  <a:lnTo>
                                    <a:pt x="591" y="1059"/>
                                  </a:lnTo>
                                  <a:lnTo>
                                    <a:pt x="562" y="1037"/>
                                  </a:lnTo>
                                  <a:lnTo>
                                    <a:pt x="533" y="1016"/>
                                  </a:lnTo>
                                  <a:lnTo>
                                    <a:pt x="506" y="993"/>
                                  </a:lnTo>
                                  <a:lnTo>
                                    <a:pt x="478" y="969"/>
                                  </a:lnTo>
                                  <a:lnTo>
                                    <a:pt x="453" y="944"/>
                                  </a:lnTo>
                                  <a:lnTo>
                                    <a:pt x="427" y="917"/>
                                  </a:lnTo>
                                  <a:lnTo>
                                    <a:pt x="401" y="890"/>
                                  </a:lnTo>
                                  <a:lnTo>
                                    <a:pt x="377" y="861"/>
                                  </a:lnTo>
                                  <a:lnTo>
                                    <a:pt x="352" y="831"/>
                                  </a:lnTo>
                                  <a:lnTo>
                                    <a:pt x="328" y="799"/>
                                  </a:lnTo>
                                  <a:lnTo>
                                    <a:pt x="306" y="767"/>
                                  </a:lnTo>
                                  <a:lnTo>
                                    <a:pt x="284" y="734"/>
                                  </a:lnTo>
                                  <a:lnTo>
                                    <a:pt x="261" y="700"/>
                                  </a:lnTo>
                                  <a:lnTo>
                                    <a:pt x="240" y="664"/>
                                  </a:lnTo>
                                  <a:lnTo>
                                    <a:pt x="219" y="628"/>
                                  </a:lnTo>
                                  <a:lnTo>
                                    <a:pt x="198" y="591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159" y="512"/>
                                  </a:lnTo>
                                  <a:lnTo>
                                    <a:pt x="140" y="471"/>
                                  </a:lnTo>
                                  <a:lnTo>
                                    <a:pt x="121" y="430"/>
                                  </a:lnTo>
                                  <a:lnTo>
                                    <a:pt x="103" y="388"/>
                                  </a:lnTo>
                                  <a:lnTo>
                                    <a:pt x="84" y="344"/>
                                  </a:lnTo>
                                  <a:lnTo>
                                    <a:pt x="67" y="299"/>
                                  </a:lnTo>
                                  <a:lnTo>
                                    <a:pt x="49" y="254"/>
                                  </a:lnTo>
                                  <a:lnTo>
                                    <a:pt x="32" y="208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0" y="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54"/>
                          <wps:cNvSpPr>
                            <a:spLocks/>
                          </wps:cNvSpPr>
                          <wps:spPr bwMode="auto">
                            <a:xfrm>
                              <a:off x="879" y="1591"/>
                              <a:ext cx="165" cy="303"/>
                            </a:xfrm>
                            <a:custGeom>
                              <a:avLst/>
                              <a:gdLst>
                                <a:gd name="T0" fmla="*/ 404 w 1492"/>
                                <a:gd name="T1" fmla="*/ 1769 h 2424"/>
                                <a:gd name="T2" fmla="*/ 443 w 1492"/>
                                <a:gd name="T3" fmla="*/ 1696 h 2424"/>
                                <a:gd name="T4" fmla="*/ 729 w 1492"/>
                                <a:gd name="T5" fmla="*/ 1163 h 2424"/>
                                <a:gd name="T6" fmla="*/ 1303 w 1492"/>
                                <a:gd name="T7" fmla="*/ 97 h 2424"/>
                                <a:gd name="T8" fmla="*/ 1249 w 1492"/>
                                <a:gd name="T9" fmla="*/ 75 h 2424"/>
                                <a:gd name="T10" fmla="*/ 1294 w 1492"/>
                                <a:gd name="T11" fmla="*/ 0 h 2424"/>
                                <a:gd name="T12" fmla="*/ 1492 w 1492"/>
                                <a:gd name="T13" fmla="*/ 86 h 2424"/>
                                <a:gd name="T14" fmla="*/ 1455 w 1492"/>
                                <a:gd name="T15" fmla="*/ 154 h 2424"/>
                                <a:gd name="T16" fmla="*/ 1408 w 1492"/>
                                <a:gd name="T17" fmla="*/ 136 h 2424"/>
                                <a:gd name="T18" fmla="*/ 851 w 1492"/>
                                <a:gd name="T19" fmla="*/ 1163 h 2424"/>
                                <a:gd name="T20" fmla="*/ 563 w 1492"/>
                                <a:gd name="T21" fmla="*/ 1696 h 2424"/>
                                <a:gd name="T22" fmla="*/ 506 w 1492"/>
                                <a:gd name="T23" fmla="*/ 1802 h 2424"/>
                                <a:gd name="T24" fmla="*/ 519 w 1492"/>
                                <a:gd name="T25" fmla="*/ 1820 h 2424"/>
                                <a:gd name="T26" fmla="*/ 530 w 1492"/>
                                <a:gd name="T27" fmla="*/ 1839 h 2424"/>
                                <a:gd name="T28" fmla="*/ 535 w 1492"/>
                                <a:gd name="T29" fmla="*/ 1849 h 2424"/>
                                <a:gd name="T30" fmla="*/ 539 w 1492"/>
                                <a:gd name="T31" fmla="*/ 1858 h 2424"/>
                                <a:gd name="T32" fmla="*/ 543 w 1492"/>
                                <a:gd name="T33" fmla="*/ 1867 h 2424"/>
                                <a:gd name="T34" fmla="*/ 545 w 1492"/>
                                <a:gd name="T35" fmla="*/ 1877 h 2424"/>
                                <a:gd name="T36" fmla="*/ 547 w 1492"/>
                                <a:gd name="T37" fmla="*/ 1887 h 2424"/>
                                <a:gd name="T38" fmla="*/ 548 w 1492"/>
                                <a:gd name="T39" fmla="*/ 1896 h 2424"/>
                                <a:gd name="T40" fmla="*/ 548 w 1492"/>
                                <a:gd name="T41" fmla="*/ 1906 h 2424"/>
                                <a:gd name="T42" fmla="*/ 548 w 1492"/>
                                <a:gd name="T43" fmla="*/ 1916 h 2424"/>
                                <a:gd name="T44" fmla="*/ 546 w 1492"/>
                                <a:gd name="T45" fmla="*/ 1926 h 2424"/>
                                <a:gd name="T46" fmla="*/ 544 w 1492"/>
                                <a:gd name="T47" fmla="*/ 1935 h 2424"/>
                                <a:gd name="T48" fmla="*/ 540 w 1492"/>
                                <a:gd name="T49" fmla="*/ 1945 h 2424"/>
                                <a:gd name="T50" fmla="*/ 537 w 1492"/>
                                <a:gd name="T51" fmla="*/ 1955 h 2424"/>
                                <a:gd name="T52" fmla="*/ 290 w 1492"/>
                                <a:gd name="T53" fmla="*/ 2424 h 2424"/>
                                <a:gd name="T54" fmla="*/ 0 w 1492"/>
                                <a:gd name="T55" fmla="*/ 2299 h 2424"/>
                                <a:gd name="T56" fmla="*/ 238 w 1492"/>
                                <a:gd name="T57" fmla="*/ 1839 h 2424"/>
                                <a:gd name="T58" fmla="*/ 244 w 1492"/>
                                <a:gd name="T59" fmla="*/ 1830 h 2424"/>
                                <a:gd name="T60" fmla="*/ 251 w 1492"/>
                                <a:gd name="T61" fmla="*/ 1821 h 2424"/>
                                <a:gd name="T62" fmla="*/ 259 w 1492"/>
                                <a:gd name="T63" fmla="*/ 1814 h 2424"/>
                                <a:gd name="T64" fmla="*/ 268 w 1492"/>
                                <a:gd name="T65" fmla="*/ 1807 h 2424"/>
                                <a:gd name="T66" fmla="*/ 276 w 1492"/>
                                <a:gd name="T67" fmla="*/ 1801 h 2424"/>
                                <a:gd name="T68" fmla="*/ 287 w 1492"/>
                                <a:gd name="T69" fmla="*/ 1795 h 2424"/>
                                <a:gd name="T70" fmla="*/ 298 w 1492"/>
                                <a:gd name="T71" fmla="*/ 1791 h 2424"/>
                                <a:gd name="T72" fmla="*/ 309 w 1492"/>
                                <a:gd name="T73" fmla="*/ 1787 h 2424"/>
                                <a:gd name="T74" fmla="*/ 332 w 1492"/>
                                <a:gd name="T75" fmla="*/ 1780 h 2424"/>
                                <a:gd name="T76" fmla="*/ 356 w 1492"/>
                                <a:gd name="T77" fmla="*/ 1775 h 2424"/>
                                <a:gd name="T78" fmla="*/ 380 w 1492"/>
                                <a:gd name="T79" fmla="*/ 1772 h 2424"/>
                                <a:gd name="T80" fmla="*/ 404 w 1492"/>
                                <a:gd name="T81" fmla="*/ 1769 h 24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492" h="2424">
                                  <a:moveTo>
                                    <a:pt x="404" y="1769"/>
                                  </a:moveTo>
                                  <a:lnTo>
                                    <a:pt x="443" y="1696"/>
                                  </a:lnTo>
                                  <a:lnTo>
                                    <a:pt x="729" y="1163"/>
                                  </a:lnTo>
                                  <a:lnTo>
                                    <a:pt x="1303" y="97"/>
                                  </a:lnTo>
                                  <a:lnTo>
                                    <a:pt x="1249" y="75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492" y="86"/>
                                  </a:lnTo>
                                  <a:lnTo>
                                    <a:pt x="1455" y="154"/>
                                  </a:lnTo>
                                  <a:lnTo>
                                    <a:pt x="1408" y="136"/>
                                  </a:lnTo>
                                  <a:lnTo>
                                    <a:pt x="851" y="1163"/>
                                  </a:lnTo>
                                  <a:lnTo>
                                    <a:pt x="563" y="1696"/>
                                  </a:lnTo>
                                  <a:lnTo>
                                    <a:pt x="506" y="1802"/>
                                  </a:lnTo>
                                  <a:lnTo>
                                    <a:pt x="519" y="1820"/>
                                  </a:lnTo>
                                  <a:lnTo>
                                    <a:pt x="530" y="1839"/>
                                  </a:lnTo>
                                  <a:lnTo>
                                    <a:pt x="535" y="1849"/>
                                  </a:lnTo>
                                  <a:lnTo>
                                    <a:pt x="539" y="1858"/>
                                  </a:lnTo>
                                  <a:lnTo>
                                    <a:pt x="543" y="1867"/>
                                  </a:lnTo>
                                  <a:lnTo>
                                    <a:pt x="545" y="1877"/>
                                  </a:lnTo>
                                  <a:lnTo>
                                    <a:pt x="547" y="1887"/>
                                  </a:lnTo>
                                  <a:lnTo>
                                    <a:pt x="548" y="1896"/>
                                  </a:lnTo>
                                  <a:lnTo>
                                    <a:pt x="548" y="1906"/>
                                  </a:lnTo>
                                  <a:lnTo>
                                    <a:pt x="548" y="1916"/>
                                  </a:lnTo>
                                  <a:lnTo>
                                    <a:pt x="546" y="1926"/>
                                  </a:lnTo>
                                  <a:lnTo>
                                    <a:pt x="544" y="1935"/>
                                  </a:lnTo>
                                  <a:lnTo>
                                    <a:pt x="540" y="1945"/>
                                  </a:lnTo>
                                  <a:lnTo>
                                    <a:pt x="537" y="1955"/>
                                  </a:lnTo>
                                  <a:lnTo>
                                    <a:pt x="290" y="2424"/>
                                  </a:lnTo>
                                  <a:lnTo>
                                    <a:pt x="0" y="2299"/>
                                  </a:lnTo>
                                  <a:lnTo>
                                    <a:pt x="238" y="1839"/>
                                  </a:lnTo>
                                  <a:lnTo>
                                    <a:pt x="244" y="1830"/>
                                  </a:lnTo>
                                  <a:lnTo>
                                    <a:pt x="251" y="1821"/>
                                  </a:lnTo>
                                  <a:lnTo>
                                    <a:pt x="259" y="1814"/>
                                  </a:lnTo>
                                  <a:lnTo>
                                    <a:pt x="268" y="1807"/>
                                  </a:lnTo>
                                  <a:lnTo>
                                    <a:pt x="276" y="1801"/>
                                  </a:lnTo>
                                  <a:lnTo>
                                    <a:pt x="287" y="1795"/>
                                  </a:lnTo>
                                  <a:lnTo>
                                    <a:pt x="298" y="1791"/>
                                  </a:lnTo>
                                  <a:lnTo>
                                    <a:pt x="309" y="1787"/>
                                  </a:lnTo>
                                  <a:lnTo>
                                    <a:pt x="332" y="1780"/>
                                  </a:lnTo>
                                  <a:lnTo>
                                    <a:pt x="356" y="1775"/>
                                  </a:lnTo>
                                  <a:lnTo>
                                    <a:pt x="380" y="1772"/>
                                  </a:lnTo>
                                  <a:lnTo>
                                    <a:pt x="404" y="17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59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17.3pt;margin-top:18.45pt;width:62.35pt;height:100.15pt;z-index:251657216;mso-position-horizontal-relative:page;mso-position-vertical-relative:page" coordorigin="347,392" coordsize="1265,2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">
                <o:lock v:ext="edit" aspectratio="t"/>
                <v:rect id="AutoShape 40" o:spid="_x0000_s1027" style="position:absolute;left:347;top:392;width:1265;height:20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2FDDwgAA&#10;ANoAAAAPAAAAZHJzL2Rvd25yZXYueG1sRI/NasMwEITvgbyD2EBvidxA3eJGDiUQWnoIJM2lt8Xa&#10;WMbWykiqf96+KgR6HGbmG2a3n2wnBvKhcazgcZOBIK6cbrhWcP06rl9AhIissXNMCmYKsC+Xix0W&#10;2o18puESa5EgHApUYGLsCylDZchi2LieOHk35y3GJH0ttccxwW0nt1mWS4sNpwWDPR0MVe3lxyqg&#10;Kzr5/P5JZ5/f4ozmuz+1T0o9rKa3VxCRpvgfvrc/tIIt/F1JN0C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TYUMPCAAAA2gAAAA8AAAAAAAAAAAAAAAAAlwIAAGRycy9kb3du&#10;cmV2LnhtbFBLBQYAAAAABAAEAPUAAACGAwAAAAA=&#10;" filled="f" fillcolor="#9c0" stroked="f">
                  <o:lock v:ext="edit" aspectratio="t" text="t"/>
                </v:rect>
                <v:group id="Group 55" o:spid="_x0000_s1028" style="position:absolute;left:347;top:392;width:1265;height:2008" coordorigin="347,392" coordsize="1265,20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rect id="Rectangle 42" o:spid="_x0000_s1029" style="position:absolute;left:347;top:392;width:1265;height:20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BR4xAAA&#10;ANoAAAAPAAAAZHJzL2Rvd25yZXYueG1sRI9Ba8JAFITvgv9heUJvZmMpImnWEASxBxFqU6W31+wz&#10;Cc2+Ddk1Sf99t1DocZiZb5g0m0wrBupdY1nBKopBEJdWN1wpKN72yw0I55E1tpZJwTc5yLbzWYqJ&#10;tiO/0nD2lQgQdgkqqL3vEildWZNBF9mOOHg32xv0QfaV1D2OAW5a+RjHa2mw4bBQY0e7msqv890o&#10;GE72lK+La1vcRnN5/zSbj0N1VOphMeXPIDxN/j/8137RCp7g90q4AXL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igUeMQAAADaAAAADwAAAAAAAAAAAAAAAACXAgAAZHJzL2Rv&#10;d25yZXYueG1sUEsFBgAAAAAEAAQA9QAAAIgDAAAAAA==&#10;" fillcolor="#8b0002" stroked="f"/>
                  <v:shape id="Freeform 43" o:spid="_x0000_s1030" style="position:absolute;left:565;top:1293;width:861;height:847;visibility:visible;mso-wrap-style:square;v-text-anchor:top" coordsize="7749,67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UOz+wgAA&#10;ANoAAAAPAAAAZHJzL2Rvd25yZXYueG1sRI/dagIxFITvC75DOELvataCVVajiFCR/oE/D3DYHDeL&#10;ycm6iW769k2h0MthZr5hFqvkrLhTFxrPCsajAgRx5XXDtYLT8fVpBiJEZI3WMyn4pgCr5eBhgaX2&#10;Pe/pfoi1yBAOJSowMballKEy5DCMfEucvbPvHMYsu1rqDvsMd1Y+F8WLdNhwXjDY0sZQdTncnIJt&#10;mtLH/isd3/ureZt+FtbQ2Cr1OEzrOYhIKf6H/9o7rWACv1fyDZ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Q7P7CAAAA2gAAAA8AAAAAAAAAAAAAAAAAlwIAAGRycy9kb3du&#10;cmV2LnhtbFBLBQYAAAAABAAEAPUAAACGAwAAAAA=&#10;" path="m3812,323l3866,324,3921,325,3974,327,4028,329,4082,333,4135,337,4188,342,4241,347,4292,353,4342,360,4392,367,4442,375,4491,384,4541,393,4590,403,4638,413,4864,25,4879,,4905,13,5496,288,5524,301,5509,325,5327,640,5355,653,5384,666,5412,679,5440,692,5468,707,5496,721,5524,735,5552,749,5579,764,5607,780,5635,795,5662,811,5690,827,5717,843,5744,859,5771,875,6060,590,6080,569,6104,588,6596,990,6619,1008,6598,1029,6321,1303,6340,1321,6359,1340,6376,1358,6395,1377,6413,1396,6432,1415,6450,1434,6468,1454,6486,1474,6504,1494,6521,1514,6539,1534,6555,1554,6572,1574,6589,1594,6606,1615,7004,1437,7032,1425,7046,1451,7340,1986,7355,2011,7327,2023,6966,2183,6977,2207,6988,2230,6998,2253,7009,2276,7019,2299,7029,2322,7038,2346,7048,2369,7057,2392,7066,2416,7075,2440,7084,2465,7093,2489,7101,2513,7110,2537,7118,2561,7621,2515,7651,2512,7654,2540,7722,3134,7726,3161,7695,3164,7243,3207,7244,3229,7246,3251,7247,3274,7248,3296,7249,3325,7249,3354,7251,3383,7251,3412,7251,3439,7249,3468,7249,3495,7248,3522,7247,3544,7246,3566,7245,3588,7244,3609,7719,3725,7749,3732,7741,3759,7568,4335,7559,4362,7530,4355,7120,4255,7111,4283,7102,4310,7092,4337,7083,4363,7073,4390,7063,4417,7053,4444,7042,4471,7030,4498,7019,4524,7008,4550,6996,4577,6983,4603,6971,4629,6959,4655,6945,4681,7317,4849,7345,4861,7330,4886,7032,5419,7018,5444,6990,5432,6577,5245,6560,5265,6544,5284,6527,5303,6511,5322,6494,5341,6477,5360,6460,5378,6442,5397,6408,5433,6373,5470,6336,5505,6299,5541,6573,5842,6593,5864,6569,5881,6053,6259,6029,6276,6010,6255,5746,5963,5723,5978,5699,5992,5676,6006,5652,6019,5629,6033,5604,6046,5581,6059,5556,6072,5531,6085,5507,6097,5482,6110,5458,6122,5433,6134,5408,6146,5383,6158,5358,6169,5479,6541,5488,6568,5458,6576,4819,6744,4789,6752,4781,6725,4676,6401,4625,6413,4575,6423,4523,6433,4472,6443,4419,6452,4368,6459,4315,6468,4263,6474,4207,6481,4151,6486,4095,6491,4039,6494,3982,6497,3926,6499,3869,6501,3812,6501,3759,6501,3705,6500,3651,6498,3599,6495,3546,6492,3494,6488,3441,6483,3390,6478,3339,6472,3290,6465,3242,6458,3193,6450,3145,6442,3097,6433,3049,6423,3002,6413,2873,6745,2863,6771,2833,6762,2206,6565,2176,6556,2187,6530,2318,6192,2292,6181,2266,6169,2241,6158,2215,6146,2189,6134,2165,6121,2139,6109,2114,6096,2090,6083,2064,6070,2039,6057,2015,6043,1990,6030,1966,6016,1942,6002,1917,5988,1601,6271,1579,6290,1558,6270,1088,5847,1067,5827,1088,5808,1355,5570,1334,5550,1314,5531,1293,5512,1273,5492,1253,5472,1233,5452,1214,5432,1194,5411,1175,5391,1156,5370,1137,5349,1118,5328,1099,5307,1080,5285,1062,5263,1044,5241,720,5398,693,5411,679,5386,363,4861,348,4837,375,4824,677,4677,664,4654,653,4630,642,4607,631,4583,620,4559,609,4535,598,4510,588,4486,578,4461,568,4435,558,4410,549,4386,539,4361,530,4335,522,4310,514,4285,71,4307,41,4308,38,4281,3,3684,,3656,32,3654,383,3637,380,3614,379,3589,377,3565,376,3540,375,3508,374,3477,374,3444,373,3412,374,3382,374,3353,375,3324,376,3295,377,3272,378,3249,379,3226,382,3202,64,3166,33,3163,37,3135,120,2543,124,2516,155,2519,507,2560,516,2531,526,2503,536,2476,546,2447,556,2419,567,2391,577,2364,590,2336,601,2309,612,2282,624,2255,636,2228,650,2201,662,2174,676,2147,689,2121,369,1970,342,1957,356,1931,667,1403,681,1379,708,1391,1062,1560,1080,1540,1097,1520,1115,1500,1133,1480,1151,1460,1169,1439,1186,1420,1205,1401,1242,1362,1280,1325,1319,1288,1359,1251,1131,981,1113,958,1137,941,1666,580,1691,563,1710,585,1920,835,1944,821,1968,807,1992,793,2017,779,2042,766,2066,753,2092,739,2116,726,2142,714,2168,701,2194,688,2219,675,2245,663,2271,651,2296,640,2323,628,2210,302,2201,276,2232,268,2867,90,2896,82,2905,109,3008,408,3055,398,3102,389,3150,381,3199,372,3247,365,3295,358,3343,352,3392,346,3443,341,3496,336,3547,332,3600,329,3652,327,3706,325,3759,324,3812,323xm4234,402l4182,397,4130,392,4077,388,4025,385,3972,382,3918,380,3865,379,3812,379,3760,379,3707,380,3656,382,3604,384,3552,388,3501,392,3450,396,3400,401,3347,407,3296,414,3245,421,3195,429,3144,438,3095,449,3044,459,2995,469,2966,476,2957,451,2855,152,2280,312,2390,635,2398,658,2374,668,2346,681,2317,693,2287,707,2260,720,2232,733,2203,747,2176,761,2148,774,2120,789,2093,803,2065,818,2038,833,2010,848,1983,864,1957,879,1930,895,1906,910,1888,889,1679,641,1199,969,1425,1237,1441,1256,1422,1273,1400,1293,1379,1313,1356,1333,1335,1353,1314,1374,1294,1395,1273,1416,1252,1437,1232,1459,1212,1480,1192,1502,1173,1524,1153,1546,1134,1568,1115,1590,1097,1612,1080,1631,1057,1620,707,1454,425,1933,744,2084,771,2097,757,2121,743,2150,728,2178,714,2208,699,2238,686,2267,672,2296,660,2326,648,2355,635,2385,623,2415,612,2445,601,2476,590,2506,579,2536,569,2567,559,2597,553,2621,526,2617,178,2578,102,3115,418,3151,448,3154,445,3180,443,3211,441,3240,439,3269,437,3297,436,3326,436,3355,435,3383,435,3412,435,3443,436,3475,436,3506,439,3538,440,3568,442,3599,444,3630,448,3662,450,3690,417,3692,66,3709,99,4250,535,4229,559,4227,566,4249,575,4277,585,4304,594,4331,604,4359,614,4386,624,4412,635,4439,647,4467,658,4493,669,4520,681,4547,693,4573,706,4599,718,4626,731,4652,745,4678,757,4701,731,4715,432,4859,718,5336,1039,5180,1062,5169,1078,5188,1098,5213,1117,5237,1137,5260,1157,5284,1179,5307,1200,5330,1221,5353,1242,5375,1264,5398,1286,5421,1307,5443,1330,5465,1352,5487,1375,5508,1398,5530,1421,5550,1442,5570,1421,5589,1154,5828,1580,6211,1892,5932,1910,5915,1931,5928,1958,5944,1983,5960,2010,5976,2037,5991,2064,6005,2091,6020,2118,6034,2146,6048,2172,6062,2200,6076,2228,6089,2256,6102,2284,6115,2312,6128,2340,6140,2369,6153,2395,6163,2385,6187,2255,6522,2824,6699,2953,6371,2962,6347,2988,6353,3039,6364,3089,6374,3139,6384,3191,6393,3241,6401,3292,6409,3345,6415,3396,6421,3448,6427,3499,6432,3551,6435,3602,6439,3655,6441,3707,6443,3760,6444,3812,6444,3868,6444,3924,6443,3980,6441,4036,6438,4091,6434,4145,6430,4200,6424,4255,6418,4310,6412,4364,6404,4419,6395,4474,6386,4529,6376,4582,6365,4636,6353,4689,6341,4719,6333,4727,6360,4832,6682,5411,6530,5291,6163,5283,6140,5307,6130,5335,6118,5363,6105,5389,6092,5416,6079,5444,6066,5471,6052,5498,6038,5525,6024,5552,6010,5578,5995,5604,5981,5631,5966,5657,5950,5682,5934,5708,5919,5734,5903,5758,5888,5776,5908,6038,6197,6506,5856,6235,5557,6218,5537,6237,5520,6257,5501,6277,5482,6296,5461,6316,5442,6336,5422,6356,5402,6375,5382,6395,5361,6414,5341,6433,5320,6451,5299,6470,5279,6488,5258,6506,5236,6524,5215,6542,5193,6558,5174,6581,5184,6990,5370,7261,4886,6891,4719,6864,4706,6877,4682,6892,4654,6905,4625,6919,4597,6933,4568,6945,4539,6959,4510,6971,4481,6983,4451,6995,4422,7007,4393,7017,4363,7028,4334,7038,4304,7048,4274,7058,4244,7068,4214,7076,4186,7106,4194,7516,4294,7673,3771,7203,3656,7178,3650,7180,3627,7181,3600,7184,3573,7185,3547,7186,3520,7187,3493,7188,3466,7188,3439,7188,3412,7188,3383,7188,3355,7187,3327,7186,3298,7185,3270,7182,3242,7181,3213,7179,3183,7177,3156,7207,3153,7657,3112,7596,2573,7097,2619,7072,2621,7065,2599,7056,2572,7047,2546,7038,2520,7029,2493,7020,2467,7010,2440,7000,2414,6990,2387,6979,2361,6968,2335,6957,2309,6945,2283,6933,2258,6922,2232,6910,2207,6897,2181,6885,2157,6912,2145,7272,1986,7004,1500,6610,1675,6586,1685,6571,1666,6552,1643,6534,1621,6515,1598,6497,1576,6478,1554,6459,1532,6439,1511,6420,1489,6400,1468,6380,1446,6360,1425,6340,1404,6319,1384,6298,1363,6277,1343,6256,1322,6236,1304,6256,1285,6531,1012,6085,648,5799,931,5780,950,5757,935,5728,917,5699,899,5669,881,5640,864,5610,847,5579,830,5550,813,5520,797,5489,781,5459,766,5427,750,5397,735,5366,721,5334,706,5302,691,5271,677,5242,665,5256,639,5440,324,4904,75,4682,459,4671,479,4647,473,4596,462,4545,452,4494,441,4443,432,4390,423,4339,416,4286,409,4234,402xm5906,1531l5854,1486,5801,1440,5747,1397,5691,1355,5634,1315,5577,1275,5518,1237,5458,1200,5397,1163,5335,1129,5272,1096,5208,1064,5144,1034,5078,1005,5010,978,4943,952,4877,927,4810,905,4743,884,4675,865,4607,847,4538,830,4467,815,4397,802,4325,790,4254,779,4181,770,4108,763,4035,757,3961,753,3887,750,3812,749,3737,750,3662,753,3589,757,3515,763,3442,770,3370,779,3298,790,3226,802,3156,815,3086,830,3016,847,2948,865,2880,884,2813,905,2746,927,2681,952,2613,978,2546,1005,2480,1034,2415,1064,2351,1096,2289,1129,2226,1163,2166,1200,2105,1237,2047,1275,1989,1315,1932,1355,1877,1397,1822,1440,1769,1486,1717,1531,1667,1577,1617,1625,1569,1674,1523,1724,1477,1775,1432,1827,1390,1879,1349,1933,1308,1988,1270,2044,1233,2100,1199,2157,1164,2217,1132,2275,1101,2335,1072,2395,1046,2455,1021,2515,998,2575,976,2636,956,2697,937,2760,920,2823,906,2886,892,2950,880,3015,870,3080,862,3145,856,3212,851,3278,849,3345,848,3412,849,3480,851,3546,856,3612,862,3678,870,3744,880,3809,892,3873,906,3937,920,4001,937,4064,956,4126,976,4187,998,4249,1021,4309,1046,4369,1072,4428,1101,4489,1132,4549,1164,4608,1199,4666,1233,4724,1270,4780,1308,4836,1349,4890,1390,4944,1432,4998,1477,5049,1523,5100,1569,5150,1617,5198,1667,5247,1717,5293,1769,5339,1822,5383,1877,5426,1932,5469,1989,5510,2047,5549,2105,5587,2166,5624,2226,5660,2289,5694,2351,5728,2415,5760,2480,5790,2546,5819,2613,5847,2681,5872,2746,5896,2813,5918,2880,5939,2948,5959,3016,5978,3086,5994,3156,6009,3226,6023,3298,6035,3370,6045,3442,6054,3515,6061,3589,6067,3662,6071,3737,6074,3812,6075,3887,6074,3961,6071,4035,6067,4108,6061,4181,6054,4254,6045,4325,6035,4397,6023,4467,6009,4538,5994,4607,5978,4675,5959,4743,5939,4810,5918,4877,5896,4943,5872,5010,5847,5078,5819,5144,5790,5208,5760,5272,5728,5335,5694,5397,5660,5458,5624,5518,5587,5577,5549,5634,5510,5691,5469,5747,5426,5801,5383,5854,5339,5906,5293,5957,5247,6006,5198,6055,5150,6101,5100,6146,5049,6191,4998,6233,4944,6275,4890,6315,4836,6353,4780,6390,4724,6426,4666,6459,4608,6492,4549,6522,4489,6551,4428,6578,4369,6602,4309,6626,4249,6647,4187,6667,4126,6686,4064,6703,4001,6719,3937,6732,3873,6743,3809,6753,3744,6761,3678,6768,3612,6772,3546,6776,3480,6777,3412,6776,3345,6772,3278,6768,3212,6761,3145,6753,3080,6743,3015,6732,2950,6719,2886,6703,2823,6686,2760,6667,2697,6647,2636,6626,2575,6602,2515,6578,2455,6551,2395,6522,2335,6492,2275,6459,2217,6426,2157,6390,2100,6353,2044,6315,1988,6275,1933,6233,1879,6191,1827,6146,1775,6101,1724,6055,1674,6006,1625,5957,1577,5906,1531xm4967,899l5036,926,5104,955,5171,985,5237,1015,5302,1048,5367,1082,5431,1117,5492,1153,5554,1191,5614,1231,5672,1271,5730,1313,5787,1355,5843,1399,5897,1444,5951,1492,6002,1539,6052,1588,6101,1637,6150,1688,6195,1741,6240,1793,6284,1847,6326,1902,6366,1959,6407,2015,6444,2073,6480,2131,6515,2190,6547,2252,6579,2312,6609,2374,6636,2434,6660,2496,6685,2558,6707,2620,6727,2683,6746,2747,6763,2811,6779,2875,6792,2940,6805,3007,6815,3073,6824,3140,6829,3208,6835,3275,6837,3343,6838,3412,6837,3481,6835,3549,6829,3617,6824,3683,6815,3751,6805,3817,6792,3883,6779,3948,6763,4014,6746,4077,6727,4141,6707,4204,6685,4267,6660,4328,6636,4389,6609,4449,6579,4512,6547,4573,6515,4633,6480,4692,6444,4752,6407,4809,6366,4866,6326,4921,6284,4977,6240,5031,6195,5084,6150,5135,6101,5186,6052,5237,6002,5285,5951,5333,5897,5379,5843,5424,5787,5469,5730,5512,5672,5553,5614,5594,5554,5633,5492,5670,5431,5707,5367,5743,5302,5777,5237,5809,5171,5840,5104,5869,5036,5897,4967,5924,4900,5948,4832,5972,4763,5993,4694,6013,4624,6031,4552,6048,4481,6063,4409,6077,4336,6089,4263,6100,4189,6109,4115,6117,4039,6123,3964,6127,3888,6129,3812,6130,3735,6129,3659,6127,3584,6123,3509,6117,3434,6109,3361,6100,3287,6089,3214,6077,3143,6063,3071,6048,3000,6031,2930,6013,2861,5993,2792,5972,2723,5948,2656,5924,2587,5897,2520,5869,2452,5840,2386,5809,2321,5777,2256,5743,2194,5707,2131,5670,2070,5633,2010,5594,1951,5553,1893,5512,1836,5469,1781,5424,1726,5379,1674,5333,1621,5285,1571,5237,1522,5186,1475,5135,1428,5084,1383,5031,1340,4977,1297,4921,1257,4866,1218,4809,1180,4752,1144,4692,1109,4633,1076,4573,1044,4512,1015,4449,987,4389,963,4328,939,4267,917,4204,896,4141,877,4077,860,4014,844,3948,831,3883,819,3817,809,3751,801,3683,794,3617,790,3549,786,3481,785,3412,786,3343,790,3275,794,3208,801,3140,809,3073,819,3007,831,2940,844,2875,860,2811,877,2747,896,2683,917,2620,939,2558,963,2496,987,2434,1015,2374,1044,2312,1076,2252,1109,2190,1144,2131,1180,2073,1218,2015,1257,1959,1297,1902,1340,1847,1383,1793,1428,1741,1475,1688,1522,1637,1571,1588,1621,1539,1674,1492,1726,1444,1781,1399,1836,1355,1893,1313,1951,1271,2010,1231,2070,1191,2131,1153,2194,1117,2256,1082,2321,1048,2386,1015,2452,985,2520,955,2587,926,2656,899,2723,875,2792,853,2861,831,2930,812,3000,793,3071,776,3143,761,3214,747,3287,735,3361,724,3434,715,3509,707,3584,702,3659,697,3735,695,3812,693,3888,695,3964,697,4039,702,4115,707,4189,715,4263,724,4336,735,4409,747,4481,761,4552,776,4624,793,4694,812,4763,831,4832,853,4900,875,4967,899xe" fillcolor="#969696" strokecolor="#969696" strokeweight=".25pt">
                    <v:path arrowok="t" o:connecttype="custom" o:connectlocs="611,36;676,71;734,202;789,314;805,441;780,566;716,675;612,763;474,810;349,806;227,758;131,674;66,564;42,439;60,310;120,193;221,99;339,50;441,48;329,56;214,112;126,196;67,310;48,435;72,559;133,667;226,749;343,797;467,804;605,759;700,683;766,582;798,457;844,322;768,268;695,165;593,88;639,175;489,100;320,111;180,203;102,353;108,524;197,668;343,750;512,748;656,662;741,516;743,345;662,197;678,205;753,360;743,534;649,679;498,758;326,752;180,661;97,510;100,336;186,187;333,99;506,97" o:connectangles="0,0,0,0,0,0,0,0,0,0,0,0,0,0,0,0,0,0,0,0,0,0,0,0,0,0,0,0,0,0,0,0,0,0,0,0,0,0,0,0,0,0,0,0,0,0,0,0,0,0,0,0,0,0,0,0,0,0,0,0,0,0"/>
                    <o:lock v:ext="edit" verticies="t"/>
                  </v:shape>
                  <v:shape id="Freeform 44" o:spid="_x0000_s1031" style="position:absolute;left:928;top:1371;width:128;height:924;visibility:visible;mso-wrap-style:square;v-text-anchor:top" coordsize="1158,7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22AxQAA&#10;ANoAAAAPAAAAZHJzL2Rvd25yZXYueG1sRI9Ba8JAFITvBf/D8gQvpW7Sg5ToKhpbseClMaXXR/Y1&#10;CWbfptk1Rn99Vyj0OMzMN8xiNZhG9NS52rKCeBqBIC6srrlUkB/fnl5AOI+ssbFMCq7kYLUcPSww&#10;0fbCH9RnvhQBwi5BBZX3bSKlKyoy6Ka2JQ7et+0M+iC7UuoOLwFuGvkcRTNpsOawUGFLaUXFKTsb&#10;Bf3G/NwOr9vsPX9M093nLa53X7FSk/GwnoPwNPj/8F97rxXM4H4l3AC5/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YDbYDFAAAA2gAAAA8AAAAAAAAAAAAAAAAAlwIAAGRycy9k&#10;b3ducmV2LnhtbFBLBQYAAAAABAAEAPUAAACJAwAAAAA=&#10;" path="m85,0l1073,,1158,,1156,75,969,6874,969,6891,959,6907,945,6931,931,6955,918,6977,905,6999,893,7021,882,7042,869,7062,859,7081,818,7153,782,7215,764,7243,748,7268,731,7292,715,7312,700,7331,683,7347,675,7354,667,7362,659,7368,650,7373,643,7378,634,7382,626,7385,617,7388,608,7390,599,7392,589,7393,580,7393,569,7393,558,7392,548,7390,537,7387,527,7383,517,7379,508,7373,498,7367,489,7360,479,7351,470,7342,461,7332,442,7310,423,7284,403,7255,384,7221,363,7185,341,7144,294,7051,240,6943,236,6934,231,6925,227,6916,223,6907,217,6893,216,6879,2,76,,,85,0xe" fillcolor="#969696" stroked="f">
                    <v:path arrowok="t" o:connecttype="custom" o:connectlocs="119,0;128,9;107,861;104,866;101,872;99,878;96,883;90,894;84,905;81,911;77,916;75,919;73,921;71,922;69,923;67,924;65,924;63,924;61,924;58,923;56,922;54,920;52,918;49,914;45,907;40,898;32,881;26,867;25,864;24,862;0,9;9,0" o:connectangles="0,0,0,0,0,0,0,0,0,0,0,0,0,0,0,0,0,0,0,0,0,0,0,0,0,0,0,0,0,0,0,0"/>
                  </v:shape>
                  <v:shape id="Freeform 45" o:spid="_x0000_s1032" style="position:absolute;left:947;top:1389;width:91;height:887;visibility:visible;mso-wrap-style:square;v-text-anchor:top" coordsize="819,70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U3f5wgAA&#10;ANoAAAAPAAAAZHJzL2Rvd25yZXYueG1sRI9Bi8IwFITvwv6H8Bb2pqkuqFSjiCi4hx6sLqy3R/Ns&#10;i8lLaaJ2/70RBI/DzHzDzJedNeJGra8dKxgOEhDEhdM1lwqOh21/CsIHZI3GMSn4Jw/LxUdvjql2&#10;d97TLQ+liBD2KSqoQmhSKX1RkUU/cA1x9M6utRiibEupW7xHuDVylCRjabHmuFBhQ+uKikt+tQqy&#10;rMw3p+vxz49+jf3+ych0e1Lq67NbzUAE6sI7/GrvtIIJPK/EG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NTd/nCAAAA2gAAAA8AAAAAAAAAAAAAAAAAlwIAAGRycy9kb3du&#10;cmV2LnhtbFBLBQYAAAAABAAEAPUAAACGAwAAAAA=&#10;" path="m819,0l0,,210,6713,215,6724,221,6736,264,6822,300,6896,332,6959,357,7009,378,7048,392,7075,398,7085,403,7092,407,7096,409,7097,412,7093,419,7082,430,7064,445,7038,464,7006,486,6966,513,6919,542,6867,552,6848,563,6830,574,6810,585,6790,598,6770,609,6749,622,6728,635,6705,819,0xe" fillcolor="#8b0002" stroked="f">
                    <v:path arrowok="t" o:connecttype="custom" o:connectlocs="91,0;0,0;23,839;24,840;25,842;29,853;33,862;37,870;40,876;42,881;44,884;44,886;45,886;45,887;45,887;46,887;47,885;48,883;49,880;52,876;54,871;57,865;60,858;61,856;63,854;64,851;65,849;66,846;68,844;69,841;71,838;91,0" o:connectangles="0,0,0,0,0,0,0,0,0,0,0,0,0,0,0,0,0,0,0,0,0,0,0,0,0,0,0,0,0,0,0,0"/>
                  </v:shape>
                  <v:shape id="Freeform 46" o:spid="_x0000_s1033" style="position:absolute;left:783;top:1499;width:421;height:501;visibility:visible;mso-wrap-style:square;v-text-anchor:top" coordsize="3790,40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UHOwQAA&#10;ANoAAAAPAAAAZHJzL2Rvd25yZXYueG1sRE/Pa8IwFL4P/B/CG+w20+0wR2cUEQcdCGIVwduzeWtK&#10;m5eSZFr9681B2PHj+z2dD7YTZ/KhcazgbZyBIK6cbrhWsN99v36CCBFZY+eYFFwpwHw2eppirt2F&#10;t3QuYy1SCIccFZgY+1zKUBmyGMauJ07cr/MWY4K+ltrjJYXbTr5n2Ye02HBqMNjT0lDVln9WwaHY&#10;FJNwam99a9qjK/3P+rQ6KvXyPCy+QEQa4r/44S60grQ1XUk3QM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iFBzsEAAADaAAAADwAAAAAAAAAAAAAAAACXAgAAZHJzL2Rvd25y&#10;ZXYueG1sUEsFBgAAAAAEAAQA9QAAAIUDAAAAAA==&#10;" path="m79,0l3713,,3790,,3790,71,3790,3119,3790,3143,3787,3167,3784,3191,3780,3215,3773,3238,3766,3260,3757,3282,3748,3304,3737,3326,3726,3346,3713,3366,3699,3386,3685,3404,3668,3422,3651,3440,3634,3456,3615,3472,3596,3487,3576,3501,3555,3514,3534,3527,3511,3538,3488,3549,3464,3558,3441,3568,3416,3575,3391,3582,3365,3587,3339,3591,3312,3594,3286,3596,3259,3597,2318,3597,2310,3597,2302,3597,2285,3597,2267,3597,2247,3598,2227,3600,2205,3603,2182,3608,2160,3615,2136,3624,2124,3630,2112,3636,2100,3643,2088,3651,2076,3660,2064,3670,2052,3680,2040,3692,2028,3704,2016,3718,2005,3732,1993,3748,1982,3765,1971,3783,1960,3803,1949,3824,1858,4007,1803,3813,1797,3793,1790,3774,1782,3757,1773,3741,1764,3726,1755,3712,1745,3699,1734,3687,1723,3676,1712,3666,1701,3657,1688,3648,1676,3641,1664,3634,1651,3628,1639,3623,1613,3614,1589,3607,1564,3603,1541,3600,1519,3598,1499,3597,1481,3597,1466,3597,1460,3597,1453,3597,546,3597,518,3596,490,3594,463,3591,436,3587,409,3581,384,3575,359,3566,335,3557,310,3548,286,3537,264,3525,242,3512,221,3499,199,3484,179,3469,161,3452,142,3436,126,3418,109,3400,94,3380,80,3361,66,3340,55,3319,44,3296,34,3274,25,3252,18,3229,11,3205,7,3181,4,3157,1,3132,,3107,,71,,,79,0xe" fillcolor="#969696" stroked="f">
                    <v:path arrowok="t" o:connecttype="custom" o:connectlocs="421,0;421,393;420,402;417,410;414,418;409,426;404,432;397,438;390,442;382,446;374,448;365,450;257,450;252,450;245,450;237,453;233,455;229,459;225,463;221,469;218,475;200,477;198,470;195,464;191,460;188,456;183,454;177,451;169,450;163,450;61,450;51,449;43,447;34,444;27,439;20,434;14,427;9,420;5,412;2,404;0,395;0,9" o:connectangles="0,0,0,0,0,0,0,0,0,0,0,0,0,0,0,0,0,0,0,0,0,0,0,0,0,0,0,0,0,0,0,0,0,0,0,0,0,0,0,0,0,0"/>
                  </v:shape>
                  <v:shape id="Freeform 47" o:spid="_x0000_s1034" style="position:absolute;left:853;top:1275;width:275;height:114;visibility:visible;mso-wrap-style:square;v-text-anchor:top" coordsize="2474,9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V0bkxAAA&#10;ANoAAAAPAAAAZHJzL2Rvd25yZXYueG1sRI9Pa8JAFMTvQr/D8oTedGODfxpdQykEih5q1d6f2dck&#10;bfZtyG6T+O3dQsHjMDO/YTbpYGrRUesqywpm0wgEcW51xYWC8ymbrEA4j6yxtkwKruQg3T6MNpho&#10;2/MHdUdfiABhl6CC0vsmkdLlJRl0U9sQB+/LtgZ9kG0hdYt9gJtaPkXRQhqsOCyU2NBrSfnP8dco&#10;eJ/L3aHez/lss3z1vcziz8MlVupxPLysQXga/D38337TCp7h70q4AXJ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1dG5MQAAADaAAAADwAAAAAAAAAAAAAAAACXAgAAZHJzL2Rv&#10;d25yZXYueG1sUEsFBgAAAAAEAAQA9QAAAIgDAAAAAA==&#10;" path="m2391,916l83,916,,916,,842,,74,,,83,,2391,,2474,,2474,74,2474,842,2474,916,2391,916xe" fillcolor="#969696" stroked="f">
                    <v:path arrowok="t" o:connecttype="custom" o:connectlocs="266,114;9,114;0,114;0,105;0,9;0,0;9,0;266,0;275,0;275,9;275,105;275,114;266,114" o:connectangles="0,0,0,0,0,0,0,0,0,0,0,0,0"/>
                  </v:shape>
                  <v:rect id="Rectangle 48" o:spid="_x0000_s1035" style="position:absolute;left:872;top:1293;width:238;height: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mJxxQAA&#10;ANsAAAAPAAAAZHJzL2Rvd25yZXYueG1sRI9Ba8JAEIXvgv9hGaE33diDSOoagiDtoQi10dLbNDsm&#10;wexsyG6T9N93DoXeZnhv3vtml02uVQP1ofFsYL1KQBGX3jZcGSjej8stqBCRLbaeycAPBcj289kO&#10;U+tHfqPhHCslIRxSNFDH2KVah7Imh2HlO2LRbr53GGXtK217HCXctfoxSTbaYcPSUGNHh5rK+/nb&#10;GRhO/pRvio+2uI3uevly28/n6tWYh8WUP4GKNMV/89/1ixV8oZdfZAC9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ReYnHFAAAA2wAAAA8AAAAAAAAAAAAAAAAAlwIAAGRycy9k&#10;b3ducmV2LnhtbFBLBQYAAAAABAAEAPUAAACJAwAAAAA=&#10;" fillcolor="#8b0002" stroked="f"/>
                  <v:shape id="Freeform 49" o:spid="_x0000_s1036" style="position:absolute;left:489;top:1542;width:228;height:327;visibility:visible;mso-wrap-style:square;v-text-anchor:top" coordsize="2051,26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kQj9wAAA&#10;ANsAAAAPAAAAZHJzL2Rvd25yZXYueG1sRE9Ni8IwEL0v+B/CCN7WtB7cpRpFBWFPi7qi16EZ02Iz&#10;qUnU+u/NguBtHu9zpvPONuJGPtSOFeTDDARx6XTNRsH+b/35DSJEZI2NY1LwoADzWe9jioV2d97S&#10;bReNSCEcClRQxdgWUoayIoth6FrixJ2ctxgT9EZqj/cUbhs5yrKxtFhzaqiwpVVF5Xl3tQoO63aJ&#10;y4e5+NH1a/F7OJp8azdKDfrdYgIiUhff4pf7R6f5Ofz/kg6Q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kQj9wAAAANsAAAAPAAAAAAAAAAAAAAAAAJcCAABkcnMvZG93bnJl&#10;di54bWxQSwUGAAAAAAQABAD1AAAAhAMAAAAA&#10;" path="m868,1295l868,328,868,303,870,280,873,259,876,240,882,223,887,207,890,200,895,193,899,187,905,181,909,176,915,171,922,166,928,162,935,158,943,155,951,152,960,149,978,144,999,141,1021,139,1047,139,1073,139,1098,141,1123,144,1145,147,1168,152,1190,158,1210,165,1229,173,1248,183,1265,193,1282,204,1297,218,1313,232,1326,247,1340,263,1352,280,1363,299,1373,318,1383,339,1392,361,1400,385,1408,409,1415,435,1420,463,1426,491,1430,521,1434,551,1437,583,1439,617,1440,651,1442,687,1443,725,1442,763,1440,800,1438,835,1436,868,1431,901,1427,931,1421,962,1416,990,1409,1016,1400,1042,1391,1066,1382,1088,1371,1109,1360,1129,1347,1148,1333,1165,1319,1182,1303,1197,1286,1211,1268,1225,1249,1236,1229,1247,1208,1256,1187,1265,1163,1272,1139,1278,1114,1283,1087,1288,1059,1291,1030,1293,1001,1295,970,1295,868,1295xm1032,0l3,,3,96,44,100,82,105,100,109,117,113,133,117,148,122,163,127,176,133,188,140,201,146,212,154,223,162,233,171,242,181,250,191,258,202,266,215,272,227,278,240,283,254,288,269,292,284,296,301,299,318,301,336,304,354,307,395,308,439,308,2150,307,2197,305,2241,302,2262,300,2281,297,2299,294,2317,290,2333,286,2349,280,2364,275,2378,268,2391,261,2404,253,2416,245,2427,237,2437,226,2446,216,2455,205,2463,193,2472,180,2478,166,2485,152,2490,136,2495,119,2499,101,2503,83,2506,63,2509,43,2511,22,2512,,2513,,2613,1180,2613,1180,2513,1155,2512,1132,2510,1111,2508,1089,2505,1070,2501,1051,2498,1035,2493,1019,2488,1003,2482,989,2476,977,2469,964,2461,952,2452,942,2444,933,2434,924,2424,916,2413,908,2401,902,2389,896,2375,890,2361,886,2347,883,2331,879,2314,876,2297,874,2279,871,2260,870,2240,868,2196,868,2150,868,1433,1180,1433,1233,1432,1283,1430,1333,1426,1381,1420,1427,1413,1472,1404,1515,1393,1557,1381,1596,1368,1635,1353,1671,1337,1706,1319,1739,1300,1771,1280,1800,1258,1829,1235,1856,1210,1881,1184,1904,1158,1926,1130,1946,1101,1964,1070,1980,1039,1995,1006,2008,973,2019,937,2030,902,2037,865,2043,828,2047,789,2051,750,2051,709,2051,683,2050,658,2047,633,2045,608,2042,583,2037,559,2033,536,2027,512,2021,490,2013,467,2005,444,1996,422,1987,401,1977,380,1966,360,1955,340,1942,321,1929,302,1915,284,1901,266,1886,248,1871,232,1854,215,1837,198,1819,183,1800,168,1781,154,1762,141,1741,128,1721,116,1699,104,1676,93,1642,77,1607,63,1571,51,1534,41,1497,32,1459,25,1420,19,1381,13,1340,10,1298,6,1257,4,1214,2,1125,1,1032,0xe" fillcolor="#969696" stroked="f">
                    <v:path arrowok="t" o:connecttype="custom" o:connectlocs="97,32;99,24;102,21;107,19;119,17;132,20;143,26;150,35;156,48;159,65;160,86;160,109;157,127;151,141;143,152;132,158;118,162;115,0;11,14;20,17;26,21;30,28;33,38;34,55;33,285;31,296;27,304;21,309;13,313;2,314;128,314;117,313;109,309;103,303;99,295;97,285;96,179;154,178;177,171;197,160;212,145;222,126;227,104;228,82;226,67;222,53;216,40;208,29;198,19;186,12;166,4;144,1" o:connectangles="0,0,0,0,0,0,0,0,0,0,0,0,0,0,0,0,0,0,0,0,0,0,0,0,0,0,0,0,0,0,0,0,0,0,0,0,0,0,0,0,0,0,0,0,0,0,0,0,0,0,0,0"/>
                    <o:lock v:ext="edit" verticies="t"/>
                  </v:shape>
                  <v:shape id="Freeform 50" o:spid="_x0000_s1037" style="position:absolute;left:1276;top:1543;width:237;height:325;visibility:visible;mso-wrap-style:square;v-text-anchor:top" coordsize="2136,2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VxncwwAA&#10;ANsAAAAPAAAAZHJzL2Rvd25yZXYueG1sRE9Na8JAEL0L/odlCr1I3RhoKNFVVJD2IEK1RY9DdpoN&#10;ZmdDdo3x37tCwds83ufMFr2tRUetrxwrmIwTEMSF0xWXCn4Om7cPED4ga6wdk4IbeVjMh4MZ5tpd&#10;+Zu6fShFDGGfowITQpNL6QtDFv3YNcSR+3OtxRBhW0rd4jWG21qmSZJJixXHBoMNrQ0V5/3FKkjP&#10;y+PJ/O62x9X7aHLbuGz3uc2Uen3pl1MQgfrwFP+7v3Scn8Ljl3iAn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VxncwwAAANsAAAAPAAAAAAAAAAAAAAAAAJcCAABkcnMvZG93&#10;bnJldi54bWxQSwUGAAAAAAQABAD1AAAAhwMAAAAA&#10;" path="m77,2601l2009,2601,2136,1719,2046,1719,2029,1770,2011,1820,1993,1867,1975,1911,1957,1954,1938,1995,1918,2034,1898,2070,1878,2104,1857,2137,1835,2167,1812,2195,1789,2223,1765,2248,1740,2271,1714,2293,1688,2313,1660,2331,1632,2348,1603,2363,1573,2377,1542,2389,1509,2400,1477,2409,1442,2418,1406,2425,1370,2431,1333,2435,1293,2439,1253,2441,1212,2443,1169,2443,1126,2443,1088,2440,1071,2439,1054,2436,1040,2434,1026,2430,1013,2427,1001,2422,989,2417,979,2412,970,2405,962,2399,954,2391,947,2383,941,2374,935,2364,930,2353,926,2342,922,2329,919,2316,916,2302,913,2287,910,2254,908,2217,907,2175,907,2129,907,1212,1465,767,1465,556,907,1001,907,436,908,389,910,345,911,325,913,306,916,288,919,271,922,255,927,240,932,226,938,212,945,199,951,187,959,176,968,166,978,157,988,149,1001,141,1013,134,1026,128,1041,122,1055,117,1072,112,1090,109,1109,105,1129,102,1150,100,1197,97,1250,95,1250,,81,,81,95,121,98,157,103,173,106,190,110,205,114,219,119,234,124,246,130,258,137,271,143,281,151,292,160,301,168,310,178,318,188,325,199,332,212,339,224,344,238,350,251,355,266,358,282,361,298,365,315,367,333,369,352,372,392,372,436,372,1315,,1611,,1818,372,1523,372,2140,372,2187,370,2231,368,2251,366,2270,362,2289,360,2306,356,2323,351,2338,347,2353,341,2367,336,2381,329,2393,321,2405,313,2415,304,2426,295,2435,285,2444,274,2452,262,2460,249,2467,236,2473,223,2479,208,2484,191,2488,175,2492,158,2495,139,2497,120,2499,99,2501,77,2502,77,2601xe" fillcolor="#969696" stroked="f">
                    <v:path arrowok="t" o:connecttype="custom" o:connectlocs="237,215;223,227;217,244;211,259;204,271;196,281;187,289;178,295;167,300;156,303;143,305;130,305;119,305;114,304;110,302;107,300;104,297;103,293;102,288;101,277;101,151;101,125;101,43;102,36;103,30;105,25;107,21;111,18;116,15;121,14;128,12;139,0;13,12;21,14;26,15;30,18;33,21;36,25;38,30;40,35;41,42;41,54;0,227;41,273;41,284;40,290;38,296;36,301;33,304;29,307;25,310;19,311;13,312;9,325" o:connectangles="0,0,0,0,0,0,0,0,0,0,0,0,0,0,0,0,0,0,0,0,0,0,0,0,0,0,0,0,0,0,0,0,0,0,0,0,0,0,0,0,0,0,0,0,0,0,0,0,0,0,0,0,0,0"/>
                  </v:shape>
                  <v:shape id="Freeform 51" o:spid="_x0000_s1038" style="position:absolute;left:849;top:1033;width:475;height:226;visibility:visible;mso-wrap-style:square;v-text-anchor:top" coordsize="4279,18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GdXbwQAA&#10;ANsAAAAPAAAAZHJzL2Rvd25yZXYueG1sRI9Bi8IwEIXvgv8hjOBN01UU6RplUUTFk1XQ49CMbdlm&#10;Uppo6783guBthvfmfW/my9aU4kG1Kywr+BlGIIhTqwvOFJxPm8EMhPPIGkvLpOBJDpaLbmeOsbYN&#10;H+mR+EyEEHYxKsi9r2IpXZqTQTe0FXHQbrY26MNaZ1LX2IRwU8pRFE2lwYIDIceKVjml/8ndBK7m&#10;W3W9+MlpPdk8x4dmtNdbo1S/1/79gvDU+q/5c73Tof4Y3r+EAeTi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BnV28EAAADbAAAADwAAAAAAAAAAAAAAAACXAgAAZHJzL2Rvd25y&#10;ZXYueG1sUEsFBgAAAAAEAAQA9QAAAIUDAAAAAA==&#10;" path="m2137,1804l2169,1730,2201,1663,2236,1603,2273,1550,2312,1502,2353,1460,2394,1423,2439,1392,2484,1365,2531,1342,2579,1323,2628,1308,2678,1296,2730,1286,2781,1279,2834,1274,2887,1269,2941,1267,2995,1266,3049,1265,3103,1265,3158,1265,3211,1264,3266,1262,3320,1260,3374,1255,3426,1249,3479,1240,3530,1229,3581,1215,3632,1197,3680,1176,3777,988,3744,992,3710,996,3675,999,3641,1001,3570,1005,3499,1007,3425,1008,3350,1009,3275,1008,3199,1007,3131,1007,3063,1007,2996,1007,2929,1007,2862,1009,2796,1011,2731,1015,2668,1021,2628,1025,2589,1030,2551,1036,2513,1042,2476,1050,2439,1058,2404,1067,2370,1078,2336,1090,2303,1102,2271,1116,2241,1132,2212,1149,2183,1167,2156,1186,2131,1207,2106,1230,2084,1255,2061,1282,2041,1310,2023,1340,2006,1371,1991,1405,1977,1440,1965,1478,1955,1517,1947,1560,1941,1604,1936,1650,1934,1699,1934,1750,1936,1804,2137,1804xm3830,886l3908,732,3863,738,3818,742,3773,746,3726,749,3678,751,3630,753,3579,755,3530,755,3479,756,3427,756,3376,756,3323,756,3271,755,3218,754,3165,753,3111,752,3034,751,2957,750,2878,749,2802,749,2725,749,2649,750,2574,752,2501,755,2427,759,2355,764,2286,772,2218,781,2185,786,2152,791,2120,797,2089,803,2058,810,2028,818,1999,826,1970,834,1937,845,1905,857,1875,870,1844,883,1816,898,1789,914,1763,931,1737,949,1714,968,1691,988,1671,1010,1651,1033,1633,1057,1616,1083,1602,1109,1588,1137,1576,1167,1566,1198,1558,1230,1552,1264,1546,1301,1544,1337,1543,1376,1543,1416,1546,1458,1550,1502,1557,1549,1566,1596,1577,1645,1591,1696,1605,1749,1623,1804,1833,1804,1831,1744,1831,1687,1833,1633,1838,1581,1846,1532,1854,1484,1866,1440,1879,1398,1895,1358,1911,1321,1930,1286,1952,1251,1974,1220,1999,1191,2024,1164,2052,1138,2081,1115,2112,1093,2143,1072,2176,1054,2211,1036,2247,1021,2284,1005,2322,992,2360,981,2400,970,2441,961,2483,952,2525,945,2569,939,2612,933,2657,928,2723,923,2790,919,2858,917,2926,915,2995,914,3063,914,3131,915,3199,915,3284,916,3368,916,3451,916,3532,914,3571,912,3611,910,3649,908,3687,905,3723,901,3759,897,3795,892,3830,886xm3960,631l4049,458,3970,466,3891,473,3811,478,3729,482,3646,485,3564,487,3479,489,3395,489,3310,489,3224,488,3138,487,3053,485,2967,483,2881,480,2795,478,2710,475,2583,472,2459,468,2336,465,2216,463,2097,462,1981,463,1869,465,1759,469,1707,473,1655,476,1604,481,1555,485,1507,491,1459,497,1413,505,1369,513,1326,523,1284,532,1244,543,1205,555,1168,567,1133,581,1099,596,1068,611,1040,627,1014,644,989,661,966,680,945,700,926,722,908,744,892,768,877,794,865,820,855,848,846,877,839,908,836,940,833,973,833,1008,835,1046,839,1084,845,1124,854,1165,865,1208,879,1253,894,1301,912,1349,932,1399,956,1451,981,1505,1009,1561,1040,1619,1073,1678,1110,1740,1149,1804,1516,1804,1498,1744,1482,1687,1469,1633,1458,1579,1450,1529,1443,1478,1439,1431,1438,1386,1438,1342,1440,1300,1444,1259,1451,1220,1460,1184,1470,1148,1482,1115,1497,1082,1512,1052,1530,1023,1549,994,1571,968,1593,943,1617,919,1643,897,1670,875,1699,856,1729,837,1761,819,1793,803,1828,788,1862,773,1898,759,1936,747,1966,737,1998,729,2029,721,2061,714,2095,707,2128,701,2162,695,2197,690,2267,681,2338,673,2412,668,2487,663,2563,660,2640,658,2719,657,2797,657,2876,657,2954,658,3034,659,3113,660,3171,661,3228,662,3286,663,3343,664,3399,664,3455,664,3511,664,3565,663,3618,661,3671,659,3722,657,3773,653,3822,649,3869,644,3916,638,3960,631xm4099,360l4279,9,4225,37,4168,60,4109,82,4048,100,3985,117,3919,131,3852,143,3783,153,3711,161,3637,166,3562,171,3486,173,3408,174,3329,173,3247,171,3165,168,3081,164,2996,158,2910,152,2821,144,2733,136,2643,127,2552,117,2460,107,2275,86,2086,64,1896,42,1702,21,1591,10,1479,3,1368,,1259,,1151,3,1046,11,943,23,844,38,748,57,656,80,568,108,485,139,407,175,334,215,267,260,208,311,154,365,108,424,69,487,39,557,17,631,3,710,,795,6,884,21,979,48,1080,85,1186,134,1298,194,1415,267,1539,352,1668,450,1804,1032,1804,992,1737,956,1673,922,1611,891,1550,863,1491,838,1435,816,1380,796,1328,779,1277,765,1227,752,1180,743,1134,736,1090,731,1048,729,1006,729,967,731,929,737,893,743,859,752,826,763,794,777,763,791,734,809,707,828,681,850,656,873,633,898,610,924,589,952,569,983,550,1015,532,1050,514,1085,498,1123,484,1163,470,1203,457,1245,446,1289,435,1335,425,1381,417,1429,409,1478,402,1528,396,1578,391,1631,386,1685,382,1739,378,1795,376,1851,374,1909,372,1967,371,2086,370,2207,371,2331,373,2456,376,2583,379,2712,383,2801,386,2892,388,2981,391,3071,393,3160,395,3249,396,3339,397,3427,397,3516,396,3603,394,3689,392,3774,388,3856,383,3939,377,4021,369,4099,360xe" fillcolor="#969696" stroked="f">
                    <v:path arrowok="t" o:connecttype="custom" o:connectlocs="266,178;309,160;356,158;403,150;388,126;325,126;279,131;249,142;227,164;215,201;429,92;386,95;337,94;269,95;228,101;202,112;181,132;172,163;175,206;204,198;217,157;242,132;276,119;325,115;392,115;425,111;396,61;320,60;220,58;162,62;126,73;103,90;93,118;98,157;119,210;161,192;162,148;177,118;203,99;233,89;285,83;352,83;402,83;455,45;428,18;360,21;283,15;152,0;63,14;8,61;9,149;106,210;85,154;82,112;94,82;120,62;159,51;205,47;301,48;380,50;455,45" o:connectangles="0,0,0,0,0,0,0,0,0,0,0,0,0,0,0,0,0,0,0,0,0,0,0,0,0,0,0,0,0,0,0,0,0,0,0,0,0,0,0,0,0,0,0,0,0,0,0,0,0,0,0,0,0,0,0,0,0,0,0,0,0"/>
                    <o:lock v:ext="edit" verticies="t"/>
                  </v:shape>
                  <v:shape id="Freeform 52" o:spid="_x0000_s1039" style="position:absolute;left:800;top:1517;width:387;height:437;visibility:visible;mso-wrap-style:square;v-text-anchor:top" coordsize="3479,34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+gycwQAA&#10;ANsAAAAPAAAAZHJzL2Rvd25yZXYueG1sRE9Na8JAEL0X/A/LFHqruxUpEl2DUVqkt0Yv3obsmASz&#10;syG7jWt/fVcQepvH+5xVHm0nRhp861jD21SBIK6cabnWcDx8vC5A+IBssHNMGm7kIV9PnlaYGXfl&#10;bxrLUIsUwj5DDU0IfSalrxqy6KeuJ07c2Q0WQ4JDLc2A1xRuOzlT6l1abDk1NNjTtqHqUv5YDfMo&#10;VSFPRfm12Bfqs4i/5Q13Wr88x80SRKAY/sUP996k+XO4/5IOkO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oMnMEAAADbAAAADwAAAAAAAAAAAAAAAACXAgAAZHJzL2Rvd25y&#10;ZXYueG1sUEsFBgAAAAAEAAQA9QAAAIUDAAAAAA==&#10;" path="m3479,0l0,,,2967,1,2985,2,3002,4,3020,8,3037,12,3054,18,3070,23,3087,31,3102,39,3118,47,3133,57,3148,67,3162,78,3175,89,3190,101,3202,115,3214,128,3226,143,3237,157,3247,172,3257,187,3266,204,3275,221,3282,239,3289,256,3296,275,3301,293,3306,312,3310,331,3313,351,3315,370,3317,390,3317,1297,3317,1303,3317,1309,3317,1347,3317,1395,3319,1420,3322,1448,3325,1477,3331,1507,3338,1537,3348,1567,3359,1581,3366,1597,3374,1612,3382,1626,3391,1641,3401,1655,3412,1669,3424,1682,3437,1695,3451,1709,3465,1721,3481,1732,3497,1746,3481,1759,3465,1774,3451,1787,3437,1802,3424,1815,3412,1830,3401,1844,3391,1858,3382,1872,3374,1885,3366,1900,3359,1928,3348,1956,3338,1983,3331,2010,3325,2035,3322,2060,3319,2106,3317,2147,3317,2155,3317,2162,3317,3103,3317,3122,3317,3141,3315,3160,3313,3178,3310,3196,3306,3213,3302,3231,3297,3248,3290,3265,3284,3282,3276,3297,3268,3313,3259,3327,3250,3341,3240,3355,3229,3369,3218,3381,3206,3392,3194,3403,3181,3415,3167,3424,3153,3434,3139,3441,3125,3449,3110,3456,3095,3462,3079,3467,3063,3472,3047,3475,3030,3477,3013,3478,2996,3479,2979,3479,0xe" fillcolor="#8b0002" stroked="f">
                    <v:path arrowok="t" o:connecttype="custom" o:connectlocs="0,0;0,373;0,377;1,382;3,386;4,390;6,393;9,397;11,400;14,403;17,406;21,408;25,410;28,412;33,413;37,414;41,415;144,415;146,415;155,415;161,416;168,417;174,420;178,422;181,424;184,426;187,430;190,433;193,437;196,433;199,430;202,426;205,424;208,422;211,420;218,417;224,416;229,415;239,415;240,415;347,415;352,414;356,413;359,412;363,410;367,408;370,406;373,404;376,401;379,398;381,394;383,391;384,387;386,383;387,379;387,374;387,0" o:connectangles="0,0,0,0,0,0,0,0,0,0,0,0,0,0,0,0,0,0,0,0,0,0,0,0,0,0,0,0,0,0,0,0,0,0,0,0,0,0,0,0,0,0,0,0,0,0,0,0,0,0,0,0,0,0,0,0,0"/>
                  </v:shape>
                  <v:shape id="Freeform 53" o:spid="_x0000_s1040" style="position:absolute;left:833;top:1656;width:312;height:143;visibility:visible;mso-wrap-style:square;v-text-anchor:top" coordsize="2811,1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DYIPwQAA&#10;ANsAAAAPAAAAZHJzL2Rvd25yZXYueG1sRE9La8JAEL4X/A/LCN6ajUGlRFepgrR48lFIj0N2TFKz&#10;s2F3G9N/3y0Ivc3H95zVZjCt6Mn5xrKCaZKCIC6tbrhS8HHZP7+A8AFZY2uZFPyQh8169LTCXNs7&#10;n6g/h0rEEPY5KqhD6HIpfVmTQZ/YjjhyV+sMhghdJbXDeww3rczSdCENNhwbauxoV1N5O38bBce3&#10;hUP/tQ3mcrg1mT9+6qKYKTUZD69LEIGG8C9+uN91nD+Hv1/iAXL9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Q2CD8EAAADbAAAADwAAAAAAAAAAAAAAAACXAgAAZHJzL2Rvd25y&#10;ZXYueG1sUEsFBgAAAAAEAAQA9QAAAIUDAAAAAA==&#10;" path="m0,113l217,113,306,231,544,231,790,575,2043,575,2281,231,2543,231,2647,,2811,,2801,57,2790,110,2779,163,2768,214,2755,264,2743,314,2731,361,2716,407,2703,452,2688,496,2674,538,2658,580,2642,620,2626,658,2608,695,2591,731,2573,766,2554,800,2535,833,2515,864,2495,894,2475,922,2453,949,2431,975,2409,1000,2386,1024,2363,1046,2338,1068,2314,1089,2289,1107,2263,1125,2237,1141,745,1141,713,1127,682,1112,650,1096,620,1078,591,1059,562,1037,533,1016,506,993,478,969,453,944,427,917,401,890,377,861,352,831,328,799,306,767,284,734,261,700,240,664,219,628,198,591,179,551,159,512,140,471,121,430,103,388,84,344,67,299,49,254,32,208,17,161,,113xe" fillcolor="#969696" stroked="f">
                    <v:path arrowok="t" o:connecttype="custom" o:connectlocs="24,14;60,29;227,72;282,29;312,0;310,14;307,27;304,39;301,51;298,62;295,73;291,82;288,92;283,100;279,108;275,116;270,122;265,128;260,134;254,139;248,143;79,141;72,137;66,133;59,127;53,121;47,115;42,108;36,100;32,92;27,83;22,74;18,64;13,54;9,43;5,32;2,20" o:connectangles="0,0,0,0,0,0,0,0,0,0,0,0,0,0,0,0,0,0,0,0,0,0,0,0,0,0,0,0,0,0,0,0,0,0,0,0,0"/>
                  </v:shape>
                  <v:shape id="Freeform 54" o:spid="_x0000_s1041" style="position:absolute;left:879;top:1591;width:165;height:303;visibility:visible;mso-wrap-style:square;v-text-anchor:top" coordsize="1492,24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TKDdwQAA&#10;ANsAAAAPAAAAZHJzL2Rvd25yZXYueG1sRE9NawIxEL0X/A9hBG81q4KV1SgqtIgUSlXE45CMu4ub&#10;yZLEdf33TaHQ2zze5yxWna1FSz5UjhWMhhkIYu1MxYWC0/H9dQYiRGSDtWNS8KQAq2XvZYG5cQ/+&#10;pvYQC5FCOOSooIyxyaUMuiSLYega4sRdnbcYE/SFNB4fKdzWcpxlU2mx4tRQYkPbkvTtcLcKtvun&#10;nxw363N7DdrMLm/66+P+qdSg363nICJ18V/8596ZNH8Kv7+kA+Ty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Eyg3cEAAADbAAAADwAAAAAAAAAAAAAAAACXAgAAZHJzL2Rvd25y&#10;ZXYueG1sUEsFBgAAAAAEAAQA9QAAAIUDAAAAAA==&#10;" path="m404,1769l443,1696,729,1163,1303,97,1249,75,1294,,1492,86,1455,154,1408,136,851,1163,563,1696,506,1802,519,1820,530,1839,535,1849,539,1858,543,1867,545,1877,547,1887,548,1896,548,1906,548,1916,546,1926,544,1935,540,1945,537,1955,290,2424,,2299,238,1839,244,1830,251,1821,259,1814,268,1807,276,1801,287,1795,298,1791,309,1787,332,1780,356,1775,380,1772,404,1769xe" fillcolor="#969594" stroked="f">
                    <v:path arrowok="t" o:connecttype="custom" o:connectlocs="45,221;49,212;81,145;144,12;138,9;143,0;165,11;161,19;156,17;94,145;62,212;56,225;57,228;59,230;59,231;60,232;60,233;60,235;60,236;61,237;61,238;61,240;60,241;60,242;60,243;59,244;32,303;0,287;26,230;27,229;28,228;29,227;30,226;31,225;32,224;33,224;34,223;37,223;39,222;42,222;45,221" o:connectangles="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14:paraId="45FC0293" w14:textId="77777777" w:rsidR="001E55C2" w:rsidRDefault="001E55C2" w:rsidP="00632E87">
      <w:pPr>
        <w:jc w:val="both"/>
      </w:pPr>
    </w:p>
    <w:sectPr w:rsidR="001E55C2" w:rsidSect="00774B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47" w:right="471" w:bottom="1247" w:left="1967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C1A79" w14:textId="77777777" w:rsidR="00106890" w:rsidRDefault="00106890">
      <w:r>
        <w:separator/>
      </w:r>
    </w:p>
  </w:endnote>
  <w:endnote w:type="continuationSeparator" w:id="0">
    <w:p w14:paraId="54BD0D72" w14:textId="77777777" w:rsidR="00106890" w:rsidRDefault="0010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stleT">
    <w:altName w:val="System Font Heavy"/>
    <w:charset w:val="00"/>
    <w:family w:val="swiss"/>
    <w:pitch w:val="variable"/>
    <w:sig w:usb0="00000007" w:usb1="00000000" w:usb2="00000000" w:usb3="00000000" w:csb0="00000013" w:csb1="00000000"/>
  </w:font>
  <w:font w:name="ZapfHumnstPL">
    <w:altName w:val="Gabriola"/>
    <w:panose1 w:val="00000000000000000000"/>
    <w:charset w:val="EE"/>
    <w:family w:val="decorative"/>
    <w:notTrueType/>
    <w:pitch w:val="variable"/>
    <w:sig w:usb0="00000007" w:usb1="00000000" w:usb2="00000000" w:usb3="00000000" w:csb0="0000000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CFD68" w14:textId="77777777" w:rsidR="001E55C2" w:rsidRDefault="001E55C2">
    <w:pPr>
      <w:pStyle w:val="Stopk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3ED1A" w14:textId="77777777" w:rsidR="005613BB" w:rsidRDefault="005613BB">
    <w:pPr>
      <w:pStyle w:val="Stopk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A0325" w14:textId="77777777" w:rsidR="00944FEF" w:rsidRDefault="00944FEF" w:rsidP="00944FEF">
    <w:pPr>
      <w:pStyle w:val="Nagwek"/>
      <w:spacing w:after="40"/>
      <w:rPr>
        <w:rFonts w:ascii="ZapfHumnstPL" w:hAnsi="ZapfHumnstPL"/>
        <w:color w:val="8B0002"/>
        <w:sz w:val="20"/>
        <w:szCs w:val="20"/>
      </w:rPr>
    </w:pPr>
    <w:r>
      <w:rPr>
        <w:rFonts w:ascii="ZapfHumnstPL" w:hAnsi="ZapfHumnstPL"/>
        <w:color w:val="8B0002"/>
        <w:sz w:val="20"/>
        <w:szCs w:val="20"/>
      </w:rPr>
      <w:t>Instytut Informatyki</w:t>
    </w:r>
  </w:p>
  <w:p w14:paraId="2777910A" w14:textId="77777777" w:rsidR="00944FEF" w:rsidRPr="00463A4E" w:rsidRDefault="00944FEF" w:rsidP="00944FEF">
    <w:pPr>
      <w:pStyle w:val="Nagwek"/>
      <w:rPr>
        <w:rFonts w:ascii="ZapfHumnstPL" w:hAnsi="ZapfHumnstPL"/>
        <w:color w:val="8B0002"/>
        <w:sz w:val="15"/>
        <w:szCs w:val="15"/>
      </w:rPr>
    </w:pPr>
    <w:r>
      <w:rPr>
        <w:rFonts w:ascii="ZapfHumnstPL" w:hAnsi="ZapfHumnstPL"/>
        <w:sz w:val="15"/>
        <w:szCs w:val="15"/>
      </w:rPr>
      <w:t xml:space="preserve">90-924 Łódź, ul. Wólczańska 215, </w:t>
    </w:r>
    <w:r>
      <w:rPr>
        <w:rFonts w:ascii="ZapfHumnstPL" w:hAnsi="ZapfHumnstPL"/>
        <w:color w:val="8B0002"/>
        <w:sz w:val="15"/>
        <w:szCs w:val="15"/>
      </w:rPr>
      <w:t>budynek B9</w:t>
    </w:r>
  </w:p>
  <w:p w14:paraId="3103E402" w14:textId="77777777" w:rsidR="00944FEF" w:rsidRPr="00944FEF" w:rsidRDefault="00944FEF">
    <w:pPr>
      <w:pStyle w:val="Stopka"/>
      <w:rPr>
        <w:rFonts w:ascii="ZapfHumnstPL" w:hAnsi="ZapfHumnstPL"/>
        <w:sz w:val="15"/>
        <w:szCs w:val="15"/>
        <w:lang w:val="en-US"/>
      </w:rPr>
    </w:pPr>
    <w:proofErr w:type="gramStart"/>
    <w:r w:rsidRPr="005865FB">
      <w:rPr>
        <w:rFonts w:ascii="ZapfHumnstPL" w:hAnsi="ZapfHumnstPL"/>
        <w:sz w:val="15"/>
        <w:szCs w:val="15"/>
        <w:lang w:val="en-US"/>
      </w:rPr>
      <w:t>tel</w:t>
    </w:r>
    <w:proofErr w:type="gramEnd"/>
    <w:r w:rsidRPr="005865FB">
      <w:rPr>
        <w:rFonts w:ascii="ZapfHumnstPL" w:hAnsi="ZapfHumnstPL"/>
        <w:sz w:val="15"/>
        <w:szCs w:val="15"/>
        <w:lang w:val="en-US"/>
      </w:rPr>
      <w:t xml:space="preserve">. 042 631 </w:t>
    </w:r>
    <w:r>
      <w:rPr>
        <w:rFonts w:ascii="ZapfHumnstPL" w:hAnsi="ZapfHumnstPL"/>
        <w:sz w:val="15"/>
        <w:szCs w:val="15"/>
        <w:lang w:val="en-US"/>
      </w:rPr>
      <w:t>27 97</w:t>
    </w:r>
    <w:r w:rsidRPr="005865FB">
      <w:rPr>
        <w:rFonts w:ascii="ZapfHumnstPL" w:hAnsi="ZapfHumnstPL"/>
        <w:sz w:val="15"/>
        <w:szCs w:val="15"/>
        <w:lang w:val="en-US"/>
      </w:rPr>
      <w:t xml:space="preserve">, </w:t>
    </w:r>
    <w:r>
      <w:rPr>
        <w:rFonts w:ascii="ZapfHumnstPL" w:hAnsi="ZapfHumnstPL"/>
        <w:sz w:val="15"/>
        <w:szCs w:val="15"/>
        <w:lang w:val="en-US"/>
      </w:rPr>
      <w:t>042 632 97 57, fax 042 630 34 14</w:t>
    </w:r>
    <w:r w:rsidRPr="005865FB">
      <w:rPr>
        <w:rFonts w:ascii="ZapfHumnstPL" w:hAnsi="ZapfHumnstPL"/>
        <w:sz w:val="15"/>
        <w:szCs w:val="15"/>
        <w:lang w:val="en-US"/>
      </w:rPr>
      <w:t xml:space="preserve"> email: </w:t>
    </w:r>
    <w:r>
      <w:rPr>
        <w:rFonts w:ascii="ZapfHumnstPL" w:hAnsi="ZapfHumnstPL"/>
        <w:sz w:val="15"/>
        <w:szCs w:val="15"/>
        <w:lang w:val="en-US"/>
      </w:rPr>
      <w:t>office@ics.p.lodz.pl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0B8C7" w14:textId="77777777" w:rsidR="00106890" w:rsidRDefault="00106890">
      <w:r>
        <w:separator/>
      </w:r>
    </w:p>
  </w:footnote>
  <w:footnote w:type="continuationSeparator" w:id="0">
    <w:p w14:paraId="5D2FDEF2" w14:textId="77777777" w:rsidR="00106890" w:rsidRDefault="001068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56ACC" w14:textId="77777777" w:rsidR="001E55C2" w:rsidRDefault="001E55C2">
    <w:pPr>
      <w:pStyle w:val="Nagwek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4D25D" w14:textId="77777777" w:rsidR="001E55C2" w:rsidRDefault="001E55C2">
    <w:pPr>
      <w:pStyle w:val="Nagwek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6F18C" w14:textId="77777777" w:rsidR="00944FEF" w:rsidRDefault="00944FEF" w:rsidP="00944FEF">
    <w:pPr>
      <w:pStyle w:val="Nagwek"/>
      <w:spacing w:before="660" w:after="60"/>
      <w:rPr>
        <w:rFonts w:ascii="CastleT" w:hAnsi="CastleT"/>
        <w:sz w:val="36"/>
        <w:szCs w:val="36"/>
      </w:rPr>
    </w:pPr>
    <w:r w:rsidRPr="00A25E3C">
      <w:rPr>
        <w:rFonts w:ascii="CastleT" w:hAnsi="CastleT"/>
        <w:sz w:val="36"/>
        <w:szCs w:val="36"/>
      </w:rPr>
      <w:t>Politechnika Łódzka</w:t>
    </w:r>
  </w:p>
  <w:p w14:paraId="265D3A23" w14:textId="77777777" w:rsidR="00944FEF" w:rsidRPr="00944FEF" w:rsidRDefault="00944FEF">
    <w:pPr>
      <w:pStyle w:val="Nagwek"/>
      <w:rPr>
        <w:rFonts w:ascii="ZapfHumnstPL" w:hAnsi="ZapfHumnstPL"/>
        <w:color w:val="8B0002"/>
      </w:rPr>
    </w:pPr>
    <w:r>
      <w:rPr>
        <w:rFonts w:ascii="ZapfHumnstPL" w:hAnsi="ZapfHumnstPL"/>
        <w:color w:val="8B0002"/>
      </w:rPr>
      <w:t>Instytut Informatyki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B86A7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activeWritingStyle w:appName="MSWord" w:lang="pl-PL" w:vendorID="12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8b0002,#b2b2b2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73"/>
    <w:rsid w:val="00046DC0"/>
    <w:rsid w:val="00066924"/>
    <w:rsid w:val="000779C4"/>
    <w:rsid w:val="00087DCC"/>
    <w:rsid w:val="000A47CF"/>
    <w:rsid w:val="00103248"/>
    <w:rsid w:val="001041B4"/>
    <w:rsid w:val="00106890"/>
    <w:rsid w:val="0012136E"/>
    <w:rsid w:val="001217B3"/>
    <w:rsid w:val="00166E22"/>
    <w:rsid w:val="00182FCC"/>
    <w:rsid w:val="001E55C2"/>
    <w:rsid w:val="0024796F"/>
    <w:rsid w:val="00282102"/>
    <w:rsid w:val="00325AB9"/>
    <w:rsid w:val="003F1377"/>
    <w:rsid w:val="00433439"/>
    <w:rsid w:val="00463A4E"/>
    <w:rsid w:val="00481C26"/>
    <w:rsid w:val="004E30CD"/>
    <w:rsid w:val="004E493B"/>
    <w:rsid w:val="004F2776"/>
    <w:rsid w:val="00546571"/>
    <w:rsid w:val="005613BB"/>
    <w:rsid w:val="00570D71"/>
    <w:rsid w:val="00571105"/>
    <w:rsid w:val="005865FB"/>
    <w:rsid w:val="005A0228"/>
    <w:rsid w:val="005F707D"/>
    <w:rsid w:val="00604C1E"/>
    <w:rsid w:val="00632E87"/>
    <w:rsid w:val="00640699"/>
    <w:rsid w:val="00672E0D"/>
    <w:rsid w:val="006D1BBF"/>
    <w:rsid w:val="00774BAB"/>
    <w:rsid w:val="007776A3"/>
    <w:rsid w:val="00814401"/>
    <w:rsid w:val="00822750"/>
    <w:rsid w:val="00827CB0"/>
    <w:rsid w:val="00841320"/>
    <w:rsid w:val="00850F17"/>
    <w:rsid w:val="00853D03"/>
    <w:rsid w:val="00865505"/>
    <w:rsid w:val="00890162"/>
    <w:rsid w:val="008C28A3"/>
    <w:rsid w:val="008C7870"/>
    <w:rsid w:val="00906A9D"/>
    <w:rsid w:val="0093263B"/>
    <w:rsid w:val="00944FEF"/>
    <w:rsid w:val="009A1C5C"/>
    <w:rsid w:val="009D1596"/>
    <w:rsid w:val="009E3533"/>
    <w:rsid w:val="009E38EF"/>
    <w:rsid w:val="009F3FB9"/>
    <w:rsid w:val="009F7AAD"/>
    <w:rsid w:val="00A06D41"/>
    <w:rsid w:val="00A10F11"/>
    <w:rsid w:val="00A171EC"/>
    <w:rsid w:val="00A25E3C"/>
    <w:rsid w:val="00A45FC1"/>
    <w:rsid w:val="00A96958"/>
    <w:rsid w:val="00AA07B9"/>
    <w:rsid w:val="00AD458A"/>
    <w:rsid w:val="00AD5E85"/>
    <w:rsid w:val="00B54784"/>
    <w:rsid w:val="00B86D74"/>
    <w:rsid w:val="00BF6F67"/>
    <w:rsid w:val="00C71E2B"/>
    <w:rsid w:val="00D55ADE"/>
    <w:rsid w:val="00D84F9B"/>
    <w:rsid w:val="00DC735B"/>
    <w:rsid w:val="00DD4895"/>
    <w:rsid w:val="00E03A59"/>
    <w:rsid w:val="00E44473"/>
    <w:rsid w:val="00E76156"/>
    <w:rsid w:val="00E76D4E"/>
    <w:rsid w:val="00E80638"/>
    <w:rsid w:val="00EA0256"/>
    <w:rsid w:val="00F05AA7"/>
    <w:rsid w:val="00F34068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8b0002,#b2b2b2,#ccc"/>
    </o:shapedefaults>
    <o:shapelayout v:ext="edit">
      <o:idmap v:ext="edit" data="1"/>
    </o:shapelayout>
  </w:shapeDefaults>
  <w:decimalSymbol w:val=","/>
  <w:listSeparator w:val=";"/>
  <w14:docId w14:val="3DD82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25E3C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25E3C"/>
    <w:pPr>
      <w:tabs>
        <w:tab w:val="center" w:pos="4536"/>
        <w:tab w:val="right" w:pos="9072"/>
      </w:tabs>
    </w:pPr>
  </w:style>
  <w:style w:type="paragraph" w:styleId="Zwrotgrzecznociowy">
    <w:name w:val="Salutation"/>
    <w:basedOn w:val="Normalny"/>
    <w:next w:val="Normalny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Tekstpodstawowy">
    <w:name w:val="Body Text"/>
    <w:basedOn w:val="Normaln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Zwrotpoegnalny">
    <w:name w:val="Closing"/>
    <w:basedOn w:val="Normalny"/>
    <w:next w:val="Podpis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Podpis">
    <w:name w:val="Signature"/>
    <w:basedOn w:val="Normalny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a">
    <w:name w:val="Date"/>
    <w:basedOn w:val="Normalny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ny"/>
    <w:next w:val="Normalny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Podpis"/>
    <w:next w:val="Normalny"/>
    <w:rsid w:val="00814401"/>
    <w:pPr>
      <w:spacing w:before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25E3C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25E3C"/>
    <w:pPr>
      <w:tabs>
        <w:tab w:val="center" w:pos="4536"/>
        <w:tab w:val="right" w:pos="9072"/>
      </w:tabs>
    </w:pPr>
  </w:style>
  <w:style w:type="paragraph" w:styleId="Zwrotgrzecznociowy">
    <w:name w:val="Salutation"/>
    <w:basedOn w:val="Normalny"/>
    <w:next w:val="Normalny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Tekstpodstawowy">
    <w:name w:val="Body Text"/>
    <w:basedOn w:val="Normaln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Zwrotpoegnalny">
    <w:name w:val="Closing"/>
    <w:basedOn w:val="Normalny"/>
    <w:next w:val="Podpis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Podpis">
    <w:name w:val="Signature"/>
    <w:basedOn w:val="Normalny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a">
    <w:name w:val="Date"/>
    <w:basedOn w:val="Normalny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ny"/>
    <w:next w:val="Normalny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Podpis"/>
    <w:next w:val="Normalny"/>
    <w:rsid w:val="00814401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ia\Pulpit\Papier%20firmowy%20Instytut%20Informatyki.dot" TargetMode="Externa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Settings\Asia\Pulpit\Papier firmowy Instytut Informatyki.dot</Template>
  <TotalTime>2</TotalTime>
  <Pages>2</Pages>
  <Words>63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Papier firmowy</vt:lpstr>
    </vt:vector>
  </TitlesOfParts>
  <Company>Politechnka Łódzka, Instytut Informatyki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Papier firmowy</dc:title>
  <dc:subject/>
  <dc:creator>Asia</dc:creator>
  <cp:keywords/>
  <dc:description/>
  <cp:lastModifiedBy>Michal Siatkowski</cp:lastModifiedBy>
  <cp:revision>3</cp:revision>
  <cp:lastPrinted>2006-10-17T08:29:00Z</cp:lastPrinted>
  <dcterms:created xsi:type="dcterms:W3CDTF">2015-01-21T23:53:00Z</dcterms:created>
  <dcterms:modified xsi:type="dcterms:W3CDTF">2015-01-21T23:54:00Z</dcterms:modified>
</cp:coreProperties>
</file>